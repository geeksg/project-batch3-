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8EF64" w14:textId="77777777" w:rsidR="009F5790" w:rsidRPr="000D0B2E" w:rsidRDefault="009F5790" w:rsidP="007707A5">
      <w:pPr>
        <w:pStyle w:val="PageTitle"/>
      </w:pPr>
      <w:r w:rsidRPr="000D0B2E">
        <w:t>Use Case Specification</w:t>
      </w:r>
    </w:p>
    <w:p w14:paraId="12D6A4D9" w14:textId="30D36BBB" w:rsidR="009F5790" w:rsidRPr="00171A03" w:rsidRDefault="00155339" w:rsidP="007707A5">
      <w:pPr>
        <w:rPr>
          <w:lang w:val="en-GB" w:eastAsia="en-US"/>
        </w:rPr>
      </w:pPr>
      <w:r w:rsidRPr="000D0B2E">
        <w:rPr>
          <w:lang w:val="en-GB" w:eastAsia="en-US"/>
        </w:rPr>
        <w:t>DMT/RM01/TMP</w:t>
      </w:r>
    </w:p>
    <w:p w14:paraId="4F7ED659" w14:textId="77777777" w:rsidR="009F5790" w:rsidRPr="000D0B2E" w:rsidRDefault="009F5790" w:rsidP="007707A5"/>
    <w:tbl>
      <w:tblPr>
        <w:tblW w:w="9000" w:type="dxa"/>
        <w:tblInd w:w="108" w:type="dxa"/>
        <w:tblLook w:val="04A0" w:firstRow="1" w:lastRow="0" w:firstColumn="1" w:lastColumn="0" w:noHBand="0" w:noVBand="1"/>
      </w:tblPr>
      <w:tblGrid>
        <w:gridCol w:w="2381"/>
        <w:gridCol w:w="6619"/>
      </w:tblGrid>
      <w:tr w:rsidR="00B53DC1" w:rsidRPr="000D0B2E" w14:paraId="4653EC50" w14:textId="77777777" w:rsidTr="00102909">
        <w:trPr>
          <w:trHeight w:val="498"/>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0D0B2E" w:rsidRDefault="00B53DC1" w:rsidP="007707A5">
            <w:r w:rsidRPr="000D0B2E">
              <w:t>Project Code</w:t>
            </w:r>
          </w:p>
        </w:tc>
        <w:tc>
          <w:tcPr>
            <w:tcW w:w="6619" w:type="dxa"/>
            <w:tcBorders>
              <w:top w:val="single" w:sz="4" w:space="0" w:color="auto"/>
              <w:left w:val="nil"/>
              <w:bottom w:val="single" w:sz="4" w:space="0" w:color="auto"/>
              <w:right w:val="single" w:sz="4" w:space="0" w:color="000000"/>
            </w:tcBorders>
            <w:shd w:val="clear" w:color="000000" w:fill="FFFFFF"/>
            <w:noWrap/>
            <w:vAlign w:val="center"/>
          </w:tcPr>
          <w:p w14:paraId="1005B741" w14:textId="45E3E732" w:rsidR="00B53DC1" w:rsidRPr="000D0B2E" w:rsidRDefault="00B53DC1" w:rsidP="007707A5">
            <w:pPr>
              <w:pStyle w:val="ParaStyle"/>
            </w:pPr>
            <w:r w:rsidRPr="000D0B2E">
              <w:t>PRJ_</w:t>
            </w:r>
            <w:r w:rsidR="005201BD" w:rsidRPr="000D0B2E">
              <w:t xml:space="preserve"> Loan Application Processing System_001</w:t>
            </w:r>
          </w:p>
        </w:tc>
      </w:tr>
      <w:tr w:rsidR="00B53DC1" w:rsidRPr="000D0B2E" w14:paraId="7B1CC0A8" w14:textId="77777777" w:rsidTr="00FD4DE6">
        <w:trPr>
          <w:trHeight w:val="422"/>
        </w:trPr>
        <w:tc>
          <w:tcPr>
            <w:tcW w:w="238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0D0B2E" w:rsidRDefault="00B53DC1" w:rsidP="007707A5">
            <w:r w:rsidRPr="000D0B2E">
              <w:t>Project Name</w:t>
            </w:r>
          </w:p>
        </w:tc>
        <w:tc>
          <w:tcPr>
            <w:tcW w:w="6619" w:type="dxa"/>
            <w:tcBorders>
              <w:top w:val="single" w:sz="4" w:space="0" w:color="auto"/>
              <w:left w:val="nil"/>
              <w:bottom w:val="single" w:sz="4" w:space="0" w:color="auto"/>
              <w:right w:val="single" w:sz="4" w:space="0" w:color="000000"/>
            </w:tcBorders>
            <w:shd w:val="clear" w:color="000000" w:fill="FFFFFF"/>
            <w:noWrap/>
            <w:vAlign w:val="center"/>
          </w:tcPr>
          <w:p w14:paraId="6602239A" w14:textId="2A6CDC6F" w:rsidR="00B53DC1" w:rsidRPr="000D0B2E" w:rsidRDefault="005201BD" w:rsidP="007707A5">
            <w:r w:rsidRPr="000D0B2E">
              <w:t>Loan Application Processing System</w:t>
            </w:r>
          </w:p>
        </w:tc>
      </w:tr>
    </w:tbl>
    <w:p w14:paraId="1917D496" w14:textId="77777777" w:rsidR="009F5790" w:rsidRPr="000D0B2E" w:rsidRDefault="009F5790" w:rsidP="007707A5"/>
    <w:tbl>
      <w:tblPr>
        <w:tblW w:w="9000" w:type="dxa"/>
        <w:tblInd w:w="108" w:type="dxa"/>
        <w:tblLook w:val="04A0" w:firstRow="1" w:lastRow="0" w:firstColumn="1" w:lastColumn="0" w:noHBand="0" w:noVBand="1"/>
      </w:tblPr>
      <w:tblGrid>
        <w:gridCol w:w="2315"/>
        <w:gridCol w:w="3820"/>
        <w:gridCol w:w="2865"/>
      </w:tblGrid>
      <w:tr w:rsidR="009F5790" w:rsidRPr="000D0B2E" w14:paraId="1E1B5849" w14:textId="77777777" w:rsidTr="00464990">
        <w:trPr>
          <w:trHeight w:val="642"/>
        </w:trPr>
        <w:tc>
          <w:tcPr>
            <w:tcW w:w="231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0D0B2E" w:rsidRDefault="009F5790" w:rsidP="007707A5">
            <w:pPr>
              <w:rPr>
                <w:vanish/>
              </w:rPr>
            </w:pPr>
            <w:r w:rsidRPr="000D0B2E">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0D0B2E" w:rsidRDefault="009F5790" w:rsidP="007707A5">
            <w:pPr>
              <w:rPr>
                <w:vanish/>
              </w:rPr>
            </w:pPr>
            <w:r w:rsidRPr="000D0B2E">
              <w:t>Role</w:t>
            </w:r>
          </w:p>
        </w:tc>
        <w:tc>
          <w:tcPr>
            <w:tcW w:w="286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0D0B2E" w:rsidRDefault="009F5790" w:rsidP="007707A5">
            <w:pPr>
              <w:rPr>
                <w:vanish/>
              </w:rPr>
            </w:pPr>
            <w:r w:rsidRPr="000D0B2E">
              <w:t>Date of Preparation</w:t>
            </w:r>
          </w:p>
        </w:tc>
      </w:tr>
      <w:tr w:rsidR="009F5790" w:rsidRPr="000D0B2E" w14:paraId="54BA43BF" w14:textId="77777777" w:rsidTr="00464990">
        <w:trPr>
          <w:trHeight w:val="557"/>
        </w:trPr>
        <w:tc>
          <w:tcPr>
            <w:tcW w:w="2315" w:type="dxa"/>
            <w:tcBorders>
              <w:top w:val="nil"/>
              <w:left w:val="single" w:sz="4" w:space="0" w:color="auto"/>
              <w:bottom w:val="single" w:sz="4" w:space="0" w:color="auto"/>
              <w:right w:val="single" w:sz="4" w:space="0" w:color="auto"/>
            </w:tcBorders>
            <w:shd w:val="clear" w:color="000000" w:fill="FFFFFF"/>
            <w:noWrap/>
            <w:vAlign w:val="center"/>
          </w:tcPr>
          <w:p w14:paraId="1A16A956" w14:textId="599B099A" w:rsidR="009F5790" w:rsidRPr="000D0B2E" w:rsidRDefault="00AD5084" w:rsidP="007707A5">
            <w:r w:rsidRPr="000D0B2E">
              <w:t>Group 3</w:t>
            </w:r>
          </w:p>
        </w:tc>
        <w:tc>
          <w:tcPr>
            <w:tcW w:w="3820" w:type="dxa"/>
            <w:tcBorders>
              <w:top w:val="nil"/>
              <w:left w:val="nil"/>
              <w:bottom w:val="nil"/>
              <w:right w:val="nil"/>
            </w:tcBorders>
            <w:shd w:val="clear" w:color="auto" w:fill="auto"/>
            <w:noWrap/>
            <w:vAlign w:val="bottom"/>
          </w:tcPr>
          <w:p w14:paraId="726B0049" w14:textId="3307945C" w:rsidR="009F5790" w:rsidRPr="000D0B2E" w:rsidRDefault="008F2763" w:rsidP="007707A5">
            <w:r w:rsidRPr="000D0B2E">
              <w:t>Trainee Test Engineers</w:t>
            </w:r>
          </w:p>
        </w:tc>
        <w:tc>
          <w:tcPr>
            <w:tcW w:w="2865" w:type="dxa"/>
            <w:tcBorders>
              <w:top w:val="nil"/>
              <w:left w:val="single" w:sz="4" w:space="0" w:color="auto"/>
              <w:bottom w:val="single" w:sz="4" w:space="0" w:color="auto"/>
              <w:right w:val="single" w:sz="4" w:space="0" w:color="auto"/>
            </w:tcBorders>
            <w:shd w:val="clear" w:color="000000" w:fill="FFFFFF"/>
            <w:noWrap/>
            <w:vAlign w:val="center"/>
          </w:tcPr>
          <w:p w14:paraId="0DF6EBA1" w14:textId="44D36696" w:rsidR="009F5790" w:rsidRPr="000D0B2E" w:rsidRDefault="00AD5084" w:rsidP="007707A5">
            <w:r w:rsidRPr="000D0B2E">
              <w:t>26</w:t>
            </w:r>
            <w:r w:rsidR="008E15A0" w:rsidRPr="000D0B2E">
              <w:rPr>
                <w:vertAlign w:val="superscript"/>
              </w:rPr>
              <w:t>th</w:t>
            </w:r>
            <w:r w:rsidRPr="000D0B2E">
              <w:t xml:space="preserve"> May, 2018</w:t>
            </w:r>
          </w:p>
        </w:tc>
      </w:tr>
      <w:tr w:rsidR="009F5790" w:rsidRPr="000D0B2E" w14:paraId="05F5BE02" w14:textId="77777777" w:rsidTr="00464990">
        <w:trPr>
          <w:trHeight w:val="530"/>
        </w:trPr>
        <w:tc>
          <w:tcPr>
            <w:tcW w:w="231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0D0B2E" w:rsidRDefault="009F5790" w:rsidP="007707A5">
            <w:pPr>
              <w:rPr>
                <w:vanish/>
              </w:rPr>
            </w:pPr>
            <w:r w:rsidRPr="000D0B2E">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0D0B2E" w:rsidRDefault="009F5790" w:rsidP="007707A5">
            <w:pPr>
              <w:rPr>
                <w:vanish/>
              </w:rPr>
            </w:pPr>
            <w:r w:rsidRPr="000D0B2E">
              <w:t>Role</w:t>
            </w:r>
          </w:p>
        </w:tc>
        <w:tc>
          <w:tcPr>
            <w:tcW w:w="286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0D0B2E" w:rsidRDefault="009F5790" w:rsidP="007707A5">
            <w:pPr>
              <w:rPr>
                <w:vanish/>
              </w:rPr>
            </w:pPr>
            <w:r w:rsidRPr="000D0B2E">
              <w:t>Date of Review</w:t>
            </w:r>
          </w:p>
        </w:tc>
      </w:tr>
      <w:tr w:rsidR="008E15A0" w:rsidRPr="000D0B2E" w14:paraId="47999CAE" w14:textId="77777777" w:rsidTr="00464990">
        <w:trPr>
          <w:trHeight w:val="530"/>
        </w:trPr>
        <w:tc>
          <w:tcPr>
            <w:tcW w:w="2315" w:type="dxa"/>
            <w:tcBorders>
              <w:top w:val="nil"/>
              <w:left w:val="single" w:sz="4" w:space="0" w:color="auto"/>
              <w:bottom w:val="single" w:sz="4" w:space="0" w:color="auto"/>
              <w:right w:val="single" w:sz="4" w:space="0" w:color="auto"/>
            </w:tcBorders>
            <w:shd w:val="clear" w:color="auto" w:fill="auto"/>
            <w:noWrap/>
            <w:vAlign w:val="bottom"/>
          </w:tcPr>
          <w:p w14:paraId="3F8712CA" w14:textId="00D77BD6" w:rsidR="008E15A0" w:rsidRPr="000D0B2E" w:rsidRDefault="008E15A0" w:rsidP="007707A5"/>
        </w:tc>
        <w:tc>
          <w:tcPr>
            <w:tcW w:w="3820" w:type="dxa"/>
            <w:tcBorders>
              <w:top w:val="nil"/>
              <w:left w:val="nil"/>
              <w:bottom w:val="single" w:sz="4" w:space="0" w:color="auto"/>
              <w:right w:val="single" w:sz="4" w:space="0" w:color="auto"/>
            </w:tcBorders>
            <w:shd w:val="clear" w:color="auto" w:fill="auto"/>
            <w:noWrap/>
            <w:vAlign w:val="bottom"/>
          </w:tcPr>
          <w:p w14:paraId="3BE8B4D6" w14:textId="6439CF25" w:rsidR="008E15A0" w:rsidRPr="000D0B2E" w:rsidRDefault="008E15A0" w:rsidP="007707A5"/>
        </w:tc>
        <w:tc>
          <w:tcPr>
            <w:tcW w:w="2865" w:type="dxa"/>
            <w:tcBorders>
              <w:top w:val="nil"/>
              <w:left w:val="nil"/>
              <w:bottom w:val="single" w:sz="4" w:space="0" w:color="auto"/>
              <w:right w:val="single" w:sz="4" w:space="0" w:color="auto"/>
            </w:tcBorders>
            <w:shd w:val="clear" w:color="000000" w:fill="FFFFFF"/>
            <w:noWrap/>
            <w:vAlign w:val="center"/>
          </w:tcPr>
          <w:p w14:paraId="696E4D55" w14:textId="2E25339D" w:rsidR="008E15A0" w:rsidRPr="000D0B2E" w:rsidRDefault="008E15A0" w:rsidP="007707A5"/>
        </w:tc>
      </w:tr>
      <w:tr w:rsidR="008E15A0" w:rsidRPr="000D0B2E" w14:paraId="6B3736C0" w14:textId="77777777" w:rsidTr="00464990">
        <w:trPr>
          <w:trHeight w:val="345"/>
        </w:trPr>
        <w:tc>
          <w:tcPr>
            <w:tcW w:w="231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0D0B2E" w:rsidRDefault="008E15A0" w:rsidP="007707A5">
            <w:pPr>
              <w:rPr>
                <w:vanish/>
              </w:rPr>
            </w:pPr>
            <w:r w:rsidRPr="000D0B2E">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6EB4EC2B" w:rsidR="008E15A0" w:rsidRPr="000D0B2E" w:rsidRDefault="008E15A0" w:rsidP="007707A5">
            <w:pPr>
              <w:rPr>
                <w:vanish/>
              </w:rPr>
            </w:pPr>
            <w:r w:rsidRPr="000D0B2E">
              <w:t>Role</w:t>
            </w:r>
          </w:p>
        </w:tc>
        <w:tc>
          <w:tcPr>
            <w:tcW w:w="286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0D0B2E" w:rsidRDefault="008E15A0" w:rsidP="007707A5">
            <w:pPr>
              <w:rPr>
                <w:vanish/>
              </w:rPr>
            </w:pPr>
            <w:r w:rsidRPr="000D0B2E">
              <w:t>Date of Approval</w:t>
            </w:r>
          </w:p>
        </w:tc>
      </w:tr>
      <w:tr w:rsidR="008E15A0" w:rsidRPr="000D0B2E" w14:paraId="2AE71C0F" w14:textId="77777777" w:rsidTr="00464990">
        <w:trPr>
          <w:trHeight w:val="476"/>
        </w:trPr>
        <w:tc>
          <w:tcPr>
            <w:tcW w:w="2315" w:type="dxa"/>
            <w:tcBorders>
              <w:top w:val="nil"/>
              <w:left w:val="single" w:sz="4" w:space="0" w:color="auto"/>
              <w:bottom w:val="single" w:sz="4" w:space="0" w:color="auto"/>
              <w:right w:val="single" w:sz="4" w:space="0" w:color="auto"/>
            </w:tcBorders>
            <w:shd w:val="clear" w:color="auto" w:fill="auto"/>
            <w:noWrap/>
            <w:vAlign w:val="bottom"/>
          </w:tcPr>
          <w:p w14:paraId="403C592A" w14:textId="20901CCF" w:rsidR="008E15A0" w:rsidRPr="000D0B2E" w:rsidRDefault="008E15A0" w:rsidP="007707A5"/>
        </w:tc>
        <w:tc>
          <w:tcPr>
            <w:tcW w:w="3820" w:type="dxa"/>
            <w:tcBorders>
              <w:top w:val="nil"/>
              <w:left w:val="nil"/>
              <w:bottom w:val="single" w:sz="4" w:space="0" w:color="auto"/>
              <w:right w:val="single" w:sz="4" w:space="0" w:color="auto"/>
            </w:tcBorders>
            <w:shd w:val="clear" w:color="auto" w:fill="auto"/>
            <w:noWrap/>
            <w:vAlign w:val="bottom"/>
          </w:tcPr>
          <w:p w14:paraId="66356C02" w14:textId="53ADEBB8" w:rsidR="008E15A0" w:rsidRPr="000D0B2E" w:rsidRDefault="008E15A0" w:rsidP="007707A5"/>
        </w:tc>
        <w:tc>
          <w:tcPr>
            <w:tcW w:w="2865" w:type="dxa"/>
            <w:tcBorders>
              <w:top w:val="nil"/>
              <w:left w:val="nil"/>
              <w:bottom w:val="single" w:sz="4" w:space="0" w:color="auto"/>
              <w:right w:val="single" w:sz="4" w:space="0" w:color="auto"/>
            </w:tcBorders>
            <w:shd w:val="clear" w:color="auto" w:fill="auto"/>
            <w:noWrap/>
            <w:vAlign w:val="bottom"/>
          </w:tcPr>
          <w:p w14:paraId="2A7D7B12" w14:textId="5238C65D" w:rsidR="008E15A0" w:rsidRPr="000D0B2E" w:rsidRDefault="008E15A0" w:rsidP="007707A5">
            <w:r w:rsidRPr="000D0B2E">
              <w:t> </w:t>
            </w:r>
          </w:p>
        </w:tc>
      </w:tr>
      <w:tr w:rsidR="008E15A0" w:rsidRPr="000D0B2E" w14:paraId="12030786" w14:textId="77777777" w:rsidTr="00464990">
        <w:trPr>
          <w:trHeight w:val="548"/>
        </w:trPr>
        <w:tc>
          <w:tcPr>
            <w:tcW w:w="231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0D0B2E" w:rsidRDefault="008E15A0" w:rsidP="007707A5">
            <w:pPr>
              <w:rPr>
                <w:vanish/>
              </w:rPr>
            </w:pPr>
            <w:r w:rsidRPr="000D0B2E">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0D0B2E" w:rsidRDefault="008E15A0" w:rsidP="007707A5">
            <w:r w:rsidRPr="000D0B2E">
              <w:t> </w:t>
            </w:r>
          </w:p>
        </w:tc>
        <w:tc>
          <w:tcPr>
            <w:tcW w:w="2865" w:type="dxa"/>
            <w:tcBorders>
              <w:top w:val="nil"/>
              <w:left w:val="nil"/>
              <w:bottom w:val="single" w:sz="4" w:space="0" w:color="auto"/>
              <w:right w:val="single" w:sz="4" w:space="0" w:color="auto"/>
            </w:tcBorders>
            <w:shd w:val="clear" w:color="000000" w:fill="C0C0C0"/>
            <w:vAlign w:val="center"/>
          </w:tcPr>
          <w:p w14:paraId="6D6D37D0" w14:textId="02362BD6" w:rsidR="008E15A0" w:rsidRPr="000D0B2E" w:rsidRDefault="008E15A0" w:rsidP="007707A5">
            <w:pPr>
              <w:rPr>
                <w:vanish/>
              </w:rPr>
            </w:pPr>
            <w:r w:rsidRPr="000D0B2E">
              <w:t>Version Number of the template:1.1</w:t>
            </w:r>
          </w:p>
        </w:tc>
      </w:tr>
      <w:tr w:rsidR="008E15A0" w:rsidRPr="000D0B2E" w14:paraId="6800FFEA" w14:textId="77777777" w:rsidTr="00464990">
        <w:trPr>
          <w:trHeight w:val="530"/>
        </w:trPr>
        <w:tc>
          <w:tcPr>
            <w:tcW w:w="231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0D0B2E" w:rsidRDefault="008E15A0" w:rsidP="007707A5">
            <w:pPr>
              <w:rPr>
                <w:vanish/>
              </w:rPr>
            </w:pPr>
            <w:r w:rsidRPr="000D0B2E">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0D0B2E" w:rsidRDefault="00B764C5" w:rsidP="007707A5">
            <w:pPr>
              <w:rPr>
                <w:vanish/>
              </w:rPr>
            </w:pPr>
            <w:r w:rsidRPr="000D0B2E">
              <w:t>1.1</w:t>
            </w:r>
          </w:p>
        </w:tc>
        <w:tc>
          <w:tcPr>
            <w:tcW w:w="286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0D0B2E" w:rsidRDefault="008E15A0" w:rsidP="007707A5">
            <w:r w:rsidRPr="000D0B2E">
              <w:t> </w:t>
            </w:r>
          </w:p>
        </w:tc>
      </w:tr>
    </w:tbl>
    <w:p w14:paraId="497EEE87" w14:textId="77777777" w:rsidR="001D7BAA" w:rsidRDefault="001D7BAA" w:rsidP="007707A5"/>
    <w:p w14:paraId="50743692" w14:textId="77777777" w:rsidR="00EF17C1" w:rsidRDefault="00EF17C1" w:rsidP="007707A5"/>
    <w:p w14:paraId="155E6E03" w14:textId="77777777" w:rsidR="00EF17C1" w:rsidRDefault="00EF17C1" w:rsidP="007707A5"/>
    <w:p w14:paraId="62AF1CF0" w14:textId="77777777" w:rsidR="00EF17C1" w:rsidRDefault="00EF17C1" w:rsidP="007707A5"/>
    <w:p w14:paraId="72F617B3" w14:textId="77777777" w:rsidR="00EF17C1" w:rsidRDefault="00EF17C1" w:rsidP="007707A5"/>
    <w:p w14:paraId="65F8192C" w14:textId="77777777" w:rsidR="00EF17C1" w:rsidRDefault="00EF17C1" w:rsidP="007707A5"/>
    <w:p w14:paraId="79EAA398" w14:textId="77777777" w:rsidR="00EF17C1" w:rsidRDefault="00EF17C1" w:rsidP="007707A5"/>
    <w:p w14:paraId="3992ECAA" w14:textId="77777777" w:rsidR="00EF17C1" w:rsidRDefault="00EF17C1" w:rsidP="007707A5"/>
    <w:p w14:paraId="548E05B5" w14:textId="77777777" w:rsidR="00EF17C1" w:rsidRDefault="00EF17C1" w:rsidP="007707A5"/>
    <w:p w14:paraId="677DC353" w14:textId="77777777" w:rsidR="00EF17C1" w:rsidRDefault="00EF17C1" w:rsidP="007707A5"/>
    <w:p w14:paraId="5EBB276F" w14:textId="77777777" w:rsidR="00EF17C1" w:rsidRDefault="00EF17C1" w:rsidP="007707A5"/>
    <w:p w14:paraId="4CE4B6D3" w14:textId="77777777" w:rsidR="00EF17C1" w:rsidRDefault="00EF17C1" w:rsidP="007707A5"/>
    <w:p w14:paraId="7D468CE6" w14:textId="77777777" w:rsidR="00EF17C1" w:rsidRDefault="00EF17C1" w:rsidP="007707A5"/>
    <w:p w14:paraId="16984200" w14:textId="77777777" w:rsidR="00EF17C1" w:rsidRDefault="00EF17C1" w:rsidP="007707A5"/>
    <w:p w14:paraId="4954FC09" w14:textId="77777777" w:rsidR="00EF17C1" w:rsidRDefault="00EF17C1" w:rsidP="007707A5"/>
    <w:p w14:paraId="156C1CA3" w14:textId="77777777" w:rsidR="00CD53C3" w:rsidRDefault="00CD53C3" w:rsidP="007707A5"/>
    <w:p w14:paraId="42EE7ADE" w14:textId="2C786BCA" w:rsidR="009F5790" w:rsidRPr="000D0B2E" w:rsidRDefault="009F5790" w:rsidP="007707A5">
      <w:r w:rsidRPr="000D0B2E">
        <w:t>&lt;&lt;Customer&gt;&gt; REVIEW HISTORY</w:t>
      </w:r>
    </w:p>
    <w:p w14:paraId="100A007D" w14:textId="77777777" w:rsidR="009A0F37" w:rsidRDefault="009A0F37" w:rsidP="007707A5"/>
    <w:p w14:paraId="51EC7AC0" w14:textId="77777777" w:rsidR="009F5790" w:rsidRPr="000D0B2E" w:rsidRDefault="009F5790" w:rsidP="007707A5">
      <w:r w:rsidRPr="000D0B2E">
        <w:t>&lt;&lt;Customer comments on the Use case along with the signed off is tracked here&gt;&gt;</w:t>
      </w:r>
    </w:p>
    <w:p w14:paraId="6992C640" w14:textId="77777777" w:rsidR="009A0F37" w:rsidRDefault="009A0F37" w:rsidP="007707A5"/>
    <w:p w14:paraId="12191243" w14:textId="77777777" w:rsidR="00696253" w:rsidRPr="000D0B2E" w:rsidRDefault="00696253" w:rsidP="007707A5"/>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2880"/>
        <w:gridCol w:w="720"/>
        <w:gridCol w:w="720"/>
        <w:gridCol w:w="720"/>
        <w:gridCol w:w="720"/>
        <w:gridCol w:w="720"/>
        <w:gridCol w:w="720"/>
      </w:tblGrid>
      <w:tr w:rsidR="00BC4FA6" w:rsidRPr="000D0B2E" w14:paraId="4A1AE6D8" w14:textId="77777777" w:rsidTr="006E5233">
        <w:trPr>
          <w:trHeight w:val="692"/>
        </w:trPr>
        <w:tc>
          <w:tcPr>
            <w:tcW w:w="1800" w:type="dxa"/>
            <w:vAlign w:val="center"/>
          </w:tcPr>
          <w:p w14:paraId="1976D30B" w14:textId="77777777" w:rsidR="00BC4FA6" w:rsidRPr="000D0B2E" w:rsidRDefault="00BC4FA6" w:rsidP="007707A5">
            <w:r w:rsidRPr="000D0B2E">
              <w:t>Version</w:t>
            </w:r>
          </w:p>
        </w:tc>
        <w:tc>
          <w:tcPr>
            <w:tcW w:w="2880" w:type="dxa"/>
          </w:tcPr>
          <w:p w14:paraId="233AC79D" w14:textId="77777777" w:rsidR="006E5233" w:rsidRDefault="006E5233" w:rsidP="007707A5"/>
          <w:p w14:paraId="7E8B01D1" w14:textId="77777777" w:rsidR="00BC4FA6" w:rsidRPr="000D0B2E" w:rsidRDefault="00BC4FA6" w:rsidP="007707A5">
            <w:r w:rsidRPr="000D0B2E">
              <w:t>&lt;&lt;Version number&gt;&gt;</w:t>
            </w:r>
          </w:p>
        </w:tc>
        <w:tc>
          <w:tcPr>
            <w:tcW w:w="720" w:type="dxa"/>
          </w:tcPr>
          <w:p w14:paraId="79250A5A" w14:textId="77777777" w:rsidR="00BC4FA6" w:rsidRPr="000D0B2E" w:rsidRDefault="00BC4FA6" w:rsidP="007707A5"/>
        </w:tc>
        <w:tc>
          <w:tcPr>
            <w:tcW w:w="720" w:type="dxa"/>
          </w:tcPr>
          <w:p w14:paraId="35D1B14D" w14:textId="1A599139" w:rsidR="00BC4FA6" w:rsidRPr="000D0B2E" w:rsidRDefault="00BC4FA6" w:rsidP="007707A5"/>
        </w:tc>
        <w:tc>
          <w:tcPr>
            <w:tcW w:w="720" w:type="dxa"/>
          </w:tcPr>
          <w:p w14:paraId="488BB2E9" w14:textId="77777777" w:rsidR="00BC4FA6" w:rsidRPr="000D0B2E" w:rsidRDefault="00BC4FA6" w:rsidP="007707A5"/>
        </w:tc>
        <w:tc>
          <w:tcPr>
            <w:tcW w:w="720" w:type="dxa"/>
          </w:tcPr>
          <w:p w14:paraId="325B699D" w14:textId="77777777" w:rsidR="00BC4FA6" w:rsidRPr="000D0B2E" w:rsidRDefault="00BC4FA6" w:rsidP="007707A5"/>
        </w:tc>
        <w:tc>
          <w:tcPr>
            <w:tcW w:w="720" w:type="dxa"/>
          </w:tcPr>
          <w:p w14:paraId="77EF851F" w14:textId="77777777" w:rsidR="00BC4FA6" w:rsidRPr="000D0B2E" w:rsidRDefault="00BC4FA6" w:rsidP="007707A5"/>
        </w:tc>
        <w:tc>
          <w:tcPr>
            <w:tcW w:w="720" w:type="dxa"/>
          </w:tcPr>
          <w:p w14:paraId="3AD2F557" w14:textId="77777777" w:rsidR="00BC4FA6" w:rsidRPr="000D0B2E" w:rsidRDefault="00BC4FA6" w:rsidP="007707A5"/>
        </w:tc>
      </w:tr>
      <w:tr w:rsidR="00BC4FA6" w:rsidRPr="000D0B2E" w14:paraId="7EF63984" w14:textId="77777777" w:rsidTr="006E5233">
        <w:trPr>
          <w:trHeight w:val="710"/>
        </w:trPr>
        <w:tc>
          <w:tcPr>
            <w:tcW w:w="1800" w:type="dxa"/>
            <w:vAlign w:val="center"/>
          </w:tcPr>
          <w:p w14:paraId="0516B6F4" w14:textId="77777777" w:rsidR="00BC4FA6" w:rsidRPr="000D0B2E" w:rsidRDefault="00BC4FA6" w:rsidP="007707A5">
            <w:r w:rsidRPr="000D0B2E">
              <w:t>Date</w:t>
            </w:r>
          </w:p>
        </w:tc>
        <w:tc>
          <w:tcPr>
            <w:tcW w:w="2880" w:type="dxa"/>
          </w:tcPr>
          <w:p w14:paraId="210897B8" w14:textId="77777777" w:rsidR="006E5233" w:rsidRDefault="006E5233" w:rsidP="007707A5"/>
          <w:p w14:paraId="537550E2" w14:textId="4327C782" w:rsidR="00BC4FA6" w:rsidRPr="000D0B2E" w:rsidRDefault="00BC4FA6" w:rsidP="007707A5">
            <w:r>
              <w:t xml:space="preserve">&lt;&lt;Date </w:t>
            </w:r>
            <w:r w:rsidRPr="000D0B2E">
              <w:t>of Review&gt;&gt;</w:t>
            </w:r>
          </w:p>
        </w:tc>
        <w:tc>
          <w:tcPr>
            <w:tcW w:w="720" w:type="dxa"/>
          </w:tcPr>
          <w:p w14:paraId="4AEFFA71" w14:textId="77777777" w:rsidR="00BC4FA6" w:rsidRPr="000D0B2E" w:rsidRDefault="00BC4FA6" w:rsidP="007707A5"/>
        </w:tc>
        <w:tc>
          <w:tcPr>
            <w:tcW w:w="720" w:type="dxa"/>
          </w:tcPr>
          <w:p w14:paraId="56ACC850" w14:textId="1D0B05F3" w:rsidR="00BC4FA6" w:rsidRPr="000D0B2E" w:rsidRDefault="00BC4FA6" w:rsidP="007707A5"/>
        </w:tc>
        <w:tc>
          <w:tcPr>
            <w:tcW w:w="720" w:type="dxa"/>
          </w:tcPr>
          <w:p w14:paraId="3D8D9994" w14:textId="77777777" w:rsidR="00BC4FA6" w:rsidRPr="000D0B2E" w:rsidRDefault="00BC4FA6" w:rsidP="007707A5">
            <w:pPr>
              <w:rPr>
                <w:highlight w:val="yellow"/>
              </w:rPr>
            </w:pPr>
          </w:p>
        </w:tc>
        <w:tc>
          <w:tcPr>
            <w:tcW w:w="720" w:type="dxa"/>
          </w:tcPr>
          <w:p w14:paraId="7C49878C" w14:textId="77777777" w:rsidR="00BC4FA6" w:rsidRPr="000D0B2E" w:rsidRDefault="00BC4FA6" w:rsidP="007707A5"/>
        </w:tc>
        <w:tc>
          <w:tcPr>
            <w:tcW w:w="720" w:type="dxa"/>
          </w:tcPr>
          <w:p w14:paraId="2BE1FC53" w14:textId="77777777" w:rsidR="00BC4FA6" w:rsidRPr="000D0B2E" w:rsidRDefault="00BC4FA6" w:rsidP="007707A5"/>
        </w:tc>
        <w:tc>
          <w:tcPr>
            <w:tcW w:w="720" w:type="dxa"/>
          </w:tcPr>
          <w:p w14:paraId="1799B660" w14:textId="77777777" w:rsidR="00BC4FA6" w:rsidRPr="000D0B2E" w:rsidRDefault="00BC4FA6" w:rsidP="007707A5"/>
        </w:tc>
      </w:tr>
      <w:tr w:rsidR="00BC4FA6" w:rsidRPr="000D0B2E" w14:paraId="2BC2A16F" w14:textId="77777777" w:rsidTr="006E5233">
        <w:trPr>
          <w:trHeight w:val="710"/>
        </w:trPr>
        <w:tc>
          <w:tcPr>
            <w:tcW w:w="1800" w:type="dxa"/>
            <w:vAlign w:val="center"/>
          </w:tcPr>
          <w:p w14:paraId="47098972" w14:textId="77777777" w:rsidR="00BC4FA6" w:rsidRPr="000D0B2E" w:rsidRDefault="00BC4FA6" w:rsidP="007707A5">
            <w:r w:rsidRPr="000D0B2E">
              <w:t>Reviewed by</w:t>
            </w:r>
          </w:p>
        </w:tc>
        <w:tc>
          <w:tcPr>
            <w:tcW w:w="2880" w:type="dxa"/>
          </w:tcPr>
          <w:p w14:paraId="61B144D5" w14:textId="77777777" w:rsidR="006E5233" w:rsidRDefault="006E5233" w:rsidP="007707A5"/>
          <w:p w14:paraId="53EAA411" w14:textId="77777777" w:rsidR="00BC4FA6" w:rsidRPr="000D0B2E" w:rsidRDefault="00BC4FA6" w:rsidP="007707A5">
            <w:r w:rsidRPr="000D0B2E">
              <w:t>&lt;&lt; Reviewer Name&gt;&gt;</w:t>
            </w:r>
          </w:p>
        </w:tc>
        <w:tc>
          <w:tcPr>
            <w:tcW w:w="720" w:type="dxa"/>
          </w:tcPr>
          <w:p w14:paraId="6963065A" w14:textId="77777777" w:rsidR="00BC4FA6" w:rsidRPr="000D0B2E" w:rsidRDefault="00BC4FA6" w:rsidP="007707A5"/>
        </w:tc>
        <w:tc>
          <w:tcPr>
            <w:tcW w:w="720" w:type="dxa"/>
          </w:tcPr>
          <w:p w14:paraId="6BA50F38" w14:textId="73679F9C" w:rsidR="00BC4FA6" w:rsidRPr="000D0B2E" w:rsidRDefault="00BC4FA6" w:rsidP="007707A5"/>
        </w:tc>
        <w:tc>
          <w:tcPr>
            <w:tcW w:w="720" w:type="dxa"/>
          </w:tcPr>
          <w:p w14:paraId="3645B887" w14:textId="77777777" w:rsidR="00BC4FA6" w:rsidRPr="000D0B2E" w:rsidRDefault="00BC4FA6" w:rsidP="007707A5">
            <w:pPr>
              <w:rPr>
                <w:highlight w:val="yellow"/>
              </w:rPr>
            </w:pPr>
          </w:p>
        </w:tc>
        <w:tc>
          <w:tcPr>
            <w:tcW w:w="720" w:type="dxa"/>
          </w:tcPr>
          <w:p w14:paraId="2BC4DD26" w14:textId="77777777" w:rsidR="00BC4FA6" w:rsidRPr="000D0B2E" w:rsidRDefault="00BC4FA6" w:rsidP="007707A5"/>
        </w:tc>
        <w:tc>
          <w:tcPr>
            <w:tcW w:w="720" w:type="dxa"/>
          </w:tcPr>
          <w:p w14:paraId="3A64C6EF" w14:textId="77777777" w:rsidR="00BC4FA6" w:rsidRPr="000D0B2E" w:rsidRDefault="00BC4FA6" w:rsidP="007707A5"/>
        </w:tc>
        <w:tc>
          <w:tcPr>
            <w:tcW w:w="720" w:type="dxa"/>
          </w:tcPr>
          <w:p w14:paraId="47308748" w14:textId="77777777" w:rsidR="00BC4FA6" w:rsidRPr="000D0B2E" w:rsidRDefault="00BC4FA6" w:rsidP="007707A5"/>
        </w:tc>
      </w:tr>
      <w:tr w:rsidR="00BC4FA6" w:rsidRPr="000D0B2E" w14:paraId="2E56A852" w14:textId="77777777" w:rsidTr="006E5233">
        <w:trPr>
          <w:trHeight w:val="890"/>
        </w:trPr>
        <w:tc>
          <w:tcPr>
            <w:tcW w:w="1800" w:type="dxa"/>
          </w:tcPr>
          <w:p w14:paraId="6F6745B2" w14:textId="77777777" w:rsidR="006E5233" w:rsidRDefault="006E5233" w:rsidP="007707A5"/>
          <w:p w14:paraId="64B7F5B7" w14:textId="77777777" w:rsidR="00BC4FA6" w:rsidRPr="000D0B2E" w:rsidRDefault="00BC4FA6" w:rsidP="007707A5">
            <w:r w:rsidRPr="000D0B2E">
              <w:t>Reviewed UI Specification doc</w:t>
            </w:r>
          </w:p>
        </w:tc>
        <w:tc>
          <w:tcPr>
            <w:tcW w:w="2880" w:type="dxa"/>
          </w:tcPr>
          <w:p w14:paraId="68AA9B29" w14:textId="77777777" w:rsidR="006E5233" w:rsidRDefault="006E5233" w:rsidP="007707A5"/>
          <w:p w14:paraId="005A57E2" w14:textId="77777777" w:rsidR="00BC4FA6" w:rsidRPr="000D0B2E" w:rsidRDefault="00BC4FA6" w:rsidP="007707A5">
            <w:r w:rsidRPr="000D0B2E">
              <w:t>&lt;&lt; Whether UI Specification doc is reviewed &gt;&gt;</w:t>
            </w:r>
          </w:p>
        </w:tc>
        <w:tc>
          <w:tcPr>
            <w:tcW w:w="720" w:type="dxa"/>
          </w:tcPr>
          <w:p w14:paraId="31EBFEB3" w14:textId="77777777" w:rsidR="00BC4FA6" w:rsidRPr="000D0B2E" w:rsidRDefault="00BC4FA6" w:rsidP="007707A5"/>
        </w:tc>
        <w:tc>
          <w:tcPr>
            <w:tcW w:w="720" w:type="dxa"/>
          </w:tcPr>
          <w:p w14:paraId="24EA29E2" w14:textId="16F78D14" w:rsidR="00BC4FA6" w:rsidRPr="000D0B2E" w:rsidRDefault="00BC4FA6" w:rsidP="007707A5"/>
        </w:tc>
        <w:tc>
          <w:tcPr>
            <w:tcW w:w="720" w:type="dxa"/>
          </w:tcPr>
          <w:p w14:paraId="46558018" w14:textId="77777777" w:rsidR="00BC4FA6" w:rsidRPr="000D0B2E" w:rsidRDefault="00BC4FA6" w:rsidP="007707A5">
            <w:pPr>
              <w:rPr>
                <w:highlight w:val="yellow"/>
              </w:rPr>
            </w:pPr>
          </w:p>
        </w:tc>
        <w:tc>
          <w:tcPr>
            <w:tcW w:w="720" w:type="dxa"/>
          </w:tcPr>
          <w:p w14:paraId="591FFB66" w14:textId="77777777" w:rsidR="00BC4FA6" w:rsidRPr="000D0B2E" w:rsidRDefault="00BC4FA6" w:rsidP="007707A5"/>
        </w:tc>
        <w:tc>
          <w:tcPr>
            <w:tcW w:w="720" w:type="dxa"/>
          </w:tcPr>
          <w:p w14:paraId="3AFC5A5C" w14:textId="77777777" w:rsidR="00BC4FA6" w:rsidRPr="000D0B2E" w:rsidRDefault="00BC4FA6" w:rsidP="007707A5"/>
        </w:tc>
        <w:tc>
          <w:tcPr>
            <w:tcW w:w="720" w:type="dxa"/>
          </w:tcPr>
          <w:p w14:paraId="7E23613F" w14:textId="77777777" w:rsidR="00BC4FA6" w:rsidRPr="000D0B2E" w:rsidRDefault="00BC4FA6" w:rsidP="007707A5"/>
        </w:tc>
      </w:tr>
      <w:tr w:rsidR="00BC4FA6" w:rsidRPr="000D0B2E" w14:paraId="307F8A75" w14:textId="77777777" w:rsidTr="006E5233">
        <w:trPr>
          <w:trHeight w:val="1250"/>
        </w:trPr>
        <w:tc>
          <w:tcPr>
            <w:tcW w:w="1800" w:type="dxa"/>
          </w:tcPr>
          <w:p w14:paraId="18A2DD98" w14:textId="77777777" w:rsidR="00696253" w:rsidRDefault="00696253" w:rsidP="007707A5"/>
          <w:p w14:paraId="4D8423FC" w14:textId="77777777" w:rsidR="00BC4FA6" w:rsidRPr="000D0B2E" w:rsidRDefault="00BC4FA6" w:rsidP="007707A5">
            <w:r w:rsidRPr="000D0B2E">
              <w:t>All Open Queries/issues closed</w:t>
            </w:r>
          </w:p>
        </w:tc>
        <w:tc>
          <w:tcPr>
            <w:tcW w:w="2880" w:type="dxa"/>
          </w:tcPr>
          <w:p w14:paraId="632835BF" w14:textId="77777777" w:rsidR="00696253" w:rsidRDefault="00696253" w:rsidP="007707A5"/>
          <w:p w14:paraId="61655E5A" w14:textId="77777777" w:rsidR="00BC4FA6" w:rsidRPr="000D0B2E" w:rsidRDefault="00BC4FA6" w:rsidP="007707A5">
            <w:r w:rsidRPr="000D0B2E">
              <w:t>&lt;&lt; Whether all the open queries and issues resolved&gt;&gt;</w:t>
            </w:r>
          </w:p>
        </w:tc>
        <w:tc>
          <w:tcPr>
            <w:tcW w:w="720" w:type="dxa"/>
          </w:tcPr>
          <w:p w14:paraId="49749164" w14:textId="77777777" w:rsidR="00BC4FA6" w:rsidRPr="000D0B2E" w:rsidRDefault="00BC4FA6" w:rsidP="007707A5"/>
        </w:tc>
        <w:tc>
          <w:tcPr>
            <w:tcW w:w="720" w:type="dxa"/>
          </w:tcPr>
          <w:p w14:paraId="08E17A71" w14:textId="4596E8FA" w:rsidR="00BC4FA6" w:rsidRPr="000D0B2E" w:rsidRDefault="00BC4FA6" w:rsidP="007707A5"/>
        </w:tc>
        <w:tc>
          <w:tcPr>
            <w:tcW w:w="720" w:type="dxa"/>
          </w:tcPr>
          <w:p w14:paraId="4D22E910" w14:textId="77777777" w:rsidR="00BC4FA6" w:rsidRPr="000D0B2E" w:rsidRDefault="00BC4FA6" w:rsidP="007707A5">
            <w:pPr>
              <w:rPr>
                <w:highlight w:val="yellow"/>
              </w:rPr>
            </w:pPr>
          </w:p>
        </w:tc>
        <w:tc>
          <w:tcPr>
            <w:tcW w:w="720" w:type="dxa"/>
          </w:tcPr>
          <w:p w14:paraId="4F53E480" w14:textId="77777777" w:rsidR="00BC4FA6" w:rsidRPr="000D0B2E" w:rsidRDefault="00BC4FA6" w:rsidP="007707A5"/>
        </w:tc>
        <w:tc>
          <w:tcPr>
            <w:tcW w:w="720" w:type="dxa"/>
          </w:tcPr>
          <w:p w14:paraId="6071EC99" w14:textId="77777777" w:rsidR="00BC4FA6" w:rsidRPr="000D0B2E" w:rsidRDefault="00BC4FA6" w:rsidP="007707A5"/>
        </w:tc>
        <w:tc>
          <w:tcPr>
            <w:tcW w:w="720" w:type="dxa"/>
          </w:tcPr>
          <w:p w14:paraId="0D8E8B38" w14:textId="77777777" w:rsidR="00BC4FA6" w:rsidRPr="000D0B2E" w:rsidRDefault="00BC4FA6" w:rsidP="007707A5"/>
        </w:tc>
      </w:tr>
      <w:tr w:rsidR="00BC4FA6" w:rsidRPr="000D0B2E" w14:paraId="3EABB1EE" w14:textId="77777777" w:rsidTr="00D2282D">
        <w:trPr>
          <w:trHeight w:val="1250"/>
        </w:trPr>
        <w:tc>
          <w:tcPr>
            <w:tcW w:w="1800" w:type="dxa"/>
          </w:tcPr>
          <w:p w14:paraId="27EF7D4D" w14:textId="3AC79B51" w:rsidR="00BC4FA6" w:rsidRPr="000D0B2E" w:rsidRDefault="00BC4FA6" w:rsidP="007707A5">
            <w:r w:rsidRPr="000D0B2E">
              <w:t>Agreement on Assumptions</w:t>
            </w:r>
          </w:p>
        </w:tc>
        <w:tc>
          <w:tcPr>
            <w:tcW w:w="2880" w:type="dxa"/>
          </w:tcPr>
          <w:p w14:paraId="29A6C1CD" w14:textId="77777777" w:rsidR="00BC4FA6" w:rsidRPr="000D0B2E" w:rsidRDefault="00BC4FA6" w:rsidP="007707A5">
            <w:r w:rsidRPr="000D0B2E">
              <w:t>&lt;&lt;Whether all the assumptions have been agreed upon by the customer&gt;&gt;</w:t>
            </w:r>
          </w:p>
        </w:tc>
        <w:tc>
          <w:tcPr>
            <w:tcW w:w="720" w:type="dxa"/>
          </w:tcPr>
          <w:p w14:paraId="017E0F2D" w14:textId="77777777" w:rsidR="00BC4FA6" w:rsidRPr="000D0B2E" w:rsidRDefault="00BC4FA6" w:rsidP="007707A5"/>
        </w:tc>
        <w:tc>
          <w:tcPr>
            <w:tcW w:w="720" w:type="dxa"/>
          </w:tcPr>
          <w:p w14:paraId="7D658C3E" w14:textId="17FA899D" w:rsidR="00BC4FA6" w:rsidRPr="000D0B2E" w:rsidRDefault="00BC4FA6" w:rsidP="007707A5"/>
        </w:tc>
        <w:tc>
          <w:tcPr>
            <w:tcW w:w="720" w:type="dxa"/>
          </w:tcPr>
          <w:p w14:paraId="3BC21E42" w14:textId="77777777" w:rsidR="00BC4FA6" w:rsidRPr="000D0B2E" w:rsidRDefault="00BC4FA6" w:rsidP="007707A5">
            <w:pPr>
              <w:rPr>
                <w:highlight w:val="yellow"/>
              </w:rPr>
            </w:pPr>
          </w:p>
        </w:tc>
        <w:tc>
          <w:tcPr>
            <w:tcW w:w="720" w:type="dxa"/>
          </w:tcPr>
          <w:p w14:paraId="210FADDC" w14:textId="77777777" w:rsidR="00BC4FA6" w:rsidRPr="000D0B2E" w:rsidRDefault="00BC4FA6" w:rsidP="007707A5"/>
        </w:tc>
        <w:tc>
          <w:tcPr>
            <w:tcW w:w="720" w:type="dxa"/>
          </w:tcPr>
          <w:p w14:paraId="718D8944" w14:textId="77777777" w:rsidR="00BC4FA6" w:rsidRPr="000D0B2E" w:rsidRDefault="00BC4FA6" w:rsidP="007707A5"/>
        </w:tc>
        <w:tc>
          <w:tcPr>
            <w:tcW w:w="720" w:type="dxa"/>
          </w:tcPr>
          <w:p w14:paraId="5DD7E652" w14:textId="77777777" w:rsidR="00BC4FA6" w:rsidRPr="000D0B2E" w:rsidRDefault="00BC4FA6" w:rsidP="007707A5"/>
        </w:tc>
      </w:tr>
      <w:tr w:rsidR="00BC4FA6" w:rsidRPr="000D0B2E" w14:paraId="5751E9DE" w14:textId="77777777" w:rsidTr="00D2282D">
        <w:trPr>
          <w:trHeight w:val="890"/>
        </w:trPr>
        <w:tc>
          <w:tcPr>
            <w:tcW w:w="1800" w:type="dxa"/>
          </w:tcPr>
          <w:p w14:paraId="5364C4D4" w14:textId="77777777" w:rsidR="006E5233" w:rsidRDefault="006E5233" w:rsidP="007707A5"/>
          <w:p w14:paraId="5BD5BEA4" w14:textId="77777777" w:rsidR="00BC4FA6" w:rsidRPr="000D0B2E" w:rsidRDefault="00BC4FA6" w:rsidP="007707A5">
            <w:r w:rsidRPr="000D0B2E">
              <w:t>Sign Off</w:t>
            </w:r>
          </w:p>
        </w:tc>
        <w:tc>
          <w:tcPr>
            <w:tcW w:w="2880" w:type="dxa"/>
          </w:tcPr>
          <w:p w14:paraId="5BDFE7AF" w14:textId="77777777" w:rsidR="006E5233" w:rsidRDefault="006E5233" w:rsidP="007707A5"/>
          <w:p w14:paraId="31FF88D9" w14:textId="77777777" w:rsidR="00BC4FA6" w:rsidRPr="000D0B2E" w:rsidRDefault="00BC4FA6" w:rsidP="007707A5">
            <w:r w:rsidRPr="000D0B2E">
              <w:t>&lt;&lt;Signature&gt;&gt;</w:t>
            </w:r>
          </w:p>
        </w:tc>
        <w:tc>
          <w:tcPr>
            <w:tcW w:w="720" w:type="dxa"/>
          </w:tcPr>
          <w:p w14:paraId="409F54E1" w14:textId="77777777" w:rsidR="00BC4FA6" w:rsidRPr="000D0B2E" w:rsidRDefault="00BC4FA6" w:rsidP="007707A5"/>
        </w:tc>
        <w:tc>
          <w:tcPr>
            <w:tcW w:w="720" w:type="dxa"/>
          </w:tcPr>
          <w:p w14:paraId="3331BC8F" w14:textId="5C18DB3B" w:rsidR="00BC4FA6" w:rsidRPr="000D0B2E" w:rsidRDefault="00BC4FA6" w:rsidP="007707A5"/>
        </w:tc>
        <w:tc>
          <w:tcPr>
            <w:tcW w:w="720" w:type="dxa"/>
          </w:tcPr>
          <w:p w14:paraId="161B779E" w14:textId="77777777" w:rsidR="00BC4FA6" w:rsidRPr="000D0B2E" w:rsidRDefault="00BC4FA6" w:rsidP="007707A5">
            <w:pPr>
              <w:rPr>
                <w:highlight w:val="yellow"/>
              </w:rPr>
            </w:pPr>
          </w:p>
        </w:tc>
        <w:tc>
          <w:tcPr>
            <w:tcW w:w="720" w:type="dxa"/>
          </w:tcPr>
          <w:p w14:paraId="36C8AEAF" w14:textId="77777777" w:rsidR="00BC4FA6" w:rsidRPr="000D0B2E" w:rsidRDefault="00BC4FA6" w:rsidP="007707A5"/>
        </w:tc>
        <w:tc>
          <w:tcPr>
            <w:tcW w:w="720" w:type="dxa"/>
          </w:tcPr>
          <w:p w14:paraId="4BE23196" w14:textId="77777777" w:rsidR="00BC4FA6" w:rsidRPr="000D0B2E" w:rsidRDefault="00BC4FA6" w:rsidP="007707A5"/>
        </w:tc>
        <w:tc>
          <w:tcPr>
            <w:tcW w:w="720" w:type="dxa"/>
          </w:tcPr>
          <w:p w14:paraId="3F95224E" w14:textId="77777777" w:rsidR="00BC4FA6" w:rsidRPr="000D0B2E" w:rsidRDefault="00BC4FA6" w:rsidP="007707A5"/>
        </w:tc>
      </w:tr>
    </w:tbl>
    <w:p w14:paraId="7C85DA30" w14:textId="77777777" w:rsidR="009F5790" w:rsidRPr="000D0B2E" w:rsidRDefault="009F5790" w:rsidP="007707A5"/>
    <w:p w14:paraId="47F58572" w14:textId="7A2B1083" w:rsidR="009F5790" w:rsidRPr="000D0B2E" w:rsidRDefault="001D7BAA" w:rsidP="007707A5">
      <w:proofErr w:type="spellStart"/>
      <w:r w:rsidRPr="0025312C">
        <w:rPr>
          <w:b/>
        </w:rPr>
        <w:t>Disclaimer</w:t>
      </w:r>
      <w:proofErr w:type="gramStart"/>
      <w:r>
        <w:t>:</w:t>
      </w:r>
      <w:r w:rsidR="009F5790" w:rsidRPr="000D0B2E">
        <w:t>The</w:t>
      </w:r>
      <w:proofErr w:type="spellEnd"/>
      <w:proofErr w:type="gramEnd"/>
      <w:r w:rsidR="009F5790" w:rsidRPr="000D0B2E">
        <w:t xml:space="preserve"> scope of the project ‘</w:t>
      </w:r>
      <w:r w:rsidR="00521C4A" w:rsidRPr="000D0B2E">
        <w:t>Loan Application Processing System</w:t>
      </w:r>
      <w:r w:rsidR="009F5790" w:rsidRPr="000D0B2E">
        <w:t>’ is restricted to the contents of this signed off use case.</w:t>
      </w:r>
      <w:r w:rsidR="009F5790" w:rsidRPr="000D0B2E">
        <w:br w:type="page"/>
      </w:r>
    </w:p>
    <w:p w14:paraId="310D3C95" w14:textId="77777777" w:rsidR="009F5790" w:rsidRPr="00DC3420" w:rsidRDefault="009F5790" w:rsidP="007707A5">
      <w:r w:rsidRPr="00DC3420">
        <w:lastRenderedPageBreak/>
        <w:t>TABLE OF CONTENTS</w:t>
      </w:r>
    </w:p>
    <w:p w14:paraId="63D9F59F" w14:textId="77777777" w:rsidR="009F5790" w:rsidRPr="000D0B2E" w:rsidRDefault="009F5790" w:rsidP="007707A5"/>
    <w:p w14:paraId="287F916D" w14:textId="04F1FB5A" w:rsidR="00C9552A" w:rsidRPr="000D0B2E" w:rsidRDefault="009F5790" w:rsidP="007707A5">
      <w:pPr>
        <w:pStyle w:val="TOC1"/>
        <w:rPr>
          <w:rFonts w:eastAsiaTheme="minorEastAsia" w:cstheme="minorBidi"/>
          <w:noProof/>
          <w:sz w:val="22"/>
          <w:szCs w:val="22"/>
          <w:lang w:eastAsia="en-US"/>
        </w:rPr>
      </w:pPr>
      <w:r w:rsidRPr="000D0B2E">
        <w:fldChar w:fldCharType="begin"/>
      </w:r>
      <w:r w:rsidRPr="000D0B2E">
        <w:instrText xml:space="preserve"> TOC \o "1-3" \f \h \z \u </w:instrText>
      </w:r>
      <w:r w:rsidRPr="000D0B2E">
        <w:fldChar w:fldCharType="separate"/>
      </w:r>
      <w:hyperlink w:anchor="_Toc458607221" w:history="1">
        <w:r w:rsidR="00C9552A" w:rsidRPr="000D0B2E">
          <w:rPr>
            <w:rStyle w:val="Hyperlink"/>
            <w:noProof/>
          </w:rPr>
          <w:t>1.</w:t>
        </w:r>
        <w:r w:rsidR="00C9552A" w:rsidRPr="000D0B2E">
          <w:rPr>
            <w:rFonts w:eastAsiaTheme="minorEastAsia" w:cstheme="minorBidi"/>
            <w:noProof/>
            <w:sz w:val="22"/>
            <w:szCs w:val="22"/>
            <w:lang w:eastAsia="en-US"/>
          </w:rPr>
          <w:tab/>
        </w:r>
        <w:r w:rsidR="008466E5" w:rsidRPr="000D0B2E">
          <w:rPr>
            <w:rStyle w:val="Hyperlink"/>
            <w:noProof/>
          </w:rPr>
          <w:t>Use Case Name: Apply</w:t>
        </w:r>
        <w:r w:rsidR="00981DD7">
          <w:rPr>
            <w:rStyle w:val="Hyperlink"/>
            <w:noProof/>
          </w:rPr>
          <w:t>ing</w:t>
        </w:r>
        <w:r w:rsidR="008466E5" w:rsidRPr="000D0B2E">
          <w:rPr>
            <w:rStyle w:val="Hyperlink"/>
            <w:noProof/>
          </w:rPr>
          <w:t xml:space="preserve"> for Loan</w:t>
        </w:r>
        <w:r w:rsidR="00B21C48">
          <w:rPr>
            <w:rStyle w:val="Hyperlink"/>
            <w:noProof/>
          </w:rPr>
          <w:t xml:space="preserve"> and Checking the status of Application</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_Toc458607221 \h </w:instrText>
        </w:r>
        <w:r w:rsidR="00C9552A" w:rsidRPr="000D0B2E">
          <w:rPr>
            <w:noProof/>
            <w:webHidden/>
          </w:rPr>
        </w:r>
        <w:r w:rsidR="00C9552A" w:rsidRPr="000D0B2E">
          <w:rPr>
            <w:noProof/>
            <w:webHidden/>
          </w:rPr>
          <w:fldChar w:fldCharType="separate"/>
        </w:r>
        <w:r w:rsidR="00C9552A" w:rsidRPr="000D0B2E">
          <w:rPr>
            <w:noProof/>
            <w:webHidden/>
          </w:rPr>
          <w:t>5</w:t>
        </w:r>
        <w:r w:rsidR="00C9552A" w:rsidRPr="000D0B2E">
          <w:rPr>
            <w:noProof/>
            <w:webHidden/>
          </w:rPr>
          <w:fldChar w:fldCharType="end"/>
        </w:r>
      </w:hyperlink>
    </w:p>
    <w:p w14:paraId="40FAC6C8" w14:textId="789EE270" w:rsidR="00C9552A" w:rsidRPr="000D0B2E" w:rsidRDefault="00DC71C4" w:rsidP="007707A5">
      <w:pPr>
        <w:pStyle w:val="TOC1"/>
        <w:rPr>
          <w:rFonts w:eastAsiaTheme="minorEastAsia" w:cstheme="minorBidi"/>
          <w:noProof/>
          <w:sz w:val="22"/>
          <w:szCs w:val="22"/>
          <w:lang w:eastAsia="en-US"/>
        </w:rPr>
      </w:pPr>
      <w:hyperlink w:anchor="_Toc458607222" w:history="1">
        <w:r w:rsidR="00C9552A" w:rsidRPr="000D0B2E">
          <w:rPr>
            <w:rStyle w:val="Hyperlink"/>
            <w:noProof/>
          </w:rPr>
          <w:t>2.</w:t>
        </w:r>
        <w:r w:rsidR="00C9552A" w:rsidRPr="000D0B2E">
          <w:rPr>
            <w:rFonts w:eastAsiaTheme="minorEastAsia" w:cstheme="minorBidi"/>
            <w:noProof/>
            <w:sz w:val="22"/>
            <w:szCs w:val="22"/>
            <w:lang w:eastAsia="en-US"/>
          </w:rPr>
          <w:tab/>
        </w:r>
        <w:r w:rsidR="00C9552A" w:rsidRPr="000D0B2E">
          <w:rPr>
            <w:rStyle w:val="Hyperlink"/>
            <w:noProof/>
          </w:rPr>
          <w:t>Actor(s):</w:t>
        </w:r>
        <w:r w:rsidR="00C9552A" w:rsidRPr="000D0B2E">
          <w:rPr>
            <w:noProof/>
            <w:webHidden/>
          </w:rPr>
          <w:tab/>
        </w:r>
        <w:r w:rsidR="000F63FB" w:rsidRPr="000F63FB">
          <w:rPr>
            <w:noProof/>
            <w:webHidden/>
          </w:rPr>
          <w:tab/>
        </w:r>
        <w:r w:rsidR="00C9552A" w:rsidRPr="000D0B2E">
          <w:rPr>
            <w:noProof/>
            <w:webHidden/>
          </w:rPr>
          <w:fldChar w:fldCharType="begin"/>
        </w:r>
        <w:r w:rsidR="00C9552A" w:rsidRPr="000D0B2E">
          <w:rPr>
            <w:noProof/>
            <w:webHidden/>
          </w:rPr>
          <w:instrText xml:space="preserve"> PAGEREF _Toc458607222 \h </w:instrText>
        </w:r>
        <w:r w:rsidR="00C9552A" w:rsidRPr="000D0B2E">
          <w:rPr>
            <w:noProof/>
            <w:webHidden/>
          </w:rPr>
        </w:r>
        <w:r w:rsidR="00C9552A" w:rsidRPr="000D0B2E">
          <w:rPr>
            <w:noProof/>
            <w:webHidden/>
          </w:rPr>
          <w:fldChar w:fldCharType="separate"/>
        </w:r>
        <w:r w:rsidR="00C9552A" w:rsidRPr="000D0B2E">
          <w:rPr>
            <w:noProof/>
            <w:webHidden/>
          </w:rPr>
          <w:t>5</w:t>
        </w:r>
        <w:r w:rsidR="00C9552A" w:rsidRPr="000D0B2E">
          <w:rPr>
            <w:noProof/>
            <w:webHidden/>
          </w:rPr>
          <w:fldChar w:fldCharType="end"/>
        </w:r>
      </w:hyperlink>
    </w:p>
    <w:p w14:paraId="6FA8CBBB" w14:textId="0261D9E7" w:rsidR="00C9552A" w:rsidRPr="000D0B2E" w:rsidRDefault="00DC71C4" w:rsidP="007707A5">
      <w:pPr>
        <w:pStyle w:val="TOC1"/>
        <w:rPr>
          <w:rFonts w:eastAsiaTheme="minorEastAsia" w:cstheme="minorBidi"/>
          <w:noProof/>
          <w:sz w:val="22"/>
          <w:szCs w:val="22"/>
          <w:lang w:eastAsia="en-US"/>
        </w:rPr>
      </w:pPr>
      <w:hyperlink w:anchor="_Toc458607223" w:history="1">
        <w:r w:rsidR="00C9552A" w:rsidRPr="000D0B2E">
          <w:rPr>
            <w:rStyle w:val="Hyperlink"/>
            <w:noProof/>
          </w:rPr>
          <w:t>3.</w:t>
        </w:r>
        <w:r w:rsidR="00C9552A" w:rsidRPr="000D0B2E">
          <w:rPr>
            <w:rFonts w:eastAsiaTheme="minorEastAsia" w:cstheme="minorBidi"/>
            <w:noProof/>
            <w:sz w:val="22"/>
            <w:szCs w:val="22"/>
            <w:lang w:eastAsia="en-US"/>
          </w:rPr>
          <w:tab/>
        </w:r>
        <w:r w:rsidR="00C9552A" w:rsidRPr="000D0B2E">
          <w:rPr>
            <w:rStyle w:val="Hyperlink"/>
            <w:noProof/>
          </w:rPr>
          <w:t>Preconditions</w:t>
        </w:r>
        <w:r w:rsidR="00C9552A" w:rsidRPr="000F63FB">
          <w:rPr>
            <w:rStyle w:val="Hyperlink"/>
            <w:noProof/>
            <w:webHidden/>
          </w:rPr>
          <w:tab/>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_Toc458607223 \h </w:instrText>
        </w:r>
        <w:r w:rsidR="00C9552A" w:rsidRPr="000D0B2E">
          <w:rPr>
            <w:noProof/>
            <w:webHidden/>
          </w:rPr>
        </w:r>
        <w:r w:rsidR="00C9552A" w:rsidRPr="000D0B2E">
          <w:rPr>
            <w:noProof/>
            <w:webHidden/>
          </w:rPr>
          <w:fldChar w:fldCharType="separate"/>
        </w:r>
        <w:r w:rsidR="00C9552A" w:rsidRPr="000D0B2E">
          <w:rPr>
            <w:noProof/>
            <w:webHidden/>
          </w:rPr>
          <w:t>5</w:t>
        </w:r>
        <w:r w:rsidR="00C9552A" w:rsidRPr="000D0B2E">
          <w:rPr>
            <w:noProof/>
            <w:webHidden/>
          </w:rPr>
          <w:fldChar w:fldCharType="end"/>
        </w:r>
      </w:hyperlink>
    </w:p>
    <w:p w14:paraId="399CC669" w14:textId="77777777" w:rsidR="00C9552A" w:rsidRPr="000D0B2E" w:rsidRDefault="00DC71C4" w:rsidP="007707A5">
      <w:pPr>
        <w:pStyle w:val="TOC1"/>
        <w:rPr>
          <w:rFonts w:eastAsiaTheme="minorEastAsia" w:cstheme="minorBidi"/>
          <w:noProof/>
          <w:sz w:val="22"/>
          <w:szCs w:val="22"/>
          <w:lang w:eastAsia="en-US"/>
        </w:rPr>
      </w:pPr>
      <w:hyperlink w:anchor="_Toc458607224" w:history="1">
        <w:r w:rsidR="00C9552A" w:rsidRPr="000D0B2E">
          <w:rPr>
            <w:rStyle w:val="Hyperlink"/>
            <w:noProof/>
          </w:rPr>
          <w:t>4.</w:t>
        </w:r>
        <w:r w:rsidR="00C9552A" w:rsidRPr="000D0B2E">
          <w:rPr>
            <w:rFonts w:eastAsiaTheme="minorEastAsia" w:cstheme="minorBidi"/>
            <w:noProof/>
            <w:sz w:val="22"/>
            <w:szCs w:val="22"/>
            <w:lang w:eastAsia="en-US"/>
          </w:rPr>
          <w:tab/>
        </w:r>
        <w:r w:rsidR="00C9552A" w:rsidRPr="000D0B2E">
          <w:rPr>
            <w:rStyle w:val="Hyperlink"/>
            <w:noProof/>
          </w:rPr>
          <w:t>Flow of Events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_Toc458607224 \h </w:instrText>
        </w:r>
        <w:r w:rsidR="00C9552A" w:rsidRPr="000D0B2E">
          <w:rPr>
            <w:noProof/>
            <w:webHidden/>
          </w:rPr>
        </w:r>
        <w:r w:rsidR="00C9552A" w:rsidRPr="000D0B2E">
          <w:rPr>
            <w:noProof/>
            <w:webHidden/>
          </w:rPr>
          <w:fldChar w:fldCharType="separate"/>
        </w:r>
        <w:r w:rsidR="00C9552A" w:rsidRPr="000D0B2E">
          <w:rPr>
            <w:noProof/>
            <w:webHidden/>
          </w:rPr>
          <w:t>5</w:t>
        </w:r>
        <w:r w:rsidR="00C9552A" w:rsidRPr="000D0B2E">
          <w:rPr>
            <w:noProof/>
            <w:webHidden/>
          </w:rPr>
          <w:fldChar w:fldCharType="end"/>
        </w:r>
      </w:hyperlink>
    </w:p>
    <w:p w14:paraId="4E747F30" w14:textId="5E674281" w:rsidR="00C9552A" w:rsidRPr="000D0B2E" w:rsidRDefault="00DC71C4" w:rsidP="007707A5">
      <w:pPr>
        <w:pStyle w:val="TOC2"/>
        <w:rPr>
          <w:rFonts w:eastAsiaTheme="minorEastAsia" w:cstheme="minorBidi"/>
          <w:noProof/>
          <w:sz w:val="22"/>
          <w:szCs w:val="22"/>
          <w:lang w:eastAsia="en-US"/>
        </w:rPr>
      </w:pPr>
      <w:hyperlink w:anchor="_Toc458607225" w:history="1">
        <w:r w:rsidR="00C9552A" w:rsidRPr="000D0B2E">
          <w:rPr>
            <w:rStyle w:val="Hyperlink"/>
            <w:noProof/>
          </w:rPr>
          <w:t>4.1</w:t>
        </w:r>
        <w:r w:rsidR="00C9552A" w:rsidRPr="000D0B2E">
          <w:rPr>
            <w:rStyle w:val="Hyperlink"/>
            <w:noProof/>
          </w:rPr>
          <w:tab/>
          <w:t>Basic Flow</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_Toc458607225 \h </w:instrText>
        </w:r>
        <w:r w:rsidR="00C9552A" w:rsidRPr="000D0B2E">
          <w:rPr>
            <w:noProof/>
            <w:webHidden/>
          </w:rPr>
        </w:r>
        <w:r w:rsidR="00C9552A" w:rsidRPr="000D0B2E">
          <w:rPr>
            <w:noProof/>
            <w:webHidden/>
          </w:rPr>
          <w:fldChar w:fldCharType="separate"/>
        </w:r>
        <w:r w:rsidR="00C9552A" w:rsidRPr="000D0B2E">
          <w:rPr>
            <w:noProof/>
            <w:webHidden/>
          </w:rPr>
          <w:t>5</w:t>
        </w:r>
        <w:r w:rsidR="00C9552A" w:rsidRPr="000D0B2E">
          <w:rPr>
            <w:noProof/>
            <w:webHidden/>
          </w:rPr>
          <w:fldChar w:fldCharType="end"/>
        </w:r>
      </w:hyperlink>
    </w:p>
    <w:p w14:paraId="6640347E" w14:textId="2A746634" w:rsidR="00C9552A" w:rsidRPr="000D0B2E" w:rsidRDefault="00DC71C4" w:rsidP="007707A5">
      <w:pPr>
        <w:pStyle w:val="TOC2"/>
        <w:rPr>
          <w:rFonts w:eastAsiaTheme="minorEastAsia" w:cstheme="minorBidi"/>
          <w:noProof/>
          <w:sz w:val="22"/>
          <w:szCs w:val="22"/>
          <w:lang w:eastAsia="en-US"/>
        </w:rPr>
      </w:pPr>
      <w:hyperlink w:anchor="_Toc458607226" w:history="1">
        <w:r w:rsidR="00C9552A" w:rsidRPr="000D0B2E">
          <w:rPr>
            <w:rStyle w:val="Hyperlink"/>
            <w:noProof/>
          </w:rPr>
          <w:t>4.2</w:t>
        </w:r>
        <w:r w:rsidR="00C9552A" w:rsidRPr="000D0B2E">
          <w:rPr>
            <w:rStyle w:val="Hyperlink"/>
            <w:noProof/>
          </w:rPr>
          <w:tab/>
          <w:t>Alternative Flows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_Toc458607226 \h </w:instrText>
        </w:r>
        <w:r w:rsidR="00C9552A" w:rsidRPr="000D0B2E">
          <w:rPr>
            <w:noProof/>
            <w:webHidden/>
          </w:rPr>
        </w:r>
        <w:r w:rsidR="00C9552A" w:rsidRPr="000D0B2E">
          <w:rPr>
            <w:noProof/>
            <w:webHidden/>
          </w:rPr>
          <w:fldChar w:fldCharType="separate"/>
        </w:r>
        <w:r w:rsidR="00C9552A" w:rsidRPr="000D0B2E">
          <w:rPr>
            <w:noProof/>
            <w:webHidden/>
          </w:rPr>
          <w:t>6</w:t>
        </w:r>
        <w:r w:rsidR="00C9552A" w:rsidRPr="000D0B2E">
          <w:rPr>
            <w:noProof/>
            <w:webHidden/>
          </w:rPr>
          <w:fldChar w:fldCharType="end"/>
        </w:r>
      </w:hyperlink>
    </w:p>
    <w:p w14:paraId="482AC0BB" w14:textId="77777777" w:rsidR="00C9552A" w:rsidRPr="000D0B2E" w:rsidRDefault="00DC71C4" w:rsidP="007707A5">
      <w:pPr>
        <w:pStyle w:val="TOC2"/>
        <w:rPr>
          <w:rFonts w:eastAsiaTheme="minorEastAsia" w:cstheme="minorBidi"/>
          <w:noProof/>
          <w:sz w:val="22"/>
          <w:szCs w:val="22"/>
          <w:lang w:eastAsia="en-US"/>
        </w:rPr>
      </w:pPr>
      <w:hyperlink w:anchor="_Toc458607227" w:history="1">
        <w:r w:rsidR="00C9552A" w:rsidRPr="000D0B2E">
          <w:rPr>
            <w:rStyle w:val="Hyperlink"/>
            <w:noProof/>
          </w:rPr>
          <w:t>4.2.1</w:t>
        </w:r>
        <w:r w:rsidR="00C9552A" w:rsidRPr="000D0B2E">
          <w:rPr>
            <w:rFonts w:eastAsiaTheme="minorEastAsia" w:cstheme="minorBidi"/>
            <w:noProof/>
            <w:sz w:val="22"/>
            <w:szCs w:val="22"/>
            <w:lang w:eastAsia="en-US"/>
          </w:rPr>
          <w:tab/>
        </w:r>
        <w:r w:rsidR="00C9552A" w:rsidRPr="000D0B2E">
          <w:rPr>
            <w:rStyle w:val="Hyperlink"/>
            <w:noProof/>
          </w:rPr>
          <w:t>Alternate Flow 1</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_Toc458607227 \h </w:instrText>
        </w:r>
        <w:r w:rsidR="00C9552A" w:rsidRPr="000D0B2E">
          <w:rPr>
            <w:noProof/>
            <w:webHidden/>
          </w:rPr>
        </w:r>
        <w:r w:rsidR="00C9552A" w:rsidRPr="000D0B2E">
          <w:rPr>
            <w:noProof/>
            <w:webHidden/>
          </w:rPr>
          <w:fldChar w:fldCharType="separate"/>
        </w:r>
        <w:r w:rsidR="00C9552A" w:rsidRPr="000D0B2E">
          <w:rPr>
            <w:noProof/>
            <w:webHidden/>
          </w:rPr>
          <w:t>6</w:t>
        </w:r>
        <w:r w:rsidR="00C9552A" w:rsidRPr="000D0B2E">
          <w:rPr>
            <w:noProof/>
            <w:webHidden/>
          </w:rPr>
          <w:fldChar w:fldCharType="end"/>
        </w:r>
      </w:hyperlink>
    </w:p>
    <w:p w14:paraId="2B30A28C" w14:textId="77777777" w:rsidR="00C9552A" w:rsidRPr="000D0B2E" w:rsidRDefault="00DC71C4" w:rsidP="007707A5">
      <w:pPr>
        <w:pStyle w:val="TOC2"/>
        <w:rPr>
          <w:rFonts w:eastAsiaTheme="minorEastAsia" w:cstheme="minorBidi"/>
          <w:noProof/>
          <w:sz w:val="22"/>
          <w:szCs w:val="22"/>
          <w:lang w:eastAsia="en-US"/>
        </w:rPr>
      </w:pPr>
      <w:hyperlink w:anchor="_Toc458607228" w:history="1">
        <w:r w:rsidR="00C9552A" w:rsidRPr="000D0B2E">
          <w:rPr>
            <w:rStyle w:val="Hyperlink"/>
            <w:noProof/>
          </w:rPr>
          <w:t>4.2.2  Alternate Flow 2</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_Toc458607228 \h </w:instrText>
        </w:r>
        <w:r w:rsidR="00C9552A" w:rsidRPr="000D0B2E">
          <w:rPr>
            <w:noProof/>
            <w:webHidden/>
          </w:rPr>
        </w:r>
        <w:r w:rsidR="00C9552A" w:rsidRPr="000D0B2E">
          <w:rPr>
            <w:noProof/>
            <w:webHidden/>
          </w:rPr>
          <w:fldChar w:fldCharType="separate"/>
        </w:r>
        <w:r w:rsidR="00C9552A" w:rsidRPr="000D0B2E">
          <w:rPr>
            <w:noProof/>
            <w:webHidden/>
          </w:rPr>
          <w:t>6</w:t>
        </w:r>
        <w:r w:rsidR="00C9552A" w:rsidRPr="000D0B2E">
          <w:rPr>
            <w:noProof/>
            <w:webHidden/>
          </w:rPr>
          <w:fldChar w:fldCharType="end"/>
        </w:r>
      </w:hyperlink>
    </w:p>
    <w:p w14:paraId="03D89BD2" w14:textId="77777777" w:rsidR="00C9552A" w:rsidRDefault="00DC71C4" w:rsidP="007707A5">
      <w:pPr>
        <w:pStyle w:val="TOC2"/>
        <w:rPr>
          <w:noProof/>
        </w:rPr>
      </w:pPr>
      <w:hyperlink w:anchor="_Toc458607229" w:history="1">
        <w:r w:rsidR="00C9552A" w:rsidRPr="000D0B2E">
          <w:rPr>
            <w:rStyle w:val="Hyperlink"/>
            <w:noProof/>
          </w:rPr>
          <w:t>4.2.3  Alternate Flow 3</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_Toc458607229 \h </w:instrText>
        </w:r>
        <w:r w:rsidR="00C9552A" w:rsidRPr="000D0B2E">
          <w:rPr>
            <w:noProof/>
            <w:webHidden/>
          </w:rPr>
        </w:r>
        <w:r w:rsidR="00C9552A" w:rsidRPr="000D0B2E">
          <w:rPr>
            <w:noProof/>
            <w:webHidden/>
          </w:rPr>
          <w:fldChar w:fldCharType="separate"/>
        </w:r>
        <w:r w:rsidR="00C9552A" w:rsidRPr="000D0B2E">
          <w:rPr>
            <w:noProof/>
            <w:webHidden/>
          </w:rPr>
          <w:t>7</w:t>
        </w:r>
        <w:r w:rsidR="00C9552A" w:rsidRPr="000D0B2E">
          <w:rPr>
            <w:noProof/>
            <w:webHidden/>
          </w:rPr>
          <w:fldChar w:fldCharType="end"/>
        </w:r>
      </w:hyperlink>
    </w:p>
    <w:p w14:paraId="097DBD69" w14:textId="1A32A371" w:rsidR="002E087E" w:rsidRPr="008E7C48" w:rsidRDefault="00DC71C4" w:rsidP="007707A5">
      <w:pPr>
        <w:pStyle w:val="TOC2"/>
        <w:rPr>
          <w:noProof/>
        </w:rPr>
      </w:pPr>
      <w:hyperlink w:anchor="_Toc458607229" w:history="1">
        <w:r w:rsidR="00354DFF">
          <w:rPr>
            <w:rStyle w:val="Hyperlink"/>
            <w:noProof/>
          </w:rPr>
          <w:t>4.2.4  Alternate Flow 4</w:t>
        </w:r>
        <w:r w:rsidR="00354DFF" w:rsidRPr="000D0B2E">
          <w:rPr>
            <w:noProof/>
            <w:webHidden/>
          </w:rPr>
          <w:tab/>
        </w:r>
        <w:r w:rsidR="00354DFF">
          <w:rPr>
            <w:noProof/>
            <w:webHidden/>
          </w:rPr>
          <w:t>8</w:t>
        </w:r>
      </w:hyperlink>
    </w:p>
    <w:p w14:paraId="27DE7B4B" w14:textId="7A5CAE3D" w:rsidR="00C9552A" w:rsidRPr="000D0B2E" w:rsidRDefault="00DC71C4" w:rsidP="007707A5">
      <w:pPr>
        <w:pStyle w:val="TOC2"/>
        <w:rPr>
          <w:rFonts w:eastAsiaTheme="minorEastAsia" w:cstheme="minorBidi"/>
          <w:noProof/>
          <w:sz w:val="22"/>
          <w:szCs w:val="22"/>
          <w:lang w:eastAsia="en-US"/>
        </w:rPr>
      </w:pPr>
      <w:hyperlink w:anchor="_Toc458607230" w:history="1">
        <w:r w:rsidR="00C9552A" w:rsidRPr="000D0B2E">
          <w:rPr>
            <w:rStyle w:val="Hyperlink"/>
            <w:noProof/>
          </w:rPr>
          <w:t>Exception Flow 1: Exceeded Login Attempts</w:t>
        </w:r>
        <w:r w:rsidR="00C9552A" w:rsidRPr="000D0B2E">
          <w:rPr>
            <w:noProof/>
            <w:webHidden/>
          </w:rPr>
          <w:tab/>
        </w:r>
        <w:r w:rsidR="001B1F93">
          <w:rPr>
            <w:noProof/>
            <w:webHidden/>
          </w:rPr>
          <w:t>8</w:t>
        </w:r>
      </w:hyperlink>
    </w:p>
    <w:p w14:paraId="1D2CA1F9" w14:textId="09545A98" w:rsidR="00C9552A" w:rsidRPr="000D0B2E" w:rsidRDefault="00DC71C4" w:rsidP="007707A5">
      <w:pPr>
        <w:pStyle w:val="TOC2"/>
        <w:rPr>
          <w:rFonts w:eastAsiaTheme="minorEastAsia" w:cstheme="minorBidi"/>
          <w:noProof/>
          <w:sz w:val="22"/>
          <w:szCs w:val="22"/>
          <w:lang w:eastAsia="en-US"/>
        </w:rPr>
      </w:pPr>
      <w:hyperlink w:anchor="_Toc458607231" w:history="1">
        <w:r w:rsidR="00C9552A" w:rsidRPr="000D0B2E">
          <w:rPr>
            <w:rStyle w:val="Hyperlink"/>
            <w:noProof/>
          </w:rPr>
          <w:t>Exception Flow 2: Web Server Down</w:t>
        </w:r>
        <w:r w:rsidR="00C9552A" w:rsidRPr="000D0B2E">
          <w:rPr>
            <w:noProof/>
            <w:webHidden/>
          </w:rPr>
          <w:tab/>
        </w:r>
        <w:r w:rsidR="001B1F93">
          <w:rPr>
            <w:noProof/>
            <w:webHidden/>
          </w:rPr>
          <w:t>8</w:t>
        </w:r>
      </w:hyperlink>
    </w:p>
    <w:p w14:paraId="544E8A00" w14:textId="78977412" w:rsidR="00C9552A" w:rsidRPr="000D0B2E" w:rsidRDefault="00DC71C4" w:rsidP="007707A5">
      <w:pPr>
        <w:pStyle w:val="TOC2"/>
        <w:rPr>
          <w:rFonts w:eastAsiaTheme="minorEastAsia" w:cstheme="minorBidi"/>
          <w:noProof/>
          <w:sz w:val="22"/>
          <w:szCs w:val="22"/>
          <w:lang w:eastAsia="en-US"/>
        </w:rPr>
      </w:pPr>
      <w:hyperlink w:anchor="_Toc458607232" w:history="1">
        <w:r w:rsidR="00C9552A" w:rsidRPr="000D0B2E">
          <w:rPr>
            <w:rStyle w:val="Hyperlink"/>
            <w:noProof/>
          </w:rPr>
          <w:t>Exception Flow 3: Database Connectivity Error</w:t>
        </w:r>
        <w:r w:rsidR="00C9552A" w:rsidRPr="000D0B2E">
          <w:rPr>
            <w:noProof/>
            <w:webHidden/>
          </w:rPr>
          <w:tab/>
        </w:r>
        <w:r w:rsidR="001B1F93">
          <w:rPr>
            <w:noProof/>
            <w:webHidden/>
          </w:rPr>
          <w:t>8</w:t>
        </w:r>
      </w:hyperlink>
    </w:p>
    <w:p w14:paraId="6410F2D9" w14:textId="4C30D2E0" w:rsidR="00C9552A" w:rsidRDefault="00DC71C4" w:rsidP="007707A5">
      <w:pPr>
        <w:pStyle w:val="TOC2"/>
        <w:rPr>
          <w:noProof/>
        </w:rPr>
      </w:pPr>
      <w:hyperlink w:anchor="_Toc458607233" w:history="1">
        <w:r w:rsidR="00C9552A" w:rsidRPr="000D0B2E">
          <w:rPr>
            <w:rStyle w:val="Hyperlink"/>
            <w:noProof/>
          </w:rPr>
          <w:t>Exception Flow 4: Network Connectivity Error</w:t>
        </w:r>
        <w:r w:rsidR="00C9552A" w:rsidRPr="000D0B2E">
          <w:rPr>
            <w:noProof/>
            <w:webHidden/>
          </w:rPr>
          <w:tab/>
        </w:r>
        <w:r w:rsidR="001B1F93">
          <w:rPr>
            <w:noProof/>
            <w:webHidden/>
          </w:rPr>
          <w:t>8</w:t>
        </w:r>
      </w:hyperlink>
    </w:p>
    <w:p w14:paraId="3D7C7CA5" w14:textId="77777777" w:rsidR="00EF17C1" w:rsidRPr="00EF17C1" w:rsidRDefault="00EF17C1" w:rsidP="007707A5">
      <w:pPr>
        <w:rPr>
          <w:rFonts w:eastAsiaTheme="minorEastAsia"/>
        </w:rPr>
      </w:pPr>
    </w:p>
    <w:p w14:paraId="7941484B" w14:textId="6BB6DF31" w:rsidR="00C9552A" w:rsidRPr="000D0B2E" w:rsidRDefault="00DC71C4" w:rsidP="007707A5">
      <w:pPr>
        <w:pStyle w:val="TOC1"/>
        <w:rPr>
          <w:rFonts w:eastAsiaTheme="minorEastAsia" w:cstheme="minorBidi"/>
          <w:noProof/>
          <w:sz w:val="22"/>
          <w:szCs w:val="22"/>
          <w:lang w:eastAsia="en-US"/>
        </w:rPr>
      </w:pPr>
      <w:hyperlink w:anchor="_Toc458607234" w:history="1">
        <w:r w:rsidR="00C9552A" w:rsidRPr="000D0B2E">
          <w:rPr>
            <w:rStyle w:val="Hyperlink"/>
            <w:noProof/>
          </w:rPr>
          <w:t>5.</w:t>
        </w:r>
        <w:r w:rsidR="00C9552A" w:rsidRPr="000D0B2E">
          <w:rPr>
            <w:rFonts w:eastAsiaTheme="minorEastAsia" w:cstheme="minorBidi"/>
            <w:noProof/>
            <w:sz w:val="22"/>
            <w:szCs w:val="22"/>
            <w:lang w:eastAsia="en-US"/>
          </w:rPr>
          <w:tab/>
        </w:r>
        <w:r w:rsidR="00C9552A" w:rsidRPr="000D0B2E">
          <w:rPr>
            <w:rStyle w:val="Hyperlink"/>
            <w:noProof/>
          </w:rPr>
          <w:t>Post Conditions</w:t>
        </w:r>
        <w:r w:rsidR="00C9552A" w:rsidRPr="000D0B2E">
          <w:rPr>
            <w:noProof/>
            <w:webHidden/>
          </w:rPr>
          <w:tab/>
        </w:r>
        <w:r w:rsidR="001B1F93">
          <w:rPr>
            <w:noProof/>
            <w:webHidden/>
          </w:rPr>
          <w:t>9</w:t>
        </w:r>
      </w:hyperlink>
    </w:p>
    <w:p w14:paraId="587F60CD" w14:textId="0D1C0355" w:rsidR="00C9552A" w:rsidRPr="000D0B2E" w:rsidRDefault="00DC71C4" w:rsidP="007707A5">
      <w:pPr>
        <w:pStyle w:val="TOC1"/>
        <w:rPr>
          <w:rFonts w:eastAsiaTheme="minorEastAsia" w:cstheme="minorBidi"/>
          <w:noProof/>
          <w:sz w:val="22"/>
          <w:szCs w:val="22"/>
          <w:lang w:eastAsia="en-US"/>
        </w:rPr>
      </w:pPr>
      <w:hyperlink w:anchor="_Toc458607235" w:history="1">
        <w:r w:rsidR="00C9552A" w:rsidRPr="000D0B2E">
          <w:rPr>
            <w:rStyle w:val="Hyperlink"/>
            <w:noProof/>
          </w:rPr>
          <w:t>6.</w:t>
        </w:r>
        <w:r w:rsidR="00C9552A" w:rsidRPr="000D0B2E">
          <w:rPr>
            <w:rFonts w:eastAsiaTheme="minorEastAsia" w:cstheme="minorBidi"/>
            <w:noProof/>
            <w:sz w:val="22"/>
            <w:szCs w:val="22"/>
            <w:lang w:eastAsia="en-US"/>
          </w:rPr>
          <w:tab/>
        </w:r>
        <w:r w:rsidR="00C9552A" w:rsidRPr="000D0B2E">
          <w:rPr>
            <w:rStyle w:val="Hyperlink"/>
            <w:noProof/>
          </w:rPr>
          <w:t>Special Requirements</w:t>
        </w:r>
        <w:r w:rsidR="00C9552A" w:rsidRPr="000D0B2E">
          <w:rPr>
            <w:noProof/>
            <w:webHidden/>
          </w:rPr>
          <w:tab/>
        </w:r>
        <w:r w:rsidR="0010503C">
          <w:rPr>
            <w:noProof/>
            <w:webHidden/>
          </w:rPr>
          <w:t>10</w:t>
        </w:r>
      </w:hyperlink>
    </w:p>
    <w:p w14:paraId="29B1868B" w14:textId="7591E22E" w:rsidR="00C9552A" w:rsidRPr="000D0B2E" w:rsidRDefault="00DC71C4" w:rsidP="007707A5">
      <w:pPr>
        <w:pStyle w:val="TOC2"/>
        <w:rPr>
          <w:rFonts w:eastAsiaTheme="minorEastAsia" w:cstheme="minorBidi"/>
          <w:noProof/>
          <w:sz w:val="22"/>
          <w:szCs w:val="22"/>
          <w:lang w:eastAsia="en-US"/>
        </w:rPr>
      </w:pPr>
      <w:hyperlink w:anchor="_Toc458607236" w:history="1">
        <w:r w:rsidR="00C9552A" w:rsidRPr="000D0B2E">
          <w:rPr>
            <w:rStyle w:val="Hyperlink"/>
            <w:noProof/>
          </w:rPr>
          <w:t>Performance</w:t>
        </w:r>
        <w:r w:rsidR="00C9552A" w:rsidRPr="000D0B2E">
          <w:rPr>
            <w:noProof/>
            <w:webHidden/>
          </w:rPr>
          <w:tab/>
        </w:r>
        <w:r w:rsidR="000F63FB" w:rsidRPr="000F63FB">
          <w:rPr>
            <w:noProof/>
            <w:webHidden/>
          </w:rPr>
          <w:tab/>
        </w:r>
        <w:r w:rsidR="0010503C">
          <w:rPr>
            <w:noProof/>
            <w:webHidden/>
          </w:rPr>
          <w:t>10</w:t>
        </w:r>
      </w:hyperlink>
    </w:p>
    <w:p w14:paraId="1A8355D2" w14:textId="1D76E73D" w:rsidR="00C9552A" w:rsidRPr="000D0B2E" w:rsidRDefault="00DC71C4" w:rsidP="007707A5">
      <w:pPr>
        <w:pStyle w:val="TOC2"/>
        <w:rPr>
          <w:rFonts w:eastAsiaTheme="minorEastAsia" w:cstheme="minorBidi"/>
          <w:noProof/>
          <w:sz w:val="22"/>
          <w:szCs w:val="22"/>
          <w:lang w:eastAsia="en-US"/>
        </w:rPr>
      </w:pPr>
      <w:hyperlink w:anchor="_Toc458607237" w:history="1">
        <w:r w:rsidR="00C9552A" w:rsidRPr="000D0B2E">
          <w:rPr>
            <w:rStyle w:val="Hyperlink"/>
            <w:noProof/>
          </w:rPr>
          <w:t>Availability</w:t>
        </w:r>
        <w:r w:rsidR="00C9552A" w:rsidRPr="000D0B2E">
          <w:rPr>
            <w:noProof/>
            <w:webHidden/>
          </w:rPr>
          <w:tab/>
        </w:r>
        <w:r w:rsidR="000F63FB" w:rsidRPr="000F63FB">
          <w:rPr>
            <w:noProof/>
            <w:webHidden/>
          </w:rPr>
          <w:tab/>
        </w:r>
        <w:r w:rsidR="0010503C">
          <w:rPr>
            <w:noProof/>
            <w:webHidden/>
          </w:rPr>
          <w:t>10</w:t>
        </w:r>
      </w:hyperlink>
    </w:p>
    <w:p w14:paraId="3B800C2A" w14:textId="1560A990" w:rsidR="00C9552A" w:rsidRPr="000D0B2E" w:rsidRDefault="00DC71C4" w:rsidP="007707A5">
      <w:pPr>
        <w:pStyle w:val="TOC2"/>
        <w:rPr>
          <w:rFonts w:eastAsiaTheme="minorEastAsia" w:cstheme="minorBidi"/>
          <w:noProof/>
          <w:sz w:val="22"/>
          <w:szCs w:val="22"/>
          <w:lang w:eastAsia="en-US"/>
        </w:rPr>
      </w:pPr>
      <w:hyperlink w:anchor="_Toc458607238" w:history="1">
        <w:r w:rsidR="00C9552A" w:rsidRPr="000D0B2E">
          <w:rPr>
            <w:rStyle w:val="Hyperlink"/>
            <w:noProof/>
          </w:rPr>
          <w:t>User Interface</w:t>
        </w:r>
        <w:r w:rsidR="00C9552A" w:rsidRPr="000D0B2E">
          <w:rPr>
            <w:noProof/>
            <w:webHidden/>
          </w:rPr>
          <w:tab/>
        </w:r>
        <w:r w:rsidR="0010503C">
          <w:rPr>
            <w:noProof/>
            <w:webHidden/>
          </w:rPr>
          <w:t>10</w:t>
        </w:r>
      </w:hyperlink>
    </w:p>
    <w:p w14:paraId="3A5F8DE9" w14:textId="2EA8D16C" w:rsidR="00C9552A" w:rsidRPr="000D0B2E" w:rsidRDefault="00DC71C4" w:rsidP="007707A5">
      <w:pPr>
        <w:pStyle w:val="TOC2"/>
        <w:rPr>
          <w:rFonts w:eastAsiaTheme="minorEastAsia" w:cstheme="minorBidi"/>
          <w:noProof/>
          <w:sz w:val="22"/>
          <w:szCs w:val="22"/>
          <w:lang w:eastAsia="en-US"/>
        </w:rPr>
      </w:pPr>
      <w:hyperlink w:anchor="_Toc458607239" w:history="1">
        <w:r w:rsidR="00C9552A" w:rsidRPr="000D0B2E">
          <w:rPr>
            <w:rStyle w:val="Hyperlink"/>
            <w:noProof/>
          </w:rPr>
          <w:t>Security</w:t>
        </w:r>
        <w:r w:rsidR="00C9552A" w:rsidRPr="000D0B2E">
          <w:rPr>
            <w:noProof/>
            <w:webHidden/>
          </w:rPr>
          <w:tab/>
        </w:r>
        <w:r w:rsidR="000F63FB" w:rsidRPr="000F63FB">
          <w:rPr>
            <w:noProof/>
            <w:webHidden/>
          </w:rPr>
          <w:tab/>
        </w:r>
        <w:r w:rsidR="0010503C">
          <w:rPr>
            <w:noProof/>
            <w:webHidden/>
          </w:rPr>
          <w:t>10</w:t>
        </w:r>
      </w:hyperlink>
    </w:p>
    <w:p w14:paraId="7ED3F7A3" w14:textId="06D4AD90" w:rsidR="00C9552A" w:rsidRPr="000D0B2E" w:rsidRDefault="00DC71C4" w:rsidP="007707A5">
      <w:pPr>
        <w:pStyle w:val="TOC1"/>
        <w:rPr>
          <w:rFonts w:eastAsiaTheme="minorEastAsia" w:cstheme="minorBidi"/>
          <w:noProof/>
          <w:sz w:val="22"/>
          <w:szCs w:val="22"/>
          <w:lang w:eastAsia="en-US"/>
        </w:rPr>
      </w:pPr>
      <w:hyperlink w:anchor="_Toc458607240" w:history="1">
        <w:r w:rsidR="00C9552A" w:rsidRPr="000D0B2E">
          <w:rPr>
            <w:rStyle w:val="Hyperlink"/>
            <w:noProof/>
          </w:rPr>
          <w:t>7.</w:t>
        </w:r>
        <w:r w:rsidR="00C9552A" w:rsidRPr="000D0B2E">
          <w:rPr>
            <w:rFonts w:eastAsiaTheme="minorEastAsia" w:cstheme="minorBidi"/>
            <w:noProof/>
            <w:sz w:val="22"/>
            <w:szCs w:val="22"/>
            <w:lang w:eastAsia="en-US"/>
          </w:rPr>
          <w:tab/>
        </w:r>
        <w:r w:rsidR="00C9552A" w:rsidRPr="000D0B2E">
          <w:rPr>
            <w:rStyle w:val="Hyperlink"/>
            <w:noProof/>
          </w:rPr>
          <w:t>Extension Points</w:t>
        </w:r>
        <w:r w:rsidR="00C9552A" w:rsidRPr="000D0B2E">
          <w:rPr>
            <w:noProof/>
            <w:webHidden/>
          </w:rPr>
          <w:tab/>
        </w:r>
        <w:r w:rsidR="0010503C">
          <w:rPr>
            <w:noProof/>
            <w:webHidden/>
          </w:rPr>
          <w:t>11</w:t>
        </w:r>
      </w:hyperlink>
    </w:p>
    <w:p w14:paraId="24D019CF" w14:textId="7F372A10" w:rsidR="00C9552A" w:rsidRPr="000D0B2E" w:rsidRDefault="00DC71C4" w:rsidP="007707A5">
      <w:pPr>
        <w:pStyle w:val="TOC2"/>
        <w:rPr>
          <w:rFonts w:eastAsiaTheme="minorEastAsia" w:cstheme="minorBidi"/>
          <w:noProof/>
          <w:sz w:val="22"/>
          <w:szCs w:val="22"/>
          <w:lang w:eastAsia="en-US"/>
        </w:rPr>
      </w:pPr>
      <w:hyperlink w:anchor="_Toc458607241" w:history="1">
        <w:r w:rsidR="00C9552A" w:rsidRPr="000D0B2E">
          <w:rPr>
            <w:rStyle w:val="Hyperlink"/>
            <w:noProof/>
          </w:rPr>
          <w:t>Extension in Alternate Flow  1:</w:t>
        </w:r>
        <w:r w:rsidR="00C9552A" w:rsidRPr="000D0B2E">
          <w:rPr>
            <w:noProof/>
            <w:webHidden/>
          </w:rPr>
          <w:tab/>
        </w:r>
        <w:r w:rsidR="0010503C">
          <w:rPr>
            <w:noProof/>
            <w:webHidden/>
          </w:rPr>
          <w:t>11</w:t>
        </w:r>
      </w:hyperlink>
    </w:p>
    <w:p w14:paraId="5E7ADBC3" w14:textId="29D6A1E4" w:rsidR="00C9552A" w:rsidRPr="000D0B2E" w:rsidRDefault="00DC71C4" w:rsidP="007707A5">
      <w:pPr>
        <w:pStyle w:val="TOC2"/>
        <w:rPr>
          <w:rFonts w:eastAsiaTheme="minorEastAsia" w:cstheme="minorBidi"/>
          <w:noProof/>
          <w:sz w:val="22"/>
          <w:szCs w:val="22"/>
          <w:lang w:eastAsia="en-US"/>
        </w:rPr>
      </w:pPr>
      <w:hyperlink w:anchor="_Toc458607242" w:history="1">
        <w:r w:rsidR="00D46884">
          <w:rPr>
            <w:rStyle w:val="Hyperlink"/>
            <w:noProof/>
          </w:rPr>
          <w:t>Extension in Alternate Flow  2</w:t>
        </w:r>
        <w:r w:rsidR="00C9552A" w:rsidRPr="000D0B2E">
          <w:rPr>
            <w:rStyle w:val="Hyperlink"/>
            <w:noProof/>
          </w:rPr>
          <w:t>:</w:t>
        </w:r>
        <w:r w:rsidR="00C9552A" w:rsidRPr="000D0B2E">
          <w:rPr>
            <w:noProof/>
            <w:webHidden/>
          </w:rPr>
          <w:tab/>
        </w:r>
        <w:r w:rsidR="0010503C">
          <w:rPr>
            <w:noProof/>
            <w:webHidden/>
          </w:rPr>
          <w:t>11</w:t>
        </w:r>
      </w:hyperlink>
    </w:p>
    <w:p w14:paraId="2A4D9F35" w14:textId="65133268" w:rsidR="00C9552A" w:rsidRPr="000D0B2E" w:rsidRDefault="00DC71C4" w:rsidP="007707A5">
      <w:pPr>
        <w:pStyle w:val="TOC1"/>
        <w:rPr>
          <w:rFonts w:eastAsiaTheme="minorEastAsia" w:cstheme="minorBidi"/>
          <w:noProof/>
          <w:sz w:val="22"/>
          <w:szCs w:val="22"/>
          <w:lang w:eastAsia="en-US"/>
        </w:rPr>
      </w:pPr>
      <w:hyperlink w:anchor="_Toc458607243" w:history="1">
        <w:r w:rsidR="00C9552A" w:rsidRPr="000D0B2E">
          <w:rPr>
            <w:rStyle w:val="Hyperlink"/>
            <w:noProof/>
          </w:rPr>
          <w:t>8.</w:t>
        </w:r>
        <w:r w:rsidR="00C9552A" w:rsidRPr="000D0B2E">
          <w:rPr>
            <w:rFonts w:eastAsiaTheme="minorEastAsia" w:cstheme="minorBidi"/>
            <w:noProof/>
            <w:sz w:val="22"/>
            <w:szCs w:val="22"/>
            <w:lang w:eastAsia="en-US"/>
          </w:rPr>
          <w:tab/>
        </w:r>
        <w:r w:rsidR="00C9552A" w:rsidRPr="000D0B2E">
          <w:rPr>
            <w:rStyle w:val="Hyperlink"/>
            <w:noProof/>
          </w:rPr>
          <w:t>Business Rules</w:t>
        </w:r>
        <w:r w:rsidR="00C9552A" w:rsidRPr="000D0B2E">
          <w:rPr>
            <w:noProof/>
            <w:webHidden/>
          </w:rPr>
          <w:tab/>
        </w:r>
        <w:r w:rsidR="00331226">
          <w:rPr>
            <w:noProof/>
            <w:webHidden/>
          </w:rPr>
          <w:t>1</w:t>
        </w:r>
        <w:r w:rsidR="0010503C">
          <w:rPr>
            <w:noProof/>
            <w:webHidden/>
          </w:rPr>
          <w:t>1</w:t>
        </w:r>
      </w:hyperlink>
    </w:p>
    <w:p w14:paraId="7EE18626" w14:textId="0C50863A" w:rsidR="00C9552A" w:rsidRPr="000D0B2E" w:rsidRDefault="00DC71C4" w:rsidP="007707A5">
      <w:pPr>
        <w:pStyle w:val="TOC1"/>
        <w:rPr>
          <w:rFonts w:eastAsiaTheme="minorEastAsia" w:cstheme="minorBidi"/>
          <w:noProof/>
          <w:sz w:val="22"/>
          <w:szCs w:val="22"/>
          <w:lang w:eastAsia="en-US"/>
        </w:rPr>
      </w:pPr>
      <w:hyperlink w:anchor="_Toc458607244" w:history="1">
        <w:r w:rsidR="00C9552A" w:rsidRPr="000D0B2E">
          <w:rPr>
            <w:rStyle w:val="Hyperlink"/>
            <w:noProof/>
          </w:rPr>
          <w:t>9.</w:t>
        </w:r>
        <w:r w:rsidR="00C9552A" w:rsidRPr="000D0B2E">
          <w:rPr>
            <w:rFonts w:eastAsiaTheme="minorEastAsia" w:cstheme="minorBidi"/>
            <w:noProof/>
            <w:sz w:val="22"/>
            <w:szCs w:val="22"/>
            <w:lang w:eastAsia="en-US"/>
          </w:rPr>
          <w:tab/>
        </w:r>
        <w:r w:rsidR="000F63FB">
          <w:rPr>
            <w:rStyle w:val="Hyperlink"/>
            <w:noProof/>
          </w:rPr>
          <w:t xml:space="preserve">Diagrams </w:t>
        </w:r>
        <w:r w:rsidR="00C9552A" w:rsidRPr="000F63FB">
          <w:rPr>
            <w:rStyle w:val="Hyperlink"/>
            <w:noProof/>
            <w:webHidden/>
          </w:rPr>
          <w:tab/>
        </w:r>
        <w:r w:rsidR="00C9552A" w:rsidRPr="000F63FB">
          <w:rPr>
            <w:rStyle w:val="Hyperlink"/>
            <w:noProof/>
            <w:webHidden/>
          </w:rPr>
          <w:tab/>
        </w:r>
        <w:r w:rsidR="00C9552A" w:rsidRPr="000D0B2E">
          <w:rPr>
            <w:noProof/>
            <w:webHidden/>
          </w:rPr>
          <w:fldChar w:fldCharType="begin"/>
        </w:r>
        <w:r w:rsidR="00C9552A" w:rsidRPr="000D0B2E">
          <w:rPr>
            <w:noProof/>
            <w:webHidden/>
          </w:rPr>
          <w:instrText xml:space="preserve"> PAGEREF _Toc458607244 \h </w:instrText>
        </w:r>
        <w:r w:rsidR="00C9552A" w:rsidRPr="000D0B2E">
          <w:rPr>
            <w:noProof/>
            <w:webHidden/>
          </w:rPr>
        </w:r>
        <w:r w:rsidR="00C9552A" w:rsidRPr="000D0B2E">
          <w:rPr>
            <w:noProof/>
            <w:webHidden/>
          </w:rPr>
          <w:fldChar w:fldCharType="separate"/>
        </w:r>
        <w:r w:rsidR="00C9552A" w:rsidRPr="000D0B2E">
          <w:rPr>
            <w:noProof/>
            <w:webHidden/>
          </w:rPr>
          <w:t>1</w:t>
        </w:r>
        <w:r w:rsidR="00793665">
          <w:rPr>
            <w:noProof/>
            <w:webHidden/>
          </w:rPr>
          <w:t>1</w:t>
        </w:r>
        <w:r w:rsidR="00C9552A" w:rsidRPr="000D0B2E">
          <w:rPr>
            <w:noProof/>
            <w:webHidden/>
          </w:rPr>
          <w:fldChar w:fldCharType="end"/>
        </w:r>
      </w:hyperlink>
    </w:p>
    <w:p w14:paraId="4D94FD4F" w14:textId="3477A95F" w:rsidR="00C9552A" w:rsidRPr="000D0B2E" w:rsidRDefault="00DC71C4" w:rsidP="007707A5">
      <w:pPr>
        <w:pStyle w:val="TOC2"/>
        <w:rPr>
          <w:rFonts w:eastAsiaTheme="minorEastAsia" w:cstheme="minorBidi"/>
          <w:noProof/>
          <w:sz w:val="22"/>
          <w:szCs w:val="22"/>
          <w:lang w:eastAsia="en-US"/>
        </w:rPr>
      </w:pPr>
      <w:hyperlink w:anchor="_Toc458607245" w:history="1">
        <w:r w:rsidR="00C9552A" w:rsidRPr="000D0B2E">
          <w:rPr>
            <w:rStyle w:val="Hyperlink"/>
            <w:noProof/>
          </w:rPr>
          <w:t>Use Case Diagram for User</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_Toc458607245 \h </w:instrText>
        </w:r>
        <w:r w:rsidR="00C9552A" w:rsidRPr="000D0B2E">
          <w:rPr>
            <w:noProof/>
            <w:webHidden/>
          </w:rPr>
        </w:r>
        <w:r w:rsidR="00C9552A" w:rsidRPr="000D0B2E">
          <w:rPr>
            <w:noProof/>
            <w:webHidden/>
          </w:rPr>
          <w:fldChar w:fldCharType="separate"/>
        </w:r>
        <w:r w:rsidR="00C9552A" w:rsidRPr="000D0B2E">
          <w:rPr>
            <w:noProof/>
            <w:webHidden/>
          </w:rPr>
          <w:t>1</w:t>
        </w:r>
        <w:r w:rsidR="00793665">
          <w:rPr>
            <w:noProof/>
            <w:webHidden/>
          </w:rPr>
          <w:t>1</w:t>
        </w:r>
        <w:r w:rsidR="00C9552A" w:rsidRPr="000D0B2E">
          <w:rPr>
            <w:noProof/>
            <w:webHidden/>
          </w:rPr>
          <w:fldChar w:fldCharType="end"/>
        </w:r>
      </w:hyperlink>
    </w:p>
    <w:p w14:paraId="67C68C93" w14:textId="5D04B34F" w:rsidR="00C9552A" w:rsidRPr="000D0B2E" w:rsidRDefault="00DC71C4" w:rsidP="007707A5">
      <w:pPr>
        <w:pStyle w:val="TOC1"/>
        <w:rPr>
          <w:rFonts w:eastAsiaTheme="minorEastAsia" w:cstheme="minorBidi"/>
          <w:noProof/>
          <w:sz w:val="22"/>
          <w:szCs w:val="22"/>
          <w:lang w:eastAsia="en-US"/>
        </w:rPr>
      </w:pPr>
      <w:hyperlink w:anchor="_Toc458607247" w:history="1">
        <w:r w:rsidR="00C9552A" w:rsidRPr="000D0B2E">
          <w:rPr>
            <w:rStyle w:val="Hyperlink"/>
            <w:noProof/>
          </w:rPr>
          <w:t>10.</w:t>
        </w:r>
        <w:r w:rsidR="00C9552A" w:rsidRPr="000D0B2E">
          <w:rPr>
            <w:rFonts w:eastAsiaTheme="minorEastAsia" w:cstheme="minorBidi"/>
            <w:noProof/>
            <w:sz w:val="22"/>
            <w:szCs w:val="22"/>
            <w:lang w:eastAsia="en-US"/>
          </w:rPr>
          <w:tab/>
        </w:r>
        <w:r w:rsidR="00C9552A" w:rsidRPr="000D0B2E">
          <w:rPr>
            <w:rStyle w:val="Hyperlink"/>
            <w:noProof/>
          </w:rPr>
          <w:t>Scenarios</w:t>
        </w:r>
        <w:r w:rsidR="00C9552A" w:rsidRPr="000D0B2E">
          <w:rPr>
            <w:noProof/>
            <w:webHidden/>
          </w:rPr>
          <w:tab/>
        </w:r>
        <w:r w:rsidR="000F63FB" w:rsidRPr="000F63FB">
          <w:rPr>
            <w:noProof/>
            <w:webHidden/>
          </w:rPr>
          <w:tab/>
        </w:r>
        <w:r w:rsidR="00C9552A" w:rsidRPr="000D0B2E">
          <w:rPr>
            <w:noProof/>
            <w:webHidden/>
          </w:rPr>
          <w:fldChar w:fldCharType="begin"/>
        </w:r>
        <w:r w:rsidR="00C9552A" w:rsidRPr="000D0B2E">
          <w:rPr>
            <w:noProof/>
            <w:webHidden/>
          </w:rPr>
          <w:instrText xml:space="preserve"> PAGEREF _Toc458607247 \h </w:instrText>
        </w:r>
        <w:r w:rsidR="00C9552A" w:rsidRPr="000D0B2E">
          <w:rPr>
            <w:noProof/>
            <w:webHidden/>
          </w:rPr>
        </w:r>
        <w:r w:rsidR="00C9552A" w:rsidRPr="000D0B2E">
          <w:rPr>
            <w:noProof/>
            <w:webHidden/>
          </w:rPr>
          <w:fldChar w:fldCharType="separate"/>
        </w:r>
        <w:r w:rsidR="00C9552A" w:rsidRPr="000D0B2E">
          <w:rPr>
            <w:noProof/>
            <w:webHidden/>
          </w:rPr>
          <w:t>1</w:t>
        </w:r>
        <w:r w:rsidR="00CD5E4F">
          <w:rPr>
            <w:noProof/>
            <w:webHidden/>
          </w:rPr>
          <w:t>3</w:t>
        </w:r>
        <w:r w:rsidR="00C9552A" w:rsidRPr="000D0B2E">
          <w:rPr>
            <w:noProof/>
            <w:webHidden/>
          </w:rPr>
          <w:fldChar w:fldCharType="end"/>
        </w:r>
      </w:hyperlink>
    </w:p>
    <w:p w14:paraId="470BCB2E" w14:textId="37BF3496" w:rsidR="00C9552A" w:rsidRPr="000D0B2E" w:rsidRDefault="00DC71C4" w:rsidP="007707A5">
      <w:pPr>
        <w:pStyle w:val="TOC2"/>
        <w:rPr>
          <w:rFonts w:eastAsiaTheme="minorEastAsia" w:cstheme="minorBidi"/>
          <w:noProof/>
          <w:sz w:val="22"/>
          <w:szCs w:val="22"/>
          <w:lang w:eastAsia="en-US"/>
        </w:rPr>
      </w:pPr>
      <w:hyperlink w:anchor="_Toc458607248" w:history="1">
        <w:r w:rsidR="00C9552A" w:rsidRPr="000D0B2E">
          <w:rPr>
            <w:rStyle w:val="Hyperlink"/>
            <w:noProof/>
          </w:rPr>
          <w:t>Success Scenarios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_Toc458607248 \h </w:instrText>
        </w:r>
        <w:r w:rsidR="00C9552A" w:rsidRPr="000D0B2E">
          <w:rPr>
            <w:noProof/>
            <w:webHidden/>
          </w:rPr>
        </w:r>
        <w:r w:rsidR="00C9552A" w:rsidRPr="000D0B2E">
          <w:rPr>
            <w:noProof/>
            <w:webHidden/>
          </w:rPr>
          <w:fldChar w:fldCharType="separate"/>
        </w:r>
        <w:r w:rsidR="00C9552A" w:rsidRPr="000D0B2E">
          <w:rPr>
            <w:noProof/>
            <w:webHidden/>
          </w:rPr>
          <w:t>1</w:t>
        </w:r>
        <w:r w:rsidR="00CD5E4F">
          <w:rPr>
            <w:noProof/>
            <w:webHidden/>
          </w:rPr>
          <w:t>3</w:t>
        </w:r>
        <w:r w:rsidR="00C9552A" w:rsidRPr="000D0B2E">
          <w:rPr>
            <w:noProof/>
            <w:webHidden/>
          </w:rPr>
          <w:fldChar w:fldCharType="end"/>
        </w:r>
      </w:hyperlink>
    </w:p>
    <w:p w14:paraId="2A7E6D24" w14:textId="706C40BA" w:rsidR="00C9552A" w:rsidRPr="000D0B2E" w:rsidRDefault="00DC71C4" w:rsidP="007707A5">
      <w:pPr>
        <w:pStyle w:val="TOC2"/>
        <w:rPr>
          <w:rFonts w:eastAsiaTheme="minorEastAsia" w:cstheme="minorBidi"/>
          <w:noProof/>
          <w:sz w:val="22"/>
          <w:szCs w:val="22"/>
          <w:lang w:eastAsia="en-US"/>
        </w:rPr>
      </w:pPr>
      <w:hyperlink w:anchor="_Toc458607249" w:history="1">
        <w:r w:rsidR="00C9552A" w:rsidRPr="000D0B2E">
          <w:rPr>
            <w:rStyle w:val="Hyperlink"/>
            <w:noProof/>
          </w:rPr>
          <w:t>Failure Scenarios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_Toc458607249 \h </w:instrText>
        </w:r>
        <w:r w:rsidR="00C9552A" w:rsidRPr="000D0B2E">
          <w:rPr>
            <w:noProof/>
            <w:webHidden/>
          </w:rPr>
        </w:r>
        <w:r w:rsidR="00C9552A" w:rsidRPr="000D0B2E">
          <w:rPr>
            <w:noProof/>
            <w:webHidden/>
          </w:rPr>
          <w:fldChar w:fldCharType="separate"/>
        </w:r>
        <w:r w:rsidR="00C9552A" w:rsidRPr="000D0B2E">
          <w:rPr>
            <w:noProof/>
            <w:webHidden/>
          </w:rPr>
          <w:t>1</w:t>
        </w:r>
        <w:r w:rsidR="00CD5E4F">
          <w:rPr>
            <w:noProof/>
            <w:webHidden/>
          </w:rPr>
          <w:t>3</w:t>
        </w:r>
        <w:r w:rsidR="00C9552A" w:rsidRPr="000D0B2E">
          <w:rPr>
            <w:noProof/>
            <w:webHidden/>
          </w:rPr>
          <w:fldChar w:fldCharType="end"/>
        </w:r>
      </w:hyperlink>
    </w:p>
    <w:p w14:paraId="4F2DD837" w14:textId="185FCF85" w:rsidR="00C9552A" w:rsidRPr="000D0B2E" w:rsidRDefault="00DC71C4" w:rsidP="007707A5">
      <w:pPr>
        <w:pStyle w:val="TOC1"/>
        <w:rPr>
          <w:rFonts w:eastAsiaTheme="minorEastAsia" w:cstheme="minorBidi"/>
          <w:noProof/>
          <w:sz w:val="22"/>
          <w:szCs w:val="22"/>
          <w:lang w:eastAsia="en-US"/>
        </w:rPr>
      </w:pPr>
      <w:hyperlink w:anchor="_Toc458607250" w:history="1">
        <w:r w:rsidR="00C9552A" w:rsidRPr="000D0B2E">
          <w:rPr>
            <w:rStyle w:val="Hyperlink"/>
            <w:noProof/>
          </w:rPr>
          <w:t>11.</w:t>
        </w:r>
        <w:r w:rsidR="00C9552A" w:rsidRPr="000D0B2E">
          <w:rPr>
            <w:rFonts w:eastAsiaTheme="minorEastAsia" w:cstheme="minorBidi"/>
            <w:noProof/>
            <w:sz w:val="22"/>
            <w:szCs w:val="22"/>
            <w:lang w:eastAsia="en-US"/>
          </w:rPr>
          <w:tab/>
        </w:r>
        <w:r w:rsidR="00C9552A" w:rsidRPr="000D0B2E">
          <w:rPr>
            <w:rStyle w:val="Hyperlink"/>
            <w:noProof/>
          </w:rPr>
          <w:t>Issues</w:t>
        </w:r>
        <w:r w:rsidR="00C9552A" w:rsidRPr="000D0B2E">
          <w:rPr>
            <w:noProof/>
            <w:webHidden/>
          </w:rPr>
          <w:tab/>
        </w:r>
        <w:r w:rsidR="000F63FB" w:rsidRPr="000F63FB">
          <w:rPr>
            <w:noProof/>
            <w:webHidden/>
          </w:rPr>
          <w:tab/>
        </w:r>
        <w:r w:rsidR="00C9552A" w:rsidRPr="000D0B2E">
          <w:rPr>
            <w:noProof/>
            <w:webHidden/>
          </w:rPr>
          <w:fldChar w:fldCharType="begin"/>
        </w:r>
        <w:r w:rsidR="00C9552A" w:rsidRPr="000D0B2E">
          <w:rPr>
            <w:noProof/>
            <w:webHidden/>
          </w:rPr>
          <w:instrText xml:space="preserve"> PAGEREF _Toc458607250 \h </w:instrText>
        </w:r>
        <w:r w:rsidR="00C9552A" w:rsidRPr="000D0B2E">
          <w:rPr>
            <w:noProof/>
            <w:webHidden/>
          </w:rPr>
        </w:r>
        <w:r w:rsidR="00C9552A" w:rsidRPr="000D0B2E">
          <w:rPr>
            <w:noProof/>
            <w:webHidden/>
          </w:rPr>
          <w:fldChar w:fldCharType="separate"/>
        </w:r>
        <w:r w:rsidR="00C9552A" w:rsidRPr="000D0B2E">
          <w:rPr>
            <w:noProof/>
            <w:webHidden/>
          </w:rPr>
          <w:t>1</w:t>
        </w:r>
        <w:r w:rsidR="00CD5E4F">
          <w:rPr>
            <w:noProof/>
            <w:webHidden/>
          </w:rPr>
          <w:t>3</w:t>
        </w:r>
        <w:r w:rsidR="00C9552A" w:rsidRPr="000D0B2E">
          <w:rPr>
            <w:noProof/>
            <w:webHidden/>
          </w:rPr>
          <w:fldChar w:fldCharType="end"/>
        </w:r>
      </w:hyperlink>
    </w:p>
    <w:p w14:paraId="2CCCA387" w14:textId="3C381E6B" w:rsidR="00C9552A" w:rsidRPr="000D0B2E" w:rsidRDefault="00DC71C4" w:rsidP="007707A5">
      <w:pPr>
        <w:pStyle w:val="TOC1"/>
        <w:rPr>
          <w:rFonts w:eastAsiaTheme="minorEastAsia" w:cstheme="minorBidi"/>
          <w:noProof/>
          <w:sz w:val="22"/>
          <w:szCs w:val="22"/>
          <w:lang w:eastAsia="en-US"/>
        </w:rPr>
      </w:pPr>
      <w:hyperlink w:anchor="_Toc458607251" w:history="1">
        <w:r w:rsidR="00C9552A" w:rsidRPr="000D0B2E">
          <w:rPr>
            <w:rStyle w:val="Hyperlink"/>
            <w:noProof/>
          </w:rPr>
          <w:t>12.</w:t>
        </w:r>
        <w:r w:rsidR="00C9552A" w:rsidRPr="000D0B2E">
          <w:rPr>
            <w:rFonts w:eastAsiaTheme="minorEastAsia" w:cstheme="minorBidi"/>
            <w:noProof/>
            <w:sz w:val="22"/>
            <w:szCs w:val="22"/>
            <w:lang w:eastAsia="en-US"/>
          </w:rPr>
          <w:tab/>
        </w:r>
        <w:r w:rsidR="00C9552A" w:rsidRPr="000D0B2E">
          <w:rPr>
            <w:rStyle w:val="Hyperlink"/>
            <w:noProof/>
          </w:rPr>
          <w:t>UI Specifications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_Toc458607251 \h </w:instrText>
        </w:r>
        <w:r w:rsidR="00C9552A" w:rsidRPr="000D0B2E">
          <w:rPr>
            <w:noProof/>
            <w:webHidden/>
          </w:rPr>
        </w:r>
        <w:r w:rsidR="00C9552A" w:rsidRPr="000D0B2E">
          <w:rPr>
            <w:noProof/>
            <w:webHidden/>
          </w:rPr>
          <w:fldChar w:fldCharType="separate"/>
        </w:r>
        <w:r w:rsidR="00C9552A" w:rsidRPr="000D0B2E">
          <w:rPr>
            <w:noProof/>
            <w:webHidden/>
          </w:rPr>
          <w:t>1</w:t>
        </w:r>
        <w:r w:rsidR="00CD5E4F">
          <w:rPr>
            <w:noProof/>
            <w:webHidden/>
          </w:rPr>
          <w:t>3</w:t>
        </w:r>
        <w:r w:rsidR="00C9552A" w:rsidRPr="000D0B2E">
          <w:rPr>
            <w:noProof/>
            <w:webHidden/>
          </w:rPr>
          <w:fldChar w:fldCharType="end"/>
        </w:r>
      </w:hyperlink>
    </w:p>
    <w:p w14:paraId="41AA3AF3" w14:textId="77777777" w:rsidR="00C9552A" w:rsidRPr="000D0B2E" w:rsidRDefault="00DC71C4" w:rsidP="007707A5">
      <w:pPr>
        <w:pStyle w:val="TOC1"/>
        <w:rPr>
          <w:rFonts w:eastAsiaTheme="minorEastAsia" w:cstheme="minorBidi"/>
          <w:noProof/>
          <w:sz w:val="22"/>
          <w:szCs w:val="22"/>
          <w:lang w:eastAsia="en-US"/>
        </w:rPr>
      </w:pPr>
      <w:hyperlink w:anchor="_Toc458607252" w:history="1">
        <w:r w:rsidR="00C9552A" w:rsidRPr="000D0B2E">
          <w:rPr>
            <w:rStyle w:val="Hyperlink"/>
            <w:noProof/>
          </w:rPr>
          <w:t>13.</w:t>
        </w:r>
        <w:r w:rsidR="00C9552A" w:rsidRPr="000D0B2E">
          <w:rPr>
            <w:rFonts w:eastAsiaTheme="minorEastAsia" w:cstheme="minorBidi"/>
            <w:noProof/>
            <w:sz w:val="22"/>
            <w:szCs w:val="22"/>
            <w:lang w:eastAsia="en-US"/>
          </w:rPr>
          <w:tab/>
        </w:r>
        <w:r w:rsidR="00C9552A" w:rsidRPr="000D0B2E">
          <w:rPr>
            <w:rStyle w:val="Hyperlink"/>
            <w:noProof/>
          </w:rPr>
          <w:t>Inter System Dependencies</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_Toc458607252 \h </w:instrText>
        </w:r>
        <w:r w:rsidR="00C9552A" w:rsidRPr="000D0B2E">
          <w:rPr>
            <w:noProof/>
            <w:webHidden/>
          </w:rPr>
        </w:r>
        <w:r w:rsidR="00C9552A" w:rsidRPr="000D0B2E">
          <w:rPr>
            <w:noProof/>
            <w:webHidden/>
          </w:rPr>
          <w:fldChar w:fldCharType="separate"/>
        </w:r>
        <w:r w:rsidR="00C9552A" w:rsidRPr="000D0B2E">
          <w:rPr>
            <w:noProof/>
            <w:webHidden/>
          </w:rPr>
          <w:t>13</w:t>
        </w:r>
        <w:r w:rsidR="00C9552A" w:rsidRPr="000D0B2E">
          <w:rPr>
            <w:noProof/>
            <w:webHidden/>
          </w:rPr>
          <w:fldChar w:fldCharType="end"/>
        </w:r>
      </w:hyperlink>
    </w:p>
    <w:p w14:paraId="3AA44C00" w14:textId="04ECB35D" w:rsidR="00C9552A" w:rsidRPr="000D0B2E" w:rsidRDefault="00DC71C4" w:rsidP="007707A5">
      <w:pPr>
        <w:pStyle w:val="TOC1"/>
        <w:rPr>
          <w:rFonts w:eastAsiaTheme="minorEastAsia" w:cstheme="minorBidi"/>
          <w:noProof/>
          <w:sz w:val="22"/>
          <w:szCs w:val="22"/>
          <w:lang w:eastAsia="en-US"/>
        </w:rPr>
      </w:pPr>
      <w:hyperlink w:anchor="_Toc458607253" w:history="1">
        <w:r w:rsidR="00C9552A" w:rsidRPr="000D0B2E">
          <w:rPr>
            <w:rStyle w:val="Hyperlink"/>
            <w:noProof/>
          </w:rPr>
          <w:t>14.</w:t>
        </w:r>
        <w:r w:rsidR="00C9552A" w:rsidRPr="000D0B2E">
          <w:rPr>
            <w:rFonts w:eastAsiaTheme="minorEastAsia" w:cstheme="minorBidi"/>
            <w:noProof/>
            <w:sz w:val="22"/>
            <w:szCs w:val="22"/>
            <w:lang w:eastAsia="en-US"/>
          </w:rPr>
          <w:tab/>
        </w:r>
        <w:r w:rsidR="00C9552A" w:rsidRPr="000D0B2E">
          <w:rPr>
            <w:rStyle w:val="Hyperlink"/>
            <w:noProof/>
          </w:rPr>
          <w:t>Integration with an already existing System of the &lt;&lt;Customer&gt;&gt;&lt;&lt;Not Applicable&gt;&gt;</w:t>
        </w:r>
        <w:r w:rsidR="00C9552A" w:rsidRPr="000D0B2E">
          <w:rPr>
            <w:noProof/>
            <w:webHidden/>
          </w:rPr>
          <w:tab/>
        </w:r>
        <w:r w:rsidR="00C9552A" w:rsidRPr="000D0B2E">
          <w:rPr>
            <w:noProof/>
            <w:webHidden/>
          </w:rPr>
          <w:fldChar w:fldCharType="begin"/>
        </w:r>
        <w:r w:rsidR="00C9552A" w:rsidRPr="000D0B2E">
          <w:rPr>
            <w:noProof/>
            <w:webHidden/>
          </w:rPr>
          <w:instrText xml:space="preserve"> PAGEREF _Toc458607253 \h </w:instrText>
        </w:r>
        <w:r w:rsidR="00C9552A" w:rsidRPr="000D0B2E">
          <w:rPr>
            <w:noProof/>
            <w:webHidden/>
          </w:rPr>
        </w:r>
        <w:r w:rsidR="00C9552A" w:rsidRPr="000D0B2E">
          <w:rPr>
            <w:noProof/>
            <w:webHidden/>
          </w:rPr>
          <w:fldChar w:fldCharType="separate"/>
        </w:r>
        <w:r w:rsidR="00C9552A" w:rsidRPr="000D0B2E">
          <w:rPr>
            <w:noProof/>
            <w:webHidden/>
          </w:rPr>
          <w:t>1</w:t>
        </w:r>
        <w:r w:rsidR="00B41B0F">
          <w:rPr>
            <w:noProof/>
            <w:webHidden/>
          </w:rPr>
          <w:t>4</w:t>
        </w:r>
        <w:r w:rsidR="00C9552A" w:rsidRPr="000D0B2E">
          <w:rPr>
            <w:noProof/>
            <w:webHidden/>
          </w:rPr>
          <w:fldChar w:fldCharType="end"/>
        </w:r>
      </w:hyperlink>
    </w:p>
    <w:p w14:paraId="4C048007" w14:textId="53458EB4" w:rsidR="00C9552A" w:rsidRDefault="00DC71C4" w:rsidP="007707A5">
      <w:pPr>
        <w:pStyle w:val="TOC1"/>
        <w:rPr>
          <w:noProof/>
        </w:rPr>
      </w:pPr>
      <w:hyperlink w:anchor="_Toc458607254" w:history="1">
        <w:r w:rsidR="00C9552A" w:rsidRPr="000D0B2E">
          <w:rPr>
            <w:rStyle w:val="Hyperlink"/>
            <w:noProof/>
          </w:rPr>
          <w:t>15.</w:t>
        </w:r>
        <w:r w:rsidR="00C9552A" w:rsidRPr="000D0B2E">
          <w:rPr>
            <w:rFonts w:eastAsiaTheme="minorEastAsia" w:cstheme="minorBidi"/>
            <w:noProof/>
            <w:sz w:val="22"/>
            <w:szCs w:val="22"/>
            <w:lang w:eastAsia="en-US"/>
          </w:rPr>
          <w:tab/>
        </w:r>
        <w:r w:rsidR="00C9552A" w:rsidRPr="000D0B2E">
          <w:rPr>
            <w:rStyle w:val="Hyperlink"/>
            <w:noProof/>
          </w:rPr>
          <w:t>Assumptions</w:t>
        </w:r>
        <w:r w:rsidR="00C9552A" w:rsidRPr="000D0B2E">
          <w:rPr>
            <w:noProof/>
            <w:webHidden/>
          </w:rPr>
          <w:tab/>
        </w:r>
        <w:r w:rsidR="004903CC" w:rsidRPr="004903CC">
          <w:rPr>
            <w:noProof/>
            <w:webHidden/>
          </w:rPr>
          <w:tab/>
        </w:r>
        <w:r w:rsidR="00C9552A" w:rsidRPr="000D0B2E">
          <w:rPr>
            <w:noProof/>
            <w:webHidden/>
          </w:rPr>
          <w:fldChar w:fldCharType="begin"/>
        </w:r>
        <w:r w:rsidR="00C9552A" w:rsidRPr="000D0B2E">
          <w:rPr>
            <w:noProof/>
            <w:webHidden/>
          </w:rPr>
          <w:instrText xml:space="preserve"> PAGEREF _Toc458607254 \h </w:instrText>
        </w:r>
        <w:r w:rsidR="00C9552A" w:rsidRPr="000D0B2E">
          <w:rPr>
            <w:noProof/>
            <w:webHidden/>
          </w:rPr>
        </w:r>
        <w:r w:rsidR="00C9552A" w:rsidRPr="000D0B2E">
          <w:rPr>
            <w:noProof/>
            <w:webHidden/>
          </w:rPr>
          <w:fldChar w:fldCharType="separate"/>
        </w:r>
        <w:r w:rsidR="00C9552A" w:rsidRPr="000D0B2E">
          <w:rPr>
            <w:noProof/>
            <w:webHidden/>
          </w:rPr>
          <w:t>1</w:t>
        </w:r>
        <w:r w:rsidR="00B41B0F">
          <w:rPr>
            <w:noProof/>
            <w:webHidden/>
          </w:rPr>
          <w:t>4</w:t>
        </w:r>
        <w:r w:rsidR="00C9552A" w:rsidRPr="000D0B2E">
          <w:rPr>
            <w:noProof/>
            <w:webHidden/>
          </w:rPr>
          <w:fldChar w:fldCharType="end"/>
        </w:r>
      </w:hyperlink>
    </w:p>
    <w:p w14:paraId="6B4BA5CC" w14:textId="77777777" w:rsidR="004903CC" w:rsidRDefault="004903CC" w:rsidP="007707A5">
      <w:pPr>
        <w:rPr>
          <w:rFonts w:eastAsiaTheme="minorEastAsia"/>
        </w:rPr>
      </w:pPr>
    </w:p>
    <w:p w14:paraId="50247FF0" w14:textId="77777777" w:rsidR="004903CC" w:rsidRDefault="004903CC" w:rsidP="007707A5">
      <w:pPr>
        <w:rPr>
          <w:rFonts w:eastAsiaTheme="minorEastAsia"/>
        </w:rPr>
      </w:pPr>
    </w:p>
    <w:p w14:paraId="234D0BB5" w14:textId="77777777" w:rsidR="004903CC" w:rsidRDefault="004903CC" w:rsidP="007707A5">
      <w:pPr>
        <w:rPr>
          <w:rFonts w:eastAsiaTheme="minorEastAsia"/>
        </w:rPr>
      </w:pPr>
    </w:p>
    <w:p w14:paraId="5DC6D959" w14:textId="77777777" w:rsidR="004903CC" w:rsidRDefault="004903CC" w:rsidP="007707A5">
      <w:pPr>
        <w:rPr>
          <w:rFonts w:eastAsiaTheme="minorEastAsia"/>
        </w:rPr>
      </w:pPr>
    </w:p>
    <w:p w14:paraId="308D06D2" w14:textId="77777777" w:rsidR="004903CC" w:rsidRDefault="004903CC" w:rsidP="007707A5">
      <w:pPr>
        <w:rPr>
          <w:rFonts w:eastAsiaTheme="minorEastAsia"/>
        </w:rPr>
      </w:pPr>
    </w:p>
    <w:p w14:paraId="2D4B77D0" w14:textId="77777777" w:rsidR="004903CC" w:rsidRDefault="004903CC" w:rsidP="007707A5">
      <w:pPr>
        <w:rPr>
          <w:rFonts w:eastAsiaTheme="minorEastAsia"/>
        </w:rPr>
      </w:pPr>
    </w:p>
    <w:p w14:paraId="43403204" w14:textId="77777777" w:rsidR="004903CC" w:rsidRDefault="004903CC" w:rsidP="007707A5">
      <w:pPr>
        <w:rPr>
          <w:rFonts w:eastAsiaTheme="minorEastAsia"/>
        </w:rPr>
      </w:pPr>
    </w:p>
    <w:p w14:paraId="10CB99EC" w14:textId="77777777" w:rsidR="004903CC" w:rsidRDefault="004903CC" w:rsidP="007707A5">
      <w:pPr>
        <w:rPr>
          <w:rFonts w:eastAsiaTheme="minorEastAsia"/>
        </w:rPr>
      </w:pPr>
    </w:p>
    <w:p w14:paraId="6DDCBDBC" w14:textId="77777777" w:rsidR="004903CC" w:rsidRDefault="004903CC" w:rsidP="007707A5">
      <w:pPr>
        <w:rPr>
          <w:rFonts w:eastAsiaTheme="minorEastAsia"/>
        </w:rPr>
      </w:pPr>
    </w:p>
    <w:p w14:paraId="4867CEAE" w14:textId="77777777" w:rsidR="004903CC" w:rsidRDefault="004903CC" w:rsidP="007707A5">
      <w:pPr>
        <w:rPr>
          <w:rFonts w:eastAsiaTheme="minorEastAsia"/>
        </w:rPr>
      </w:pPr>
    </w:p>
    <w:p w14:paraId="5170CCF1" w14:textId="77777777" w:rsidR="004903CC" w:rsidRDefault="004903CC" w:rsidP="007707A5">
      <w:pPr>
        <w:rPr>
          <w:rFonts w:eastAsiaTheme="minorEastAsia"/>
        </w:rPr>
      </w:pPr>
    </w:p>
    <w:p w14:paraId="6F730A52" w14:textId="77777777" w:rsidR="004903CC" w:rsidRDefault="004903CC" w:rsidP="007707A5">
      <w:pPr>
        <w:rPr>
          <w:rFonts w:eastAsiaTheme="minorEastAsia"/>
        </w:rPr>
      </w:pPr>
    </w:p>
    <w:p w14:paraId="2B5FE4A6" w14:textId="77777777" w:rsidR="004903CC" w:rsidRDefault="004903CC" w:rsidP="007707A5">
      <w:pPr>
        <w:rPr>
          <w:rFonts w:eastAsiaTheme="minorEastAsia"/>
        </w:rPr>
      </w:pPr>
    </w:p>
    <w:p w14:paraId="18D38DB2" w14:textId="77777777" w:rsidR="004903CC" w:rsidRPr="004903CC" w:rsidRDefault="004903CC" w:rsidP="007707A5">
      <w:pPr>
        <w:rPr>
          <w:rFonts w:eastAsiaTheme="minorEastAsia"/>
        </w:rPr>
      </w:pPr>
    </w:p>
    <w:p w14:paraId="59FA5DA1" w14:textId="5E72B269" w:rsidR="009F5790" w:rsidRPr="000D0B2E" w:rsidRDefault="009F5790" w:rsidP="007707A5">
      <w:r w:rsidRPr="000D0B2E">
        <w:fldChar w:fldCharType="end"/>
      </w:r>
    </w:p>
    <w:p w14:paraId="74E6C9D8" w14:textId="77777777" w:rsidR="009F5790" w:rsidRPr="000D0B2E" w:rsidRDefault="009F5790" w:rsidP="007707A5"/>
    <w:p w14:paraId="148362C8" w14:textId="77777777" w:rsidR="00732819" w:rsidRDefault="00732819" w:rsidP="007707A5">
      <w:pPr>
        <w:pStyle w:val="StyleHeading1H1Mainheading1Heading1Heading10Head1h1Sec"/>
      </w:pPr>
      <w:bookmarkStart w:id="0" w:name="_Toc144299909"/>
      <w:bookmarkStart w:id="1" w:name="_Toc145124997"/>
      <w:bookmarkStart w:id="2" w:name="_Toc165439502"/>
      <w:bookmarkStart w:id="3" w:name="_Toc186019611"/>
      <w:bookmarkStart w:id="4" w:name="_Toc458607221"/>
      <w:r>
        <w:lastRenderedPageBreak/>
        <w:t xml:space="preserve">      </w:t>
      </w:r>
    </w:p>
    <w:p w14:paraId="080C72FC" w14:textId="77777777" w:rsidR="00732819" w:rsidRDefault="00732819" w:rsidP="007707A5">
      <w:pPr>
        <w:pStyle w:val="StyleHeading1H1Mainheading1Heading1Heading10Head1h1Sec"/>
      </w:pPr>
    </w:p>
    <w:p w14:paraId="75575075" w14:textId="77777777" w:rsidR="009740B9" w:rsidRDefault="00DC3420" w:rsidP="007707A5">
      <w:pPr>
        <w:pStyle w:val="StyleHeading1H1Mainheading1Heading1Heading10Head1h1Sec"/>
      </w:pPr>
      <w:r>
        <w:t xml:space="preserve">                                                                                        </w:t>
      </w:r>
    </w:p>
    <w:p w14:paraId="665D0AB6" w14:textId="77777777" w:rsidR="00343031" w:rsidRDefault="00343031" w:rsidP="007707A5">
      <w:pPr>
        <w:pStyle w:val="StyleHeading1H1Mainheading1Heading1Heading10Head1h1Sec"/>
      </w:pPr>
    </w:p>
    <w:p w14:paraId="5DBCD17B" w14:textId="31B68C6B" w:rsidR="00DC3420" w:rsidRDefault="00732819" w:rsidP="007707A5">
      <w:pPr>
        <w:pStyle w:val="StyleHeading1H1Mainheading1Heading1Heading10Head1h1Sec"/>
      </w:pPr>
      <w:r>
        <w:t xml:space="preserve">   </w:t>
      </w:r>
    </w:p>
    <w:p w14:paraId="2663E52A" w14:textId="6B89A58B" w:rsidR="009F5790" w:rsidRPr="000D0B2E" w:rsidRDefault="00732819" w:rsidP="007707A5">
      <w:pPr>
        <w:pStyle w:val="StyleHeading1H1Mainheading1Heading1Heading10Head1h1Sec"/>
      </w:pPr>
      <w:r>
        <w:t xml:space="preserve"> </w:t>
      </w:r>
      <w:r w:rsidR="007B097B">
        <w:t>1.</w:t>
      </w:r>
      <w:r w:rsidR="007B097B" w:rsidRPr="007B097B">
        <w:t xml:space="preserve"> </w:t>
      </w:r>
      <w:r w:rsidR="007B097B" w:rsidRPr="000D0B2E">
        <w:t>U</w:t>
      </w:r>
      <w:r w:rsidR="009F5790" w:rsidRPr="000D0B2E">
        <w:t xml:space="preserve">se Case Name: </w:t>
      </w:r>
      <w:bookmarkEnd w:id="0"/>
      <w:bookmarkEnd w:id="1"/>
      <w:bookmarkEnd w:id="2"/>
      <w:bookmarkEnd w:id="3"/>
      <w:bookmarkEnd w:id="4"/>
      <w:r w:rsidR="008954FD">
        <w:t>Updating And Managing</w:t>
      </w:r>
      <w:r w:rsidR="001900AE" w:rsidRPr="001900AE">
        <w:t xml:space="preserve"> Loan</w:t>
      </w:r>
      <w:r w:rsidR="008954FD">
        <w:t xml:space="preserve"> Application Process System</w:t>
      </w:r>
    </w:p>
    <w:p w14:paraId="591A06AB" w14:textId="77777777" w:rsidR="00C84F35" w:rsidRPr="000D0B2E" w:rsidRDefault="00C84F35" w:rsidP="007707A5">
      <w:pPr>
        <w:pStyle w:val="BodyText"/>
      </w:pPr>
    </w:p>
    <w:p w14:paraId="2AF1720D" w14:textId="77777777" w:rsidR="00F2357E" w:rsidRPr="00D76C09" w:rsidRDefault="00F2357E" w:rsidP="007707A5">
      <w:pPr>
        <w:rPr>
          <w:lang w:val="en"/>
        </w:rPr>
      </w:pPr>
      <w:bookmarkStart w:id="5" w:name="_Toc144299910"/>
      <w:bookmarkStart w:id="6" w:name="_Toc145124998"/>
      <w:bookmarkStart w:id="7" w:name="_Toc165439503"/>
      <w:bookmarkStart w:id="8" w:name="_Toc186019612"/>
      <w:bookmarkStart w:id="9" w:name="_Toc458607222"/>
      <w:r w:rsidRPr="00D76C09">
        <w:rPr>
          <w:lang w:val="en"/>
        </w:rPr>
        <w:t>Use Case ID:  LAPS.Loan.Application_001</w:t>
      </w:r>
    </w:p>
    <w:p w14:paraId="0BB124E2" w14:textId="77777777" w:rsidR="00F2357E" w:rsidRPr="00D76C09" w:rsidRDefault="00F2357E" w:rsidP="007707A5">
      <w:pPr>
        <w:rPr>
          <w:lang w:val="en"/>
        </w:rPr>
      </w:pPr>
    </w:p>
    <w:p w14:paraId="25E0A282" w14:textId="77777777" w:rsidR="00F2357E" w:rsidRPr="00D76C09" w:rsidRDefault="00F2357E" w:rsidP="007707A5">
      <w:pPr>
        <w:rPr>
          <w:b/>
          <w:bCs/>
          <w:lang w:val="en"/>
        </w:rPr>
      </w:pPr>
      <w:r w:rsidRPr="00D76C09">
        <w:rPr>
          <w:lang w:val="en"/>
        </w:rPr>
        <w:t xml:space="preserve">Brief Description: </w:t>
      </w:r>
    </w:p>
    <w:p w14:paraId="35C715BE" w14:textId="77777777" w:rsidR="00F2357E" w:rsidRPr="00D76C09" w:rsidRDefault="00F2357E" w:rsidP="007707A5">
      <w:pPr>
        <w:rPr>
          <w:lang w:val="en"/>
        </w:rPr>
      </w:pPr>
    </w:p>
    <w:p w14:paraId="3199DC90" w14:textId="77777777" w:rsidR="00F2357E" w:rsidRPr="00D76C09" w:rsidRDefault="00F2357E" w:rsidP="007707A5">
      <w:pPr>
        <w:rPr>
          <w:lang w:val="en"/>
        </w:rPr>
      </w:pPr>
      <w:r w:rsidRPr="00D76C09">
        <w:rPr>
          <w:lang w:val="en"/>
        </w:rPr>
        <w:t>This Use Case describes the process by which admin can login, update and manage the information in the Loan Application Processing system. For Login admin must be already registered on the System.</w:t>
      </w:r>
    </w:p>
    <w:p w14:paraId="736729FA" w14:textId="44A861CE" w:rsidR="009F5790" w:rsidRPr="000D0B2E" w:rsidRDefault="00797EA1" w:rsidP="007707A5">
      <w:pPr>
        <w:pStyle w:val="StyleHeading1H1Mainheading1Heading1Heading10Head1h1Sec"/>
      </w:pPr>
      <w:r>
        <w:t xml:space="preserve">       </w:t>
      </w:r>
      <w:r w:rsidR="00A77B96">
        <w:t xml:space="preserve">2.  </w:t>
      </w:r>
      <w:r w:rsidR="009F5790" w:rsidRPr="000D0B2E">
        <w:t>Actor(s)</w:t>
      </w:r>
      <w:bookmarkEnd w:id="5"/>
      <w:bookmarkEnd w:id="6"/>
      <w:bookmarkEnd w:id="7"/>
      <w:bookmarkEnd w:id="8"/>
      <w:r w:rsidR="00BF3438" w:rsidRPr="000D0B2E">
        <w:t>:</w:t>
      </w:r>
      <w:bookmarkEnd w:id="9"/>
    </w:p>
    <w:p w14:paraId="4B67A074" w14:textId="5873ABD9" w:rsidR="00C20FBF" w:rsidRPr="000D0B2E" w:rsidRDefault="007431D9" w:rsidP="007707A5">
      <w:pPr>
        <w:pStyle w:val="ListParagraph"/>
      </w:pPr>
      <w:r w:rsidRPr="006D11CF">
        <w:t xml:space="preserve">1. </w:t>
      </w:r>
      <w:r w:rsidR="007705E7">
        <w:t>Admin</w:t>
      </w:r>
    </w:p>
    <w:p w14:paraId="0EC1C799" w14:textId="35D2F8BB" w:rsidR="009F5790" w:rsidRPr="000D0B2E" w:rsidRDefault="00797EA1" w:rsidP="007707A5">
      <w:pPr>
        <w:pStyle w:val="StyleHeading1H1Mainheading1Heading1Heading10Head1h1Sec"/>
      </w:pPr>
      <w:bookmarkStart w:id="10" w:name="_Toc144299911"/>
      <w:bookmarkStart w:id="11" w:name="_Toc145124999"/>
      <w:bookmarkStart w:id="12" w:name="_Toc165439504"/>
      <w:bookmarkStart w:id="13" w:name="_Toc186019613"/>
      <w:bookmarkStart w:id="14" w:name="_Toc458607223"/>
      <w:r>
        <w:t xml:space="preserve">       </w:t>
      </w:r>
      <w:r w:rsidR="00A77B96">
        <w:t xml:space="preserve">3. </w:t>
      </w:r>
      <w:r w:rsidR="009F5790" w:rsidRPr="000D0B2E">
        <w:t>Preconditions</w:t>
      </w:r>
      <w:bookmarkEnd w:id="10"/>
      <w:bookmarkEnd w:id="11"/>
      <w:bookmarkEnd w:id="12"/>
      <w:bookmarkEnd w:id="13"/>
      <w:bookmarkEnd w:id="14"/>
    </w:p>
    <w:p w14:paraId="2BBD5CBA" w14:textId="3206DD93" w:rsidR="00B46AE4" w:rsidRPr="00B46AE4" w:rsidRDefault="00B46AE4" w:rsidP="007D1B8F">
      <w:pPr>
        <w:pStyle w:val="ListParagraph"/>
        <w:numPr>
          <w:ilvl w:val="0"/>
          <w:numId w:val="9"/>
        </w:numPr>
        <w:rPr>
          <w:lang w:val="en"/>
        </w:rPr>
      </w:pPr>
      <w:r w:rsidRPr="00B46AE4">
        <w:rPr>
          <w:lang w:val="en"/>
        </w:rPr>
        <w:t>Admin has already registered on the Loan Application Processing system portal.</w:t>
      </w:r>
    </w:p>
    <w:p w14:paraId="1A9B214A" w14:textId="77777777" w:rsidR="00B46AE4" w:rsidRPr="005A6931" w:rsidRDefault="00B46AE4" w:rsidP="007D1B8F">
      <w:pPr>
        <w:pStyle w:val="ListParagraph"/>
        <w:numPr>
          <w:ilvl w:val="0"/>
          <w:numId w:val="9"/>
        </w:numPr>
        <w:rPr>
          <w:lang w:val="en"/>
        </w:rPr>
      </w:pPr>
      <w:r w:rsidRPr="005A6931">
        <w:rPr>
          <w:lang w:val="en"/>
        </w:rPr>
        <w:t xml:space="preserve">Admin has entered the valid URL of </w:t>
      </w:r>
      <w:r w:rsidRPr="005A6931">
        <w:rPr>
          <w:color w:val="000000"/>
          <w:lang w:val="en"/>
        </w:rPr>
        <w:t xml:space="preserve">Loan Application Processing system </w:t>
      </w:r>
      <w:r w:rsidRPr="005A6931">
        <w:rPr>
          <w:lang w:val="en"/>
        </w:rPr>
        <w:t>and is directed to the home page.</w:t>
      </w:r>
    </w:p>
    <w:p w14:paraId="4C58E5EE" w14:textId="77777777" w:rsidR="00B46AE4" w:rsidRPr="005A6931" w:rsidRDefault="00B46AE4" w:rsidP="007D1B8F">
      <w:pPr>
        <w:pStyle w:val="ListParagraph"/>
        <w:numPr>
          <w:ilvl w:val="0"/>
          <w:numId w:val="9"/>
        </w:numPr>
        <w:rPr>
          <w:lang w:val="en"/>
        </w:rPr>
      </w:pPr>
      <w:r w:rsidRPr="005A6931">
        <w:rPr>
          <w:lang w:val="en"/>
        </w:rPr>
        <w:t>Admin has valid user id and the password</w:t>
      </w:r>
    </w:p>
    <w:p w14:paraId="67470CA7" w14:textId="77777777" w:rsidR="00B46AE4" w:rsidRDefault="00B46AE4" w:rsidP="007707A5"/>
    <w:p w14:paraId="0E7BCEAB" w14:textId="77777777" w:rsidR="00E3707F" w:rsidRDefault="00E3707F" w:rsidP="007707A5"/>
    <w:p w14:paraId="3EB43775" w14:textId="77777777" w:rsidR="00E3707F" w:rsidRDefault="00E3707F" w:rsidP="007707A5"/>
    <w:p w14:paraId="22C06C55" w14:textId="77777777" w:rsidR="00E3707F" w:rsidRDefault="00E3707F" w:rsidP="007707A5"/>
    <w:p w14:paraId="4B08B0C6" w14:textId="77777777" w:rsidR="00E3707F" w:rsidRDefault="00E3707F" w:rsidP="007707A5"/>
    <w:p w14:paraId="2772891A" w14:textId="77777777" w:rsidR="00E3707F" w:rsidRDefault="00E3707F" w:rsidP="007707A5"/>
    <w:p w14:paraId="5FFC8CDC" w14:textId="4831A150" w:rsidR="009F5790" w:rsidRPr="006D11CF" w:rsidRDefault="009F5790" w:rsidP="007707A5">
      <w:pPr>
        <w:rPr>
          <w:lang w:val="en-GB" w:eastAsia="en-US"/>
        </w:rPr>
      </w:pPr>
    </w:p>
    <w:p w14:paraId="76B4CB6E" w14:textId="77FD6CE9" w:rsidR="009F5790" w:rsidRPr="000D0B2E" w:rsidRDefault="003D79E7" w:rsidP="007707A5">
      <w:pPr>
        <w:pStyle w:val="StyleHeading1H1Mainheading1Heading1Heading10Head1h1Sec"/>
      </w:pPr>
      <w:bookmarkStart w:id="15" w:name="_Toc144299912"/>
      <w:bookmarkStart w:id="16" w:name="_Toc145125000"/>
      <w:bookmarkStart w:id="17" w:name="_Toc165439505"/>
      <w:bookmarkStart w:id="18" w:name="_Toc186019614"/>
      <w:bookmarkStart w:id="19" w:name="_Toc458607224"/>
      <w:r>
        <w:t xml:space="preserve">        </w:t>
      </w:r>
      <w:r w:rsidR="00A77B96">
        <w:t xml:space="preserve">4. </w:t>
      </w:r>
      <w:r w:rsidR="009F5790" w:rsidRPr="000D0B2E">
        <w:t>Flow of Events</w:t>
      </w:r>
      <w:bookmarkEnd w:id="15"/>
      <w:bookmarkEnd w:id="16"/>
      <w:bookmarkEnd w:id="17"/>
      <w:bookmarkEnd w:id="18"/>
      <w:bookmarkEnd w:id="19"/>
    </w:p>
    <w:p w14:paraId="10ED304D" w14:textId="04E9E31E" w:rsidR="009F5790" w:rsidRPr="000D0B2E" w:rsidRDefault="003C3987" w:rsidP="007707A5">
      <w:pPr>
        <w:pStyle w:val="StyleHeading2Sub-headingH2ChapterNumberAppendixLetterchnh"/>
      </w:pPr>
      <w:bookmarkStart w:id="20" w:name="_Toc144299913"/>
      <w:bookmarkStart w:id="21" w:name="_Toc145125001"/>
      <w:bookmarkStart w:id="22" w:name="_Toc165439506"/>
      <w:bookmarkStart w:id="23" w:name="_Toc186019615"/>
      <w:bookmarkStart w:id="24" w:name="_Toc216505519"/>
      <w:bookmarkStart w:id="25" w:name="_Toc458607225"/>
      <w:r>
        <w:t xml:space="preserve">      </w:t>
      </w:r>
      <w:proofErr w:type="gramStart"/>
      <w:r w:rsidR="009F5790" w:rsidRPr="000D0B2E">
        <w:t>4.1  Basic</w:t>
      </w:r>
      <w:proofErr w:type="gramEnd"/>
      <w:r w:rsidR="009F5790" w:rsidRPr="000D0B2E">
        <w:t xml:space="preserve"> Flow</w:t>
      </w:r>
      <w:bookmarkEnd w:id="20"/>
      <w:bookmarkEnd w:id="21"/>
      <w:bookmarkEnd w:id="22"/>
      <w:bookmarkEnd w:id="23"/>
      <w:bookmarkEnd w:id="24"/>
      <w:bookmarkEnd w:id="25"/>
    </w:p>
    <w:p w14:paraId="431101D8" w14:textId="77777777" w:rsidR="007F23DF" w:rsidRPr="00D76C09" w:rsidRDefault="007F23DF" w:rsidP="007707A5">
      <w:pPr>
        <w:rPr>
          <w:lang w:val="en"/>
        </w:r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bookmarkStart w:id="33" w:name="_Toc458607226"/>
      <w:r w:rsidRPr="00D76C09">
        <w:rPr>
          <w:lang w:val="en"/>
        </w:rPr>
        <w:t>Name: Successful Login and Updating information</w:t>
      </w:r>
    </w:p>
    <w:p w14:paraId="7E8080D9" w14:textId="77777777" w:rsidR="007F23DF" w:rsidRPr="005A6931" w:rsidRDefault="007F23DF" w:rsidP="007D1B8F">
      <w:pPr>
        <w:pStyle w:val="ListParagraph"/>
        <w:numPr>
          <w:ilvl w:val="0"/>
          <w:numId w:val="10"/>
        </w:numPr>
        <w:rPr>
          <w:lang w:val="en"/>
        </w:rPr>
      </w:pPr>
      <w:r w:rsidRPr="005A6931">
        <w:rPr>
          <w:lang w:val="en"/>
        </w:rPr>
        <w:t>Admin clicks on the link of Loan Application processing system home page.</w:t>
      </w:r>
    </w:p>
    <w:p w14:paraId="22DC0CAE" w14:textId="77777777" w:rsidR="007F23DF" w:rsidRPr="005A6931" w:rsidRDefault="007F23DF" w:rsidP="007D1B8F">
      <w:pPr>
        <w:pStyle w:val="ListParagraph"/>
        <w:numPr>
          <w:ilvl w:val="0"/>
          <w:numId w:val="10"/>
        </w:numPr>
        <w:rPr>
          <w:lang w:val="en"/>
        </w:rPr>
      </w:pPr>
      <w:r w:rsidRPr="005A6931">
        <w:rPr>
          <w:lang w:val="en"/>
        </w:rPr>
        <w:t>The system displays home page with options Administration login, lad login, Customer and check status.</w:t>
      </w:r>
    </w:p>
    <w:p w14:paraId="6EDF2ED3" w14:textId="77777777" w:rsidR="007F23DF" w:rsidRPr="005A6931" w:rsidRDefault="007F23DF" w:rsidP="007D1B8F">
      <w:pPr>
        <w:pStyle w:val="ListParagraph"/>
        <w:numPr>
          <w:ilvl w:val="0"/>
          <w:numId w:val="10"/>
        </w:numPr>
        <w:rPr>
          <w:lang w:val="en"/>
        </w:rPr>
      </w:pPr>
      <w:r w:rsidRPr="005A6931">
        <w:rPr>
          <w:lang w:val="en"/>
        </w:rPr>
        <w:t>Admin selects Administration login.</w:t>
      </w:r>
    </w:p>
    <w:p w14:paraId="031436AA" w14:textId="77777777" w:rsidR="007F23DF" w:rsidRPr="005A6931" w:rsidRDefault="007F23DF" w:rsidP="007D1B8F">
      <w:pPr>
        <w:pStyle w:val="ListParagraph"/>
        <w:numPr>
          <w:ilvl w:val="0"/>
          <w:numId w:val="10"/>
        </w:numPr>
        <w:rPr>
          <w:lang w:val="en"/>
        </w:rPr>
      </w:pPr>
      <w:r w:rsidRPr="005A6931">
        <w:rPr>
          <w:lang w:val="en"/>
        </w:rPr>
        <w:t>Admin enters Username.</w:t>
      </w:r>
    </w:p>
    <w:p w14:paraId="3981BB59" w14:textId="77777777" w:rsidR="007F23DF" w:rsidRPr="005A6931" w:rsidRDefault="007F23DF" w:rsidP="007D1B8F">
      <w:pPr>
        <w:pStyle w:val="ListParagraph"/>
        <w:numPr>
          <w:ilvl w:val="0"/>
          <w:numId w:val="10"/>
        </w:numPr>
        <w:rPr>
          <w:lang w:val="en"/>
        </w:rPr>
      </w:pPr>
      <w:r w:rsidRPr="005A6931">
        <w:rPr>
          <w:lang w:val="en"/>
        </w:rPr>
        <w:t>Admin enters Password.</w:t>
      </w:r>
    </w:p>
    <w:p w14:paraId="40FD29E3" w14:textId="77777777" w:rsidR="007F23DF" w:rsidRPr="005A6931" w:rsidRDefault="007F23DF" w:rsidP="007D1B8F">
      <w:pPr>
        <w:pStyle w:val="ListParagraph"/>
        <w:numPr>
          <w:ilvl w:val="0"/>
          <w:numId w:val="10"/>
        </w:numPr>
        <w:rPr>
          <w:lang w:val="en"/>
        </w:rPr>
      </w:pPr>
      <w:r w:rsidRPr="005A6931">
        <w:rPr>
          <w:lang w:val="en"/>
        </w:rPr>
        <w:t>Admin clicks on the Login button.</w:t>
      </w:r>
    </w:p>
    <w:p w14:paraId="4B3CD12A" w14:textId="77777777" w:rsidR="007F23DF" w:rsidRPr="005A6931" w:rsidRDefault="007F23DF" w:rsidP="007D1B8F">
      <w:pPr>
        <w:pStyle w:val="ListParagraph"/>
        <w:numPr>
          <w:ilvl w:val="0"/>
          <w:numId w:val="10"/>
        </w:numPr>
        <w:rPr>
          <w:lang w:val="en"/>
        </w:rPr>
      </w:pPr>
      <w:r w:rsidRPr="005A6931">
        <w:rPr>
          <w:lang w:val="en"/>
        </w:rPr>
        <w:t>The system validates Username &amp; Password</w:t>
      </w:r>
    </w:p>
    <w:p w14:paraId="77312114" w14:textId="77777777" w:rsidR="007F23DF" w:rsidRPr="005A6931" w:rsidRDefault="007F23DF" w:rsidP="007D1B8F">
      <w:pPr>
        <w:pStyle w:val="ListParagraph"/>
        <w:numPr>
          <w:ilvl w:val="0"/>
          <w:numId w:val="10"/>
        </w:numPr>
        <w:rPr>
          <w:lang w:val="en"/>
        </w:rPr>
      </w:pPr>
      <w:r w:rsidRPr="005A6931">
        <w:rPr>
          <w:lang w:val="en"/>
        </w:rPr>
        <w:t>The system navigates admin to the admin homepage and gives option to select from Add programs, View reports and Program details.</w:t>
      </w:r>
    </w:p>
    <w:p w14:paraId="32CF00E4" w14:textId="77777777" w:rsidR="007F23DF" w:rsidRPr="005A6931" w:rsidRDefault="007F23DF" w:rsidP="007D1B8F">
      <w:pPr>
        <w:pStyle w:val="ListParagraph"/>
        <w:numPr>
          <w:ilvl w:val="0"/>
          <w:numId w:val="10"/>
        </w:numPr>
        <w:rPr>
          <w:lang w:val="en"/>
        </w:rPr>
      </w:pPr>
      <w:r w:rsidRPr="005A6931">
        <w:rPr>
          <w:lang w:val="en"/>
        </w:rPr>
        <w:t>If Admin clicks on Add Programs then system navigates admin to the page displaying the programs to add.</w:t>
      </w:r>
    </w:p>
    <w:p w14:paraId="57933544" w14:textId="77777777" w:rsidR="007F23DF" w:rsidRPr="005A6931" w:rsidRDefault="007F23DF" w:rsidP="007D1B8F">
      <w:pPr>
        <w:pStyle w:val="ListParagraph"/>
        <w:numPr>
          <w:ilvl w:val="0"/>
          <w:numId w:val="10"/>
        </w:numPr>
        <w:rPr>
          <w:lang w:val="en"/>
        </w:rPr>
      </w:pPr>
      <w:r w:rsidRPr="005A6931">
        <w:rPr>
          <w:lang w:val="en"/>
        </w:rPr>
        <w:t>If else Admin clicks on View report the system will navigate admin to the page displaying the list of loan Approved, Accepted and Rejected.</w:t>
      </w:r>
    </w:p>
    <w:p w14:paraId="456F664B" w14:textId="77777777" w:rsidR="007F23DF" w:rsidRPr="005A6931" w:rsidRDefault="007F23DF" w:rsidP="007D1B8F">
      <w:pPr>
        <w:pStyle w:val="ListParagraph"/>
        <w:numPr>
          <w:ilvl w:val="0"/>
          <w:numId w:val="10"/>
        </w:numPr>
        <w:rPr>
          <w:lang w:val="en"/>
        </w:rPr>
      </w:pPr>
      <w:r w:rsidRPr="005A6931">
        <w:rPr>
          <w:lang w:val="en"/>
        </w:rPr>
        <w:t>Else system navigates admin to Program details where admin can find the details of all the loans offered by the home finance provider.</w:t>
      </w:r>
    </w:p>
    <w:p w14:paraId="5DB416FF" w14:textId="77777777" w:rsidR="007F23DF" w:rsidRPr="00D76C09" w:rsidRDefault="007F23DF" w:rsidP="007707A5">
      <w:pPr>
        <w:rPr>
          <w:lang w:val="en"/>
        </w:rPr>
      </w:pPr>
    </w:p>
    <w:p w14:paraId="078DBFF3" w14:textId="37F52BD4" w:rsidR="009F5790" w:rsidRPr="000D0B2E" w:rsidRDefault="00343031" w:rsidP="007707A5">
      <w:pPr>
        <w:pStyle w:val="StyleHeading2Sub-headingH2ChapterNumberAppendixLetterchnh"/>
      </w:pPr>
      <w:proofErr w:type="gramStart"/>
      <w:r>
        <w:t xml:space="preserve">4.2 </w:t>
      </w:r>
      <w:r w:rsidR="00F96B93">
        <w:t xml:space="preserve"> </w:t>
      </w:r>
      <w:r w:rsidR="009F5790" w:rsidRPr="000D0B2E">
        <w:t>Alternative</w:t>
      </w:r>
      <w:proofErr w:type="gramEnd"/>
      <w:r w:rsidR="009F5790" w:rsidRPr="000D0B2E">
        <w:t xml:space="preserve"> Flow</w:t>
      </w:r>
      <w:bookmarkEnd w:id="26"/>
      <w:bookmarkEnd w:id="27"/>
      <w:bookmarkEnd w:id="28"/>
      <w:r w:rsidR="009F5790" w:rsidRPr="000D0B2E">
        <w:t>s</w:t>
      </w:r>
      <w:bookmarkEnd w:id="29"/>
      <w:bookmarkEnd w:id="30"/>
      <w:bookmarkEnd w:id="31"/>
      <w:bookmarkEnd w:id="32"/>
      <w:bookmarkEnd w:id="33"/>
    </w:p>
    <w:p w14:paraId="1500B5CB" w14:textId="189349DA" w:rsidR="009F5790" w:rsidRPr="000D0B2E" w:rsidRDefault="00162F56" w:rsidP="007707A5">
      <w:pPr>
        <w:pStyle w:val="StyleHeading2Sub-headingH2ChapterNumberAppendixLetterchnh"/>
      </w:pPr>
      <w:bookmarkStart w:id="34" w:name="_Toc165439508"/>
      <w:bookmarkStart w:id="35" w:name="_Toc186019617"/>
      <w:bookmarkStart w:id="36" w:name="_Toc216505521"/>
      <w:bookmarkStart w:id="37" w:name="_Toc458607227"/>
      <w:bookmarkStart w:id="38" w:name="_Toc141844800"/>
      <w:bookmarkStart w:id="39" w:name="_Toc143500967"/>
      <w:bookmarkStart w:id="40" w:name="_Toc144299918"/>
      <w:bookmarkStart w:id="41" w:name="_Toc145125005"/>
      <w:r>
        <w:t xml:space="preserve">       </w:t>
      </w:r>
      <w:r w:rsidR="00343031">
        <w:t xml:space="preserve">4.2.1 </w:t>
      </w:r>
      <w:r w:rsidR="009F5790" w:rsidRPr="000D0B2E">
        <w:t>Alternate Flow 1</w:t>
      </w:r>
      <w:bookmarkEnd w:id="34"/>
      <w:bookmarkEnd w:id="35"/>
      <w:bookmarkEnd w:id="36"/>
      <w:bookmarkEnd w:id="37"/>
    </w:p>
    <w:p w14:paraId="6B797809" w14:textId="77777777" w:rsidR="007F23DF" w:rsidRPr="005A6931" w:rsidRDefault="007F23DF" w:rsidP="007D1B8F">
      <w:pPr>
        <w:pStyle w:val="ListParagraph"/>
        <w:numPr>
          <w:ilvl w:val="0"/>
          <w:numId w:val="11"/>
        </w:numPr>
        <w:rPr>
          <w:lang w:val="en"/>
        </w:rPr>
      </w:pPr>
      <w:bookmarkStart w:id="42" w:name="_Toc458607228"/>
      <w:bookmarkStart w:id="43" w:name="_Toc144299927"/>
      <w:bookmarkEnd w:id="38"/>
      <w:bookmarkEnd w:id="39"/>
      <w:bookmarkEnd w:id="40"/>
      <w:bookmarkEnd w:id="41"/>
      <w:r w:rsidRPr="005A6931">
        <w:rPr>
          <w:lang w:val="en"/>
        </w:rPr>
        <w:t>Admin clicks on the bookmark of Loan Application processing system.</w:t>
      </w:r>
    </w:p>
    <w:p w14:paraId="2DFEF273" w14:textId="77777777" w:rsidR="007F23DF" w:rsidRPr="005A6931" w:rsidRDefault="007F23DF" w:rsidP="007D1B8F">
      <w:pPr>
        <w:pStyle w:val="ListParagraph"/>
        <w:numPr>
          <w:ilvl w:val="0"/>
          <w:numId w:val="11"/>
        </w:numPr>
        <w:rPr>
          <w:lang w:val="en"/>
        </w:rPr>
      </w:pPr>
      <w:r w:rsidRPr="005A6931">
        <w:rPr>
          <w:lang w:val="en"/>
        </w:rPr>
        <w:t>The system displays home page with options Administration login, lad login, Customer and check status.</w:t>
      </w:r>
    </w:p>
    <w:p w14:paraId="28A7DEF3" w14:textId="77777777" w:rsidR="007F23DF" w:rsidRPr="005A6931" w:rsidRDefault="007F23DF" w:rsidP="007D1B8F">
      <w:pPr>
        <w:pStyle w:val="ListParagraph"/>
        <w:numPr>
          <w:ilvl w:val="0"/>
          <w:numId w:val="11"/>
        </w:numPr>
        <w:rPr>
          <w:lang w:val="en"/>
        </w:rPr>
      </w:pPr>
      <w:r w:rsidRPr="005A6931">
        <w:rPr>
          <w:lang w:val="en"/>
        </w:rPr>
        <w:t>Admin selects Administration login.</w:t>
      </w:r>
    </w:p>
    <w:p w14:paraId="4B20DA75" w14:textId="77777777" w:rsidR="007F23DF" w:rsidRPr="005A6931" w:rsidRDefault="007F23DF" w:rsidP="007D1B8F">
      <w:pPr>
        <w:pStyle w:val="ListParagraph"/>
        <w:numPr>
          <w:ilvl w:val="0"/>
          <w:numId w:val="11"/>
        </w:numPr>
        <w:rPr>
          <w:lang w:val="en"/>
        </w:rPr>
      </w:pPr>
      <w:r w:rsidRPr="005A6931">
        <w:rPr>
          <w:lang w:val="en"/>
        </w:rPr>
        <w:t>Admin enters Username.</w:t>
      </w:r>
    </w:p>
    <w:p w14:paraId="46698D99" w14:textId="77777777" w:rsidR="007F23DF" w:rsidRPr="005A6931" w:rsidRDefault="007F23DF" w:rsidP="007D1B8F">
      <w:pPr>
        <w:pStyle w:val="ListParagraph"/>
        <w:numPr>
          <w:ilvl w:val="0"/>
          <w:numId w:val="11"/>
        </w:numPr>
        <w:rPr>
          <w:lang w:val="en"/>
        </w:rPr>
      </w:pPr>
      <w:r w:rsidRPr="005A6931">
        <w:rPr>
          <w:lang w:val="en"/>
        </w:rPr>
        <w:t>Admin enters Password.</w:t>
      </w:r>
    </w:p>
    <w:p w14:paraId="5A6A1147" w14:textId="77777777" w:rsidR="007F23DF" w:rsidRPr="005A6931" w:rsidRDefault="007F23DF" w:rsidP="007D1B8F">
      <w:pPr>
        <w:pStyle w:val="ListParagraph"/>
        <w:numPr>
          <w:ilvl w:val="0"/>
          <w:numId w:val="11"/>
        </w:numPr>
        <w:rPr>
          <w:lang w:val="en"/>
        </w:rPr>
      </w:pPr>
      <w:r w:rsidRPr="005A6931">
        <w:rPr>
          <w:lang w:val="en"/>
        </w:rPr>
        <w:lastRenderedPageBreak/>
        <w:t>Admin clicks on the Login button.</w:t>
      </w:r>
    </w:p>
    <w:p w14:paraId="3225C3CF" w14:textId="77777777" w:rsidR="007F23DF" w:rsidRPr="005A6931" w:rsidRDefault="007F23DF" w:rsidP="007D1B8F">
      <w:pPr>
        <w:pStyle w:val="ListParagraph"/>
        <w:numPr>
          <w:ilvl w:val="0"/>
          <w:numId w:val="11"/>
        </w:numPr>
        <w:rPr>
          <w:lang w:val="en"/>
        </w:rPr>
      </w:pPr>
      <w:r w:rsidRPr="005A6931">
        <w:rPr>
          <w:lang w:val="en"/>
        </w:rPr>
        <w:t>The system validates Username &amp; Password</w:t>
      </w:r>
    </w:p>
    <w:p w14:paraId="6DD5AF11" w14:textId="77777777" w:rsidR="007F23DF" w:rsidRPr="005A6931" w:rsidRDefault="007F23DF" w:rsidP="007D1B8F">
      <w:pPr>
        <w:pStyle w:val="ListParagraph"/>
        <w:numPr>
          <w:ilvl w:val="0"/>
          <w:numId w:val="11"/>
        </w:numPr>
        <w:rPr>
          <w:lang w:val="en"/>
        </w:rPr>
      </w:pPr>
      <w:r w:rsidRPr="005A6931">
        <w:rPr>
          <w:lang w:val="en"/>
        </w:rPr>
        <w:t>The system navigates admin to the admin homepage and gives option to select from Add programs, View reports and Program details.</w:t>
      </w:r>
    </w:p>
    <w:p w14:paraId="39AA1B55" w14:textId="77777777" w:rsidR="007F23DF" w:rsidRPr="005A6931" w:rsidRDefault="007F23DF" w:rsidP="007D1B8F">
      <w:pPr>
        <w:pStyle w:val="ListParagraph"/>
        <w:numPr>
          <w:ilvl w:val="0"/>
          <w:numId w:val="11"/>
        </w:numPr>
        <w:rPr>
          <w:lang w:val="en"/>
        </w:rPr>
      </w:pPr>
      <w:r w:rsidRPr="005A6931">
        <w:rPr>
          <w:lang w:val="en"/>
        </w:rPr>
        <w:t>If Admin clicks on Add Programs then system navigates admin to the page displaying the programs to add.</w:t>
      </w:r>
    </w:p>
    <w:p w14:paraId="4DE764F8" w14:textId="77777777" w:rsidR="007F23DF" w:rsidRPr="005A6931" w:rsidRDefault="007F23DF" w:rsidP="007D1B8F">
      <w:pPr>
        <w:pStyle w:val="ListParagraph"/>
        <w:numPr>
          <w:ilvl w:val="0"/>
          <w:numId w:val="11"/>
        </w:numPr>
        <w:rPr>
          <w:lang w:val="en"/>
        </w:rPr>
      </w:pPr>
      <w:r w:rsidRPr="005A6931">
        <w:rPr>
          <w:lang w:val="en"/>
        </w:rPr>
        <w:t>If else Admin clicks on View report the system will navigate admin to the page displaying the list of loan Approved, Accepted and Rejected.</w:t>
      </w:r>
    </w:p>
    <w:p w14:paraId="411956CF" w14:textId="77777777" w:rsidR="007F23DF" w:rsidRPr="005A6931" w:rsidRDefault="007F23DF" w:rsidP="007D1B8F">
      <w:pPr>
        <w:pStyle w:val="ListParagraph"/>
        <w:numPr>
          <w:ilvl w:val="0"/>
          <w:numId w:val="11"/>
        </w:numPr>
        <w:rPr>
          <w:lang w:val="en"/>
        </w:rPr>
      </w:pPr>
      <w:r w:rsidRPr="005A6931">
        <w:rPr>
          <w:lang w:val="en"/>
        </w:rPr>
        <w:t>Else system navigates admin to Program details where admin can find the details of all the loans offered by the home finance provider.</w:t>
      </w:r>
    </w:p>
    <w:p w14:paraId="4283BED3" w14:textId="77777777" w:rsidR="007F23DF" w:rsidRDefault="00A17F4B" w:rsidP="007707A5">
      <w:pPr>
        <w:pStyle w:val="StyleHeading2Sub-headingH2ChapterNumberAppendixLetterchnh"/>
      </w:pPr>
      <w:r w:rsidRPr="000D0B2E">
        <w:t xml:space="preserve"> </w:t>
      </w:r>
      <w:r w:rsidR="005B372E">
        <w:t xml:space="preserve">     </w:t>
      </w:r>
    </w:p>
    <w:p w14:paraId="6354DBB4" w14:textId="533C7127" w:rsidR="00871582" w:rsidRPr="000D0B2E" w:rsidRDefault="00F96B93" w:rsidP="007707A5">
      <w:pPr>
        <w:pStyle w:val="StyleHeading2Sub-headingH2ChapterNumberAppendixLetterchnh"/>
      </w:pPr>
      <w:r>
        <w:t xml:space="preserve"> </w:t>
      </w:r>
      <w:proofErr w:type="gramStart"/>
      <w:r w:rsidR="00871582" w:rsidRPr="000D0B2E">
        <w:t>4.2.2  Alternate</w:t>
      </w:r>
      <w:proofErr w:type="gramEnd"/>
      <w:r w:rsidR="00871582" w:rsidRPr="000D0B2E">
        <w:t xml:space="preserve"> Flow 2</w:t>
      </w:r>
      <w:bookmarkEnd w:id="42"/>
    </w:p>
    <w:p w14:paraId="6702066E" w14:textId="77777777" w:rsidR="007F23DF" w:rsidRPr="005A6931" w:rsidRDefault="007F23DF" w:rsidP="007D1B8F">
      <w:pPr>
        <w:pStyle w:val="ListParagraph"/>
        <w:numPr>
          <w:ilvl w:val="0"/>
          <w:numId w:val="12"/>
        </w:numPr>
        <w:rPr>
          <w:lang w:val="en"/>
        </w:rPr>
      </w:pPr>
      <w:bookmarkStart w:id="44" w:name="_Toc458607230"/>
      <w:r w:rsidRPr="005A6931">
        <w:rPr>
          <w:lang w:val="en"/>
        </w:rPr>
        <w:t>Admin clicks on the App of Loan Application processing system.</w:t>
      </w:r>
    </w:p>
    <w:p w14:paraId="53BDAA63" w14:textId="77777777" w:rsidR="007F23DF" w:rsidRPr="005A6931" w:rsidRDefault="007F23DF" w:rsidP="007D1B8F">
      <w:pPr>
        <w:pStyle w:val="ListParagraph"/>
        <w:numPr>
          <w:ilvl w:val="0"/>
          <w:numId w:val="12"/>
        </w:numPr>
        <w:rPr>
          <w:lang w:val="en"/>
        </w:rPr>
      </w:pPr>
      <w:r w:rsidRPr="005A6931">
        <w:rPr>
          <w:lang w:val="en"/>
        </w:rPr>
        <w:t>The system displays home page with options Administration login, lad login, Customer and check status.</w:t>
      </w:r>
    </w:p>
    <w:p w14:paraId="2E3E7E8B" w14:textId="77777777" w:rsidR="007F23DF" w:rsidRPr="005A6931" w:rsidRDefault="007F23DF" w:rsidP="007D1B8F">
      <w:pPr>
        <w:pStyle w:val="ListParagraph"/>
        <w:numPr>
          <w:ilvl w:val="0"/>
          <w:numId w:val="12"/>
        </w:numPr>
        <w:rPr>
          <w:lang w:val="en"/>
        </w:rPr>
      </w:pPr>
      <w:r w:rsidRPr="005A6931">
        <w:rPr>
          <w:lang w:val="en"/>
        </w:rPr>
        <w:t>Admin selects Administration login.</w:t>
      </w:r>
    </w:p>
    <w:p w14:paraId="2E896786" w14:textId="77777777" w:rsidR="007F23DF" w:rsidRPr="005A6931" w:rsidRDefault="007F23DF" w:rsidP="007D1B8F">
      <w:pPr>
        <w:pStyle w:val="ListParagraph"/>
        <w:numPr>
          <w:ilvl w:val="0"/>
          <w:numId w:val="12"/>
        </w:numPr>
        <w:rPr>
          <w:lang w:val="en"/>
        </w:rPr>
      </w:pPr>
      <w:r w:rsidRPr="005A6931">
        <w:rPr>
          <w:lang w:val="en"/>
        </w:rPr>
        <w:t>Admin enters Username.</w:t>
      </w:r>
    </w:p>
    <w:p w14:paraId="68554F07" w14:textId="77777777" w:rsidR="007F23DF" w:rsidRPr="005A6931" w:rsidRDefault="007F23DF" w:rsidP="007D1B8F">
      <w:pPr>
        <w:pStyle w:val="ListParagraph"/>
        <w:numPr>
          <w:ilvl w:val="0"/>
          <w:numId w:val="12"/>
        </w:numPr>
        <w:rPr>
          <w:lang w:val="en"/>
        </w:rPr>
      </w:pPr>
      <w:r w:rsidRPr="005A6931">
        <w:rPr>
          <w:lang w:val="en"/>
        </w:rPr>
        <w:t>Admin enters Password.</w:t>
      </w:r>
    </w:p>
    <w:p w14:paraId="2BC5A718" w14:textId="77777777" w:rsidR="007F23DF" w:rsidRPr="005A6931" w:rsidRDefault="007F23DF" w:rsidP="007D1B8F">
      <w:pPr>
        <w:pStyle w:val="ListParagraph"/>
        <w:numPr>
          <w:ilvl w:val="0"/>
          <w:numId w:val="12"/>
        </w:numPr>
        <w:rPr>
          <w:lang w:val="en"/>
        </w:rPr>
      </w:pPr>
      <w:r w:rsidRPr="005A6931">
        <w:rPr>
          <w:lang w:val="en"/>
        </w:rPr>
        <w:t>Admin clicks on the Login button.</w:t>
      </w:r>
    </w:p>
    <w:p w14:paraId="58A81E9B" w14:textId="77777777" w:rsidR="007F23DF" w:rsidRPr="005A6931" w:rsidRDefault="007F23DF" w:rsidP="007D1B8F">
      <w:pPr>
        <w:pStyle w:val="ListParagraph"/>
        <w:numPr>
          <w:ilvl w:val="0"/>
          <w:numId w:val="12"/>
        </w:numPr>
        <w:rPr>
          <w:lang w:val="en"/>
        </w:rPr>
      </w:pPr>
      <w:r w:rsidRPr="005A6931">
        <w:rPr>
          <w:lang w:val="en"/>
        </w:rPr>
        <w:t>The system validates Username &amp; Password</w:t>
      </w:r>
    </w:p>
    <w:p w14:paraId="44AB06CF" w14:textId="77777777" w:rsidR="007F23DF" w:rsidRPr="005A6931" w:rsidRDefault="007F23DF" w:rsidP="007D1B8F">
      <w:pPr>
        <w:pStyle w:val="ListParagraph"/>
        <w:numPr>
          <w:ilvl w:val="0"/>
          <w:numId w:val="12"/>
        </w:numPr>
        <w:rPr>
          <w:lang w:val="en"/>
        </w:rPr>
      </w:pPr>
      <w:r w:rsidRPr="005A6931">
        <w:rPr>
          <w:lang w:val="en"/>
        </w:rPr>
        <w:t>The system navigates admin to the admin homepage and gives option to select from Add programs, View reports and Program details.</w:t>
      </w:r>
    </w:p>
    <w:p w14:paraId="70311F9E" w14:textId="77777777" w:rsidR="007F23DF" w:rsidRPr="005A6931" w:rsidRDefault="007F23DF" w:rsidP="007D1B8F">
      <w:pPr>
        <w:pStyle w:val="ListParagraph"/>
        <w:numPr>
          <w:ilvl w:val="0"/>
          <w:numId w:val="12"/>
        </w:numPr>
        <w:rPr>
          <w:lang w:val="en"/>
        </w:rPr>
      </w:pPr>
      <w:r w:rsidRPr="005A6931">
        <w:rPr>
          <w:lang w:val="en"/>
        </w:rPr>
        <w:t>If Admin clicks on Add Programs then system navigates admin to the page displaying the programs to add.</w:t>
      </w:r>
    </w:p>
    <w:p w14:paraId="2796EA3C" w14:textId="77777777" w:rsidR="007F23DF" w:rsidRPr="005A6931" w:rsidRDefault="007F23DF" w:rsidP="007D1B8F">
      <w:pPr>
        <w:pStyle w:val="ListParagraph"/>
        <w:numPr>
          <w:ilvl w:val="0"/>
          <w:numId w:val="12"/>
        </w:numPr>
        <w:rPr>
          <w:lang w:val="en"/>
        </w:rPr>
      </w:pPr>
      <w:r w:rsidRPr="005A6931">
        <w:rPr>
          <w:lang w:val="en"/>
        </w:rPr>
        <w:t>If else Admin clicks on View report the system will navigate admin to the page displaying the list of loan Approved, Accepted and Rejected.</w:t>
      </w:r>
    </w:p>
    <w:p w14:paraId="7AC6A979" w14:textId="63A4C0C2" w:rsidR="00840E48" w:rsidRPr="008C6B4A" w:rsidRDefault="007F23DF" w:rsidP="007D1B8F">
      <w:pPr>
        <w:pStyle w:val="ListParagraph"/>
        <w:numPr>
          <w:ilvl w:val="0"/>
          <w:numId w:val="12"/>
        </w:numPr>
      </w:pPr>
      <w:r w:rsidRPr="007F23DF">
        <w:rPr>
          <w:lang w:val="en"/>
        </w:rPr>
        <w:t>Else system navigates admin to Program details where admin can find the details of all the loans offered by the home finance provider.</w:t>
      </w:r>
    </w:p>
    <w:p w14:paraId="18311792" w14:textId="77777777" w:rsidR="009F68BB" w:rsidRDefault="009F68BB" w:rsidP="007707A5"/>
    <w:p w14:paraId="31FB4300" w14:textId="77777777" w:rsidR="009F68BB" w:rsidRDefault="009F68BB" w:rsidP="007707A5"/>
    <w:bookmarkEnd w:id="44"/>
    <w:p w14:paraId="618B0B69" w14:textId="52B2A8E0" w:rsidR="00295E5E" w:rsidRDefault="007F23DF" w:rsidP="007707A5">
      <w:pPr>
        <w:pStyle w:val="StyleHeading2Sub-headingH2ChapterNumberAppendixLetterchnh"/>
      </w:pPr>
      <w:proofErr w:type="gramStart"/>
      <w:r>
        <w:lastRenderedPageBreak/>
        <w:t>4</w:t>
      </w:r>
      <w:r w:rsidR="009F68BB">
        <w:t xml:space="preserve">.2.4 </w:t>
      </w:r>
      <w:r w:rsidR="001F6215">
        <w:t xml:space="preserve"> A</w:t>
      </w:r>
      <w:r w:rsidR="00295E5E">
        <w:t>lternate</w:t>
      </w:r>
      <w:proofErr w:type="gramEnd"/>
      <w:r w:rsidR="00295E5E" w:rsidRPr="000D0B2E">
        <w:t xml:space="preserve"> Flow </w:t>
      </w:r>
      <w:r w:rsidR="008B57B7">
        <w:t xml:space="preserve"> 3</w:t>
      </w:r>
    </w:p>
    <w:p w14:paraId="7C893987" w14:textId="6D47AADF" w:rsidR="00800A1B" w:rsidRPr="000D0B2E" w:rsidRDefault="00C821EF" w:rsidP="007707A5">
      <w:pPr>
        <w:pStyle w:val="StyleHeading2Sub-headingH2ChapterNumberAppendixLetterchnh"/>
      </w:pPr>
      <w:r>
        <w:tab/>
      </w:r>
      <w:r>
        <w:tab/>
      </w:r>
      <w:r>
        <w:tab/>
      </w:r>
      <w:r w:rsidR="00B01A1A" w:rsidRPr="000D0B2E">
        <w:t xml:space="preserve">Exception Flow </w:t>
      </w:r>
      <w:r w:rsidR="00B01A1A">
        <w:t>1:</w:t>
      </w:r>
      <w:r w:rsidR="00DF3382">
        <w:t xml:space="preserve"> Adding Loan Not Offered By Home Finance Minister</w:t>
      </w:r>
    </w:p>
    <w:p w14:paraId="1D110F44" w14:textId="77777777" w:rsidR="00DF3382" w:rsidRPr="005A6931" w:rsidRDefault="00DF3382" w:rsidP="007D1B8F">
      <w:pPr>
        <w:pStyle w:val="ListParagraph"/>
        <w:numPr>
          <w:ilvl w:val="0"/>
          <w:numId w:val="13"/>
        </w:numPr>
        <w:rPr>
          <w:lang w:val="en"/>
        </w:rPr>
      </w:pPr>
      <w:bookmarkStart w:id="45" w:name="_Toc458607231"/>
      <w:r w:rsidRPr="005A6931">
        <w:rPr>
          <w:lang w:val="en"/>
        </w:rPr>
        <w:t>Admin clicks on the link of Loan Application processing system home page.</w:t>
      </w:r>
    </w:p>
    <w:p w14:paraId="32835A41" w14:textId="77777777" w:rsidR="00DF3382" w:rsidRPr="005A6931" w:rsidRDefault="00DF3382" w:rsidP="007D1B8F">
      <w:pPr>
        <w:pStyle w:val="ListParagraph"/>
        <w:numPr>
          <w:ilvl w:val="0"/>
          <w:numId w:val="13"/>
        </w:numPr>
        <w:rPr>
          <w:lang w:val="en"/>
        </w:rPr>
      </w:pPr>
      <w:r w:rsidRPr="005A6931">
        <w:rPr>
          <w:lang w:val="en"/>
        </w:rPr>
        <w:t>The system displays home page with options Administration login, lad login, Customer and check status.</w:t>
      </w:r>
    </w:p>
    <w:p w14:paraId="742A2C14" w14:textId="77777777" w:rsidR="00DF3382" w:rsidRPr="005A6931" w:rsidRDefault="00DF3382" w:rsidP="007D1B8F">
      <w:pPr>
        <w:pStyle w:val="ListParagraph"/>
        <w:numPr>
          <w:ilvl w:val="0"/>
          <w:numId w:val="13"/>
        </w:numPr>
        <w:rPr>
          <w:lang w:val="en"/>
        </w:rPr>
      </w:pPr>
      <w:r w:rsidRPr="005A6931">
        <w:rPr>
          <w:lang w:val="en"/>
        </w:rPr>
        <w:t>Admin selects Administration login.</w:t>
      </w:r>
    </w:p>
    <w:p w14:paraId="10E9EB83" w14:textId="77777777" w:rsidR="00DF3382" w:rsidRPr="005A6931" w:rsidRDefault="00DF3382" w:rsidP="007D1B8F">
      <w:pPr>
        <w:pStyle w:val="ListParagraph"/>
        <w:numPr>
          <w:ilvl w:val="0"/>
          <w:numId w:val="13"/>
        </w:numPr>
        <w:rPr>
          <w:lang w:val="en"/>
        </w:rPr>
      </w:pPr>
      <w:r w:rsidRPr="005A6931">
        <w:rPr>
          <w:lang w:val="en"/>
        </w:rPr>
        <w:t>Admin enters Username.</w:t>
      </w:r>
    </w:p>
    <w:p w14:paraId="78FCB7F5" w14:textId="77777777" w:rsidR="00DF3382" w:rsidRPr="005A6931" w:rsidRDefault="00DF3382" w:rsidP="007D1B8F">
      <w:pPr>
        <w:pStyle w:val="ListParagraph"/>
        <w:numPr>
          <w:ilvl w:val="0"/>
          <w:numId w:val="13"/>
        </w:numPr>
        <w:rPr>
          <w:lang w:val="en"/>
        </w:rPr>
      </w:pPr>
      <w:r w:rsidRPr="005A6931">
        <w:rPr>
          <w:lang w:val="en"/>
        </w:rPr>
        <w:t>Admin enters Password.</w:t>
      </w:r>
    </w:p>
    <w:p w14:paraId="122A3B20" w14:textId="77777777" w:rsidR="00DF3382" w:rsidRPr="005A6931" w:rsidRDefault="00DF3382" w:rsidP="007D1B8F">
      <w:pPr>
        <w:pStyle w:val="ListParagraph"/>
        <w:numPr>
          <w:ilvl w:val="0"/>
          <w:numId w:val="13"/>
        </w:numPr>
        <w:rPr>
          <w:lang w:val="en"/>
        </w:rPr>
      </w:pPr>
      <w:r w:rsidRPr="005A6931">
        <w:rPr>
          <w:lang w:val="en"/>
        </w:rPr>
        <w:t>Admin clicks on the Login button.</w:t>
      </w:r>
    </w:p>
    <w:p w14:paraId="792AFDAF" w14:textId="77777777" w:rsidR="00DF3382" w:rsidRPr="005A6931" w:rsidRDefault="00DF3382" w:rsidP="007D1B8F">
      <w:pPr>
        <w:pStyle w:val="ListParagraph"/>
        <w:numPr>
          <w:ilvl w:val="0"/>
          <w:numId w:val="13"/>
        </w:numPr>
        <w:rPr>
          <w:lang w:val="en"/>
        </w:rPr>
      </w:pPr>
      <w:r w:rsidRPr="005A6931">
        <w:rPr>
          <w:lang w:val="en"/>
        </w:rPr>
        <w:t>The system validates Username &amp; Password</w:t>
      </w:r>
    </w:p>
    <w:p w14:paraId="01531239" w14:textId="77777777" w:rsidR="00DF3382" w:rsidRPr="005A6931" w:rsidRDefault="00DF3382" w:rsidP="007D1B8F">
      <w:pPr>
        <w:pStyle w:val="ListParagraph"/>
        <w:numPr>
          <w:ilvl w:val="0"/>
          <w:numId w:val="13"/>
        </w:numPr>
        <w:rPr>
          <w:lang w:val="en"/>
        </w:rPr>
      </w:pPr>
      <w:r w:rsidRPr="005A6931">
        <w:rPr>
          <w:lang w:val="en"/>
        </w:rPr>
        <w:t>The system navigates admin to the admin homepage and gives option to select from Add programs, View reports and Program details.</w:t>
      </w:r>
    </w:p>
    <w:p w14:paraId="6AEEBAB2" w14:textId="77777777" w:rsidR="00DF3382" w:rsidRPr="005A6931" w:rsidRDefault="00DF3382" w:rsidP="007D1B8F">
      <w:pPr>
        <w:pStyle w:val="ListParagraph"/>
        <w:numPr>
          <w:ilvl w:val="0"/>
          <w:numId w:val="13"/>
        </w:numPr>
        <w:rPr>
          <w:lang w:val="en"/>
        </w:rPr>
      </w:pPr>
      <w:r w:rsidRPr="005A6931">
        <w:rPr>
          <w:lang w:val="en"/>
        </w:rPr>
        <w:t>Admin clicks on Add Programs then system navigates admin to the page displaying the programs to add.</w:t>
      </w:r>
    </w:p>
    <w:p w14:paraId="637D1C06" w14:textId="77777777" w:rsidR="00DF3382" w:rsidRPr="005A6931" w:rsidRDefault="00DF3382" w:rsidP="007D1B8F">
      <w:pPr>
        <w:pStyle w:val="ListParagraph"/>
        <w:numPr>
          <w:ilvl w:val="0"/>
          <w:numId w:val="13"/>
        </w:numPr>
        <w:rPr>
          <w:lang w:val="en"/>
        </w:rPr>
      </w:pPr>
      <w:r w:rsidRPr="005A6931">
        <w:rPr>
          <w:lang w:val="en"/>
        </w:rPr>
        <w:t>Admin add new loans and clicks on submit.</w:t>
      </w:r>
    </w:p>
    <w:p w14:paraId="02B4193A" w14:textId="77777777" w:rsidR="00D04CB7" w:rsidRDefault="00FB4AF2" w:rsidP="007707A5">
      <w:pPr>
        <w:pStyle w:val="StyleHeading2Sub-headingH2ChapterNumberAppendixLetterchnh"/>
      </w:pPr>
      <w:r>
        <w:t xml:space="preserve">         </w:t>
      </w:r>
    </w:p>
    <w:p w14:paraId="5BC9BF77" w14:textId="77777777" w:rsidR="00D04CB7" w:rsidRDefault="00D04CB7" w:rsidP="007707A5">
      <w:pPr>
        <w:pStyle w:val="StyleHeading2Sub-headingH2ChapterNumberAppendixLetterchnh"/>
      </w:pPr>
    </w:p>
    <w:p w14:paraId="5DE025D8" w14:textId="5717BE6C" w:rsidR="003C27FF" w:rsidRDefault="00FB4AF2" w:rsidP="007707A5">
      <w:pPr>
        <w:pStyle w:val="StyleHeading2Sub-headingH2ChapterNumberAppendixLetterchnh"/>
      </w:pPr>
      <w:r>
        <w:t xml:space="preserve">    </w:t>
      </w:r>
      <w:r w:rsidR="003C27FF" w:rsidRPr="000D0B2E">
        <w:t xml:space="preserve">Exception Flow </w:t>
      </w:r>
      <w:r w:rsidR="00D04CB7">
        <w:t>2</w:t>
      </w:r>
      <w:r w:rsidR="003C27FF">
        <w:t>:</w:t>
      </w:r>
      <w:r w:rsidR="00D04CB7">
        <w:t xml:space="preserve"> Adding Already Existing Loan</w:t>
      </w:r>
    </w:p>
    <w:p w14:paraId="0C92AC9F" w14:textId="77777777" w:rsidR="00F964E9" w:rsidRDefault="00F964E9" w:rsidP="007707A5">
      <w:pPr>
        <w:pStyle w:val="ListParagraph"/>
        <w:rPr>
          <w:lang w:val="en"/>
        </w:rPr>
      </w:pPr>
    </w:p>
    <w:p w14:paraId="783D14D1" w14:textId="797097D0" w:rsidR="003C27FF" w:rsidRPr="00F964E9" w:rsidRDefault="003C27FF" w:rsidP="007D1B8F">
      <w:pPr>
        <w:pStyle w:val="ListParagraph"/>
        <w:numPr>
          <w:ilvl w:val="0"/>
          <w:numId w:val="14"/>
        </w:numPr>
        <w:rPr>
          <w:lang w:val="en"/>
        </w:rPr>
      </w:pPr>
      <w:r w:rsidRPr="00F964E9">
        <w:rPr>
          <w:lang w:val="en"/>
        </w:rPr>
        <w:t>Admin clicks on the link of Loan Application processing system home page.</w:t>
      </w:r>
    </w:p>
    <w:p w14:paraId="5A549D52" w14:textId="77777777" w:rsidR="003C27FF" w:rsidRPr="005A6931" w:rsidRDefault="003C27FF" w:rsidP="007D1B8F">
      <w:pPr>
        <w:pStyle w:val="ListParagraph"/>
        <w:numPr>
          <w:ilvl w:val="0"/>
          <w:numId w:val="14"/>
        </w:numPr>
        <w:rPr>
          <w:lang w:val="en"/>
        </w:rPr>
      </w:pPr>
      <w:r w:rsidRPr="005A6931">
        <w:rPr>
          <w:lang w:val="en"/>
        </w:rPr>
        <w:t>The system displays home page with options Administration login, lad login, Customer and check status.</w:t>
      </w:r>
    </w:p>
    <w:p w14:paraId="7B243551" w14:textId="77777777" w:rsidR="003C27FF" w:rsidRPr="005A6931" w:rsidRDefault="003C27FF" w:rsidP="007D1B8F">
      <w:pPr>
        <w:pStyle w:val="ListParagraph"/>
        <w:numPr>
          <w:ilvl w:val="0"/>
          <w:numId w:val="14"/>
        </w:numPr>
        <w:rPr>
          <w:lang w:val="en"/>
        </w:rPr>
      </w:pPr>
      <w:r w:rsidRPr="005A6931">
        <w:rPr>
          <w:lang w:val="en"/>
        </w:rPr>
        <w:t>Admin selects Administration login.</w:t>
      </w:r>
    </w:p>
    <w:p w14:paraId="371E5F29" w14:textId="77777777" w:rsidR="003C27FF" w:rsidRPr="005A6931" w:rsidRDefault="003C27FF" w:rsidP="007D1B8F">
      <w:pPr>
        <w:pStyle w:val="ListParagraph"/>
        <w:numPr>
          <w:ilvl w:val="0"/>
          <w:numId w:val="14"/>
        </w:numPr>
        <w:rPr>
          <w:lang w:val="en"/>
        </w:rPr>
      </w:pPr>
      <w:r w:rsidRPr="005A6931">
        <w:rPr>
          <w:lang w:val="en"/>
        </w:rPr>
        <w:t>Admin enters Username.</w:t>
      </w:r>
    </w:p>
    <w:p w14:paraId="23356FC1" w14:textId="77777777" w:rsidR="003C27FF" w:rsidRPr="005A6931" w:rsidRDefault="003C27FF" w:rsidP="007D1B8F">
      <w:pPr>
        <w:pStyle w:val="ListParagraph"/>
        <w:numPr>
          <w:ilvl w:val="0"/>
          <w:numId w:val="14"/>
        </w:numPr>
        <w:rPr>
          <w:lang w:val="en"/>
        </w:rPr>
      </w:pPr>
      <w:r w:rsidRPr="005A6931">
        <w:rPr>
          <w:lang w:val="en"/>
        </w:rPr>
        <w:t>Admin enters Password.</w:t>
      </w:r>
    </w:p>
    <w:p w14:paraId="540CFA02" w14:textId="77777777" w:rsidR="003C27FF" w:rsidRPr="005A6931" w:rsidRDefault="003C27FF" w:rsidP="007D1B8F">
      <w:pPr>
        <w:pStyle w:val="ListParagraph"/>
        <w:numPr>
          <w:ilvl w:val="0"/>
          <w:numId w:val="14"/>
        </w:numPr>
        <w:rPr>
          <w:lang w:val="en"/>
        </w:rPr>
      </w:pPr>
      <w:r w:rsidRPr="005A6931">
        <w:rPr>
          <w:lang w:val="en"/>
        </w:rPr>
        <w:t>Admin clicks on the Login button.</w:t>
      </w:r>
    </w:p>
    <w:p w14:paraId="10DFEFBA" w14:textId="77777777" w:rsidR="003C27FF" w:rsidRPr="005A6931" w:rsidRDefault="003C27FF" w:rsidP="007D1B8F">
      <w:pPr>
        <w:pStyle w:val="ListParagraph"/>
        <w:numPr>
          <w:ilvl w:val="0"/>
          <w:numId w:val="14"/>
        </w:numPr>
        <w:rPr>
          <w:lang w:val="en"/>
        </w:rPr>
      </w:pPr>
      <w:r w:rsidRPr="005A6931">
        <w:rPr>
          <w:lang w:val="en"/>
        </w:rPr>
        <w:t>The system validates Username &amp; Password</w:t>
      </w:r>
    </w:p>
    <w:p w14:paraId="79FC739B" w14:textId="77777777" w:rsidR="003C27FF" w:rsidRPr="005A6931" w:rsidRDefault="003C27FF" w:rsidP="007D1B8F">
      <w:pPr>
        <w:pStyle w:val="ListParagraph"/>
        <w:numPr>
          <w:ilvl w:val="0"/>
          <w:numId w:val="14"/>
        </w:numPr>
        <w:rPr>
          <w:lang w:val="en"/>
        </w:rPr>
      </w:pPr>
      <w:r w:rsidRPr="005A6931">
        <w:rPr>
          <w:lang w:val="en"/>
        </w:rPr>
        <w:t>The system navigates admin to the admin homepage and gives option to select from Add programs, View reports and Program details.</w:t>
      </w:r>
    </w:p>
    <w:p w14:paraId="64EBF49F" w14:textId="77777777" w:rsidR="003C27FF" w:rsidRPr="005A6931" w:rsidRDefault="003C27FF" w:rsidP="007D1B8F">
      <w:pPr>
        <w:pStyle w:val="ListParagraph"/>
        <w:numPr>
          <w:ilvl w:val="0"/>
          <w:numId w:val="14"/>
        </w:numPr>
        <w:rPr>
          <w:lang w:val="en"/>
        </w:rPr>
      </w:pPr>
      <w:r w:rsidRPr="005A6931">
        <w:rPr>
          <w:lang w:val="en"/>
        </w:rPr>
        <w:t>Admin clicks on Add Programs then system navigates admin to the page displaying the programs to add.</w:t>
      </w:r>
    </w:p>
    <w:p w14:paraId="4B146695" w14:textId="77777777" w:rsidR="003C27FF" w:rsidRPr="005A6931" w:rsidRDefault="003C27FF" w:rsidP="007D1B8F">
      <w:pPr>
        <w:pStyle w:val="ListParagraph"/>
        <w:numPr>
          <w:ilvl w:val="0"/>
          <w:numId w:val="14"/>
        </w:numPr>
        <w:rPr>
          <w:lang w:val="en"/>
        </w:rPr>
      </w:pPr>
      <w:r w:rsidRPr="005A6931">
        <w:rPr>
          <w:lang w:val="en"/>
        </w:rPr>
        <w:lastRenderedPageBreak/>
        <w:t>Admin add new loans and clicks on submit.</w:t>
      </w:r>
    </w:p>
    <w:p w14:paraId="68B02E67" w14:textId="77777777" w:rsidR="003C27FF" w:rsidRPr="005A6931" w:rsidRDefault="003C27FF" w:rsidP="007D1B8F">
      <w:pPr>
        <w:pStyle w:val="ListParagraph"/>
        <w:numPr>
          <w:ilvl w:val="0"/>
          <w:numId w:val="14"/>
        </w:numPr>
        <w:rPr>
          <w:lang w:val="en"/>
        </w:rPr>
      </w:pPr>
      <w:r w:rsidRPr="005A6931">
        <w:rPr>
          <w:lang w:val="en"/>
        </w:rPr>
        <w:t>System displays error message as the load added already exists.</w:t>
      </w:r>
    </w:p>
    <w:p w14:paraId="2824A3D1" w14:textId="6DFBE7A9" w:rsidR="00D04CB7" w:rsidRDefault="00D04CB7" w:rsidP="007707A5">
      <w:pPr>
        <w:pStyle w:val="StyleHeading2Sub-headingH2ChapterNumberAppendixLetterchnh"/>
      </w:pPr>
      <w:r>
        <w:t xml:space="preserve">   </w:t>
      </w:r>
      <w:r w:rsidRPr="000D0B2E">
        <w:t xml:space="preserve">Exception Flow </w:t>
      </w:r>
      <w:r>
        <w:t>3: Invalid Login</w:t>
      </w:r>
    </w:p>
    <w:p w14:paraId="0AB55665" w14:textId="77777777" w:rsidR="00D04CB7" w:rsidRPr="005A6931" w:rsidRDefault="00D04CB7" w:rsidP="007D1B8F">
      <w:pPr>
        <w:pStyle w:val="ListParagraph"/>
        <w:numPr>
          <w:ilvl w:val="0"/>
          <w:numId w:val="15"/>
        </w:numPr>
        <w:rPr>
          <w:lang w:val="en"/>
        </w:rPr>
      </w:pPr>
      <w:r w:rsidRPr="005A6931">
        <w:rPr>
          <w:lang w:val="en"/>
        </w:rPr>
        <w:t>Admin clicks on the link of Loan Application processing system home page.</w:t>
      </w:r>
    </w:p>
    <w:p w14:paraId="69C01C68" w14:textId="77777777" w:rsidR="00D04CB7" w:rsidRPr="005A6931" w:rsidRDefault="00D04CB7" w:rsidP="007D1B8F">
      <w:pPr>
        <w:pStyle w:val="ListParagraph"/>
        <w:numPr>
          <w:ilvl w:val="0"/>
          <w:numId w:val="15"/>
        </w:numPr>
        <w:rPr>
          <w:lang w:val="en"/>
        </w:rPr>
      </w:pPr>
      <w:r w:rsidRPr="005A6931">
        <w:rPr>
          <w:lang w:val="en"/>
        </w:rPr>
        <w:t>The system displays home page with options Administration login, lad login, Customer and check status.</w:t>
      </w:r>
    </w:p>
    <w:p w14:paraId="0A0EB912" w14:textId="77777777" w:rsidR="00D04CB7" w:rsidRPr="005A6931" w:rsidRDefault="00D04CB7" w:rsidP="007D1B8F">
      <w:pPr>
        <w:pStyle w:val="ListParagraph"/>
        <w:numPr>
          <w:ilvl w:val="0"/>
          <w:numId w:val="15"/>
        </w:numPr>
        <w:rPr>
          <w:lang w:val="en"/>
        </w:rPr>
      </w:pPr>
      <w:r w:rsidRPr="005A6931">
        <w:rPr>
          <w:lang w:val="en"/>
        </w:rPr>
        <w:t>Admin selects Administration login.</w:t>
      </w:r>
    </w:p>
    <w:p w14:paraId="71DEA19B" w14:textId="77777777" w:rsidR="00D04CB7" w:rsidRPr="005A6931" w:rsidRDefault="00D04CB7" w:rsidP="007D1B8F">
      <w:pPr>
        <w:pStyle w:val="ListParagraph"/>
        <w:numPr>
          <w:ilvl w:val="0"/>
          <w:numId w:val="15"/>
        </w:numPr>
        <w:rPr>
          <w:lang w:val="en"/>
        </w:rPr>
      </w:pPr>
      <w:r w:rsidRPr="005A6931">
        <w:rPr>
          <w:lang w:val="en"/>
        </w:rPr>
        <w:t>Admin enters Username.</w:t>
      </w:r>
    </w:p>
    <w:p w14:paraId="04EAAEC0" w14:textId="77777777" w:rsidR="00D04CB7" w:rsidRPr="005A6931" w:rsidRDefault="00D04CB7" w:rsidP="007D1B8F">
      <w:pPr>
        <w:pStyle w:val="ListParagraph"/>
        <w:numPr>
          <w:ilvl w:val="0"/>
          <w:numId w:val="15"/>
        </w:numPr>
        <w:rPr>
          <w:lang w:val="en"/>
        </w:rPr>
      </w:pPr>
      <w:r w:rsidRPr="005A6931">
        <w:rPr>
          <w:lang w:val="en"/>
        </w:rPr>
        <w:t>Admin enters Password.</w:t>
      </w:r>
    </w:p>
    <w:p w14:paraId="3A3E9D8B" w14:textId="77777777" w:rsidR="00D04CB7" w:rsidRPr="005A6931" w:rsidRDefault="00D04CB7" w:rsidP="007D1B8F">
      <w:pPr>
        <w:pStyle w:val="ListParagraph"/>
        <w:numPr>
          <w:ilvl w:val="0"/>
          <w:numId w:val="15"/>
        </w:numPr>
        <w:rPr>
          <w:lang w:val="en"/>
        </w:rPr>
      </w:pPr>
      <w:r w:rsidRPr="005A6931">
        <w:rPr>
          <w:lang w:val="en"/>
        </w:rPr>
        <w:t>Admin clicks on the Login button.</w:t>
      </w:r>
    </w:p>
    <w:p w14:paraId="157F24F2" w14:textId="32D4F09B" w:rsidR="003C27FF" w:rsidRPr="005A6931" w:rsidRDefault="00D04CB7" w:rsidP="007D1B8F">
      <w:pPr>
        <w:pStyle w:val="ListParagraph"/>
        <w:numPr>
          <w:ilvl w:val="0"/>
          <w:numId w:val="15"/>
        </w:numPr>
        <w:rPr>
          <w:lang w:val="en"/>
        </w:rPr>
      </w:pPr>
      <w:r w:rsidRPr="005A6931">
        <w:rPr>
          <w:lang w:val="en"/>
        </w:rPr>
        <w:t>The system validation fails.</w:t>
      </w:r>
    </w:p>
    <w:p w14:paraId="654568DE" w14:textId="0DD258A4" w:rsidR="00D04CB7" w:rsidRPr="005A6931" w:rsidRDefault="00D04CB7" w:rsidP="007D1B8F">
      <w:pPr>
        <w:pStyle w:val="ListParagraph"/>
        <w:numPr>
          <w:ilvl w:val="0"/>
          <w:numId w:val="15"/>
        </w:numPr>
        <w:rPr>
          <w:lang w:val="en"/>
        </w:rPr>
      </w:pPr>
      <w:r w:rsidRPr="005A6931">
        <w:rPr>
          <w:lang w:val="en"/>
        </w:rPr>
        <w:t>The system shows error message regarding invalid credentials.</w:t>
      </w:r>
    </w:p>
    <w:p w14:paraId="28D5B42E" w14:textId="15138360" w:rsidR="00800A1B" w:rsidRPr="000D0B2E" w:rsidRDefault="00FB4AF2" w:rsidP="007707A5">
      <w:pPr>
        <w:pStyle w:val="StyleHeading2Sub-headingH2ChapterNumberAppendixLetterchnh"/>
      </w:pPr>
      <w:r>
        <w:t xml:space="preserve">    </w:t>
      </w:r>
      <w:r w:rsidR="00FF60CB" w:rsidRPr="000D0B2E">
        <w:t>Exception Flow</w:t>
      </w:r>
      <w:r w:rsidR="00FF60CB">
        <w:t xml:space="preserve"> </w:t>
      </w:r>
      <w:r w:rsidR="00D04CB7">
        <w:t>4:</w:t>
      </w:r>
      <w:r w:rsidR="00FF60CB">
        <w:t xml:space="preserve">  </w:t>
      </w:r>
      <w:r w:rsidR="00800A1B" w:rsidRPr="000D0B2E">
        <w:t>Web Server Down</w:t>
      </w:r>
      <w:bookmarkEnd w:id="45"/>
    </w:p>
    <w:p w14:paraId="0CC007E2" w14:textId="77777777" w:rsidR="00D04CB7" w:rsidRPr="005A6931" w:rsidRDefault="00D04CB7" w:rsidP="007D1B8F">
      <w:pPr>
        <w:pStyle w:val="ListParagraph"/>
        <w:numPr>
          <w:ilvl w:val="0"/>
          <w:numId w:val="6"/>
        </w:numPr>
        <w:rPr>
          <w:lang w:val="en"/>
        </w:rPr>
      </w:pPr>
      <w:r w:rsidRPr="005A6931">
        <w:rPr>
          <w:lang w:val="en"/>
        </w:rPr>
        <w:t>Admin clicks on the link of Loan Application processing system home page.</w:t>
      </w:r>
    </w:p>
    <w:p w14:paraId="7CCF3F54" w14:textId="40BA1E31" w:rsidR="00800A1B" w:rsidRPr="000D0B2E" w:rsidRDefault="00800A1B" w:rsidP="007D1B8F">
      <w:pPr>
        <w:pStyle w:val="ListParagraph"/>
        <w:numPr>
          <w:ilvl w:val="0"/>
          <w:numId w:val="6"/>
        </w:numPr>
      </w:pPr>
      <w:r w:rsidRPr="00853232">
        <w:t>The system displays an error message regarding web server unavailability problem</w:t>
      </w:r>
    </w:p>
    <w:p w14:paraId="35BD7539" w14:textId="2503BE89" w:rsidR="00800A1B" w:rsidRPr="000D0B2E" w:rsidRDefault="00D04CB7" w:rsidP="007707A5">
      <w:pPr>
        <w:pStyle w:val="StyleHeading2Sub-headingH2ChapterNumberAppendixLetterchnh"/>
      </w:pPr>
      <w:bookmarkStart w:id="46" w:name="_Toc458607232"/>
      <w:r>
        <w:t xml:space="preserve"> </w:t>
      </w:r>
      <w:r w:rsidR="001418F1">
        <w:t xml:space="preserve"> </w:t>
      </w:r>
      <w:r w:rsidR="00FF60CB" w:rsidRPr="000D0B2E">
        <w:t xml:space="preserve">Exception Flow </w:t>
      </w:r>
      <w:r>
        <w:t>5:</w:t>
      </w:r>
      <w:r w:rsidR="00FF60CB">
        <w:t xml:space="preserve">  </w:t>
      </w:r>
      <w:r w:rsidR="00800A1B" w:rsidRPr="000D0B2E">
        <w:t>Database Connectivity Error</w:t>
      </w:r>
      <w:bookmarkEnd w:id="46"/>
    </w:p>
    <w:p w14:paraId="15BFA31C" w14:textId="77777777" w:rsidR="00D04CB7" w:rsidRPr="005A6931" w:rsidRDefault="00D04CB7" w:rsidP="007D1B8F">
      <w:pPr>
        <w:pStyle w:val="ListParagraph"/>
        <w:numPr>
          <w:ilvl w:val="0"/>
          <w:numId w:val="16"/>
        </w:numPr>
        <w:rPr>
          <w:lang w:val="en"/>
        </w:rPr>
      </w:pPr>
      <w:r w:rsidRPr="005A6931">
        <w:rPr>
          <w:lang w:val="en"/>
        </w:rPr>
        <w:t>Admin clicks on the link of Loan Application processing system home page.</w:t>
      </w:r>
    </w:p>
    <w:p w14:paraId="73E11AC6" w14:textId="77777777" w:rsidR="00D04CB7" w:rsidRPr="005A6931" w:rsidRDefault="00D04CB7" w:rsidP="007D1B8F">
      <w:pPr>
        <w:pStyle w:val="ListParagraph"/>
        <w:numPr>
          <w:ilvl w:val="0"/>
          <w:numId w:val="16"/>
        </w:numPr>
        <w:rPr>
          <w:lang w:val="en"/>
        </w:rPr>
      </w:pPr>
      <w:r w:rsidRPr="005A6931">
        <w:rPr>
          <w:lang w:val="en"/>
        </w:rPr>
        <w:t>The system displays home page with options Administration login, lad login, Customer and check status.</w:t>
      </w:r>
    </w:p>
    <w:p w14:paraId="1DCD0136" w14:textId="77777777" w:rsidR="00D04CB7" w:rsidRPr="005A6931" w:rsidRDefault="00D04CB7" w:rsidP="007D1B8F">
      <w:pPr>
        <w:pStyle w:val="ListParagraph"/>
        <w:numPr>
          <w:ilvl w:val="0"/>
          <w:numId w:val="17"/>
        </w:numPr>
        <w:rPr>
          <w:lang w:val="en"/>
        </w:rPr>
      </w:pPr>
      <w:r w:rsidRPr="005A6931">
        <w:rPr>
          <w:lang w:val="en"/>
        </w:rPr>
        <w:t>Admin selects Administration login.</w:t>
      </w:r>
    </w:p>
    <w:p w14:paraId="5CB44204" w14:textId="77777777" w:rsidR="00D04CB7" w:rsidRPr="005A6931" w:rsidRDefault="00D04CB7" w:rsidP="007D1B8F">
      <w:pPr>
        <w:pStyle w:val="ListParagraph"/>
        <w:numPr>
          <w:ilvl w:val="0"/>
          <w:numId w:val="17"/>
        </w:numPr>
        <w:rPr>
          <w:lang w:val="en"/>
        </w:rPr>
      </w:pPr>
      <w:r w:rsidRPr="005A6931">
        <w:rPr>
          <w:lang w:val="en"/>
        </w:rPr>
        <w:t>Admin enters Username.</w:t>
      </w:r>
    </w:p>
    <w:p w14:paraId="0A5585A6" w14:textId="77777777" w:rsidR="00D04CB7" w:rsidRPr="005A6931" w:rsidRDefault="00D04CB7" w:rsidP="007D1B8F">
      <w:pPr>
        <w:pStyle w:val="ListParagraph"/>
        <w:numPr>
          <w:ilvl w:val="0"/>
          <w:numId w:val="17"/>
        </w:numPr>
        <w:rPr>
          <w:lang w:val="en"/>
        </w:rPr>
      </w:pPr>
      <w:r w:rsidRPr="005A6931">
        <w:rPr>
          <w:lang w:val="en"/>
        </w:rPr>
        <w:t>Admin enters Password.</w:t>
      </w:r>
    </w:p>
    <w:p w14:paraId="0DF4DDE4" w14:textId="77777777" w:rsidR="00D04CB7" w:rsidRPr="005A6931" w:rsidRDefault="00D04CB7" w:rsidP="007D1B8F">
      <w:pPr>
        <w:pStyle w:val="ListParagraph"/>
        <w:numPr>
          <w:ilvl w:val="0"/>
          <w:numId w:val="17"/>
        </w:numPr>
        <w:rPr>
          <w:lang w:val="en"/>
        </w:rPr>
      </w:pPr>
      <w:r w:rsidRPr="005A6931">
        <w:rPr>
          <w:lang w:val="en"/>
        </w:rPr>
        <w:t>Admin clicks on the Login button.</w:t>
      </w:r>
    </w:p>
    <w:p w14:paraId="05F12A3B" w14:textId="77777777" w:rsidR="00D04CB7" w:rsidRPr="005A6931" w:rsidRDefault="00D04CB7" w:rsidP="007D1B8F">
      <w:pPr>
        <w:pStyle w:val="ListParagraph"/>
        <w:numPr>
          <w:ilvl w:val="0"/>
          <w:numId w:val="17"/>
        </w:numPr>
        <w:rPr>
          <w:lang w:val="en"/>
        </w:rPr>
      </w:pPr>
      <w:r w:rsidRPr="005A6931">
        <w:rPr>
          <w:lang w:val="en"/>
        </w:rPr>
        <w:t>The system validates Username &amp; Password</w:t>
      </w:r>
    </w:p>
    <w:p w14:paraId="0FEDC7F8" w14:textId="77777777" w:rsidR="00D04CB7" w:rsidRPr="005A6931" w:rsidRDefault="00D04CB7" w:rsidP="007D1B8F">
      <w:pPr>
        <w:pStyle w:val="ListParagraph"/>
        <w:numPr>
          <w:ilvl w:val="0"/>
          <w:numId w:val="17"/>
        </w:numPr>
        <w:rPr>
          <w:lang w:val="en"/>
        </w:rPr>
      </w:pPr>
      <w:r w:rsidRPr="005A6931">
        <w:rPr>
          <w:lang w:val="en"/>
        </w:rPr>
        <w:t>The system navigates admin to the update and manage page of Loan Application processing system portal.</w:t>
      </w:r>
    </w:p>
    <w:p w14:paraId="4397BDE3" w14:textId="13EC198E" w:rsidR="00CE34BF" w:rsidRPr="00833709" w:rsidRDefault="00D04CB7" w:rsidP="007D1B8F">
      <w:pPr>
        <w:pStyle w:val="ListParagraph"/>
        <w:numPr>
          <w:ilvl w:val="0"/>
          <w:numId w:val="17"/>
        </w:numPr>
      </w:pPr>
      <w:r>
        <w:t xml:space="preserve">  </w:t>
      </w:r>
      <w:r w:rsidR="00800A1B" w:rsidRPr="00833709">
        <w:t>The system displays an error message regardin</w:t>
      </w:r>
      <w:r w:rsidR="00FB4AF2">
        <w:t>g database connectivity problem</w:t>
      </w:r>
    </w:p>
    <w:p w14:paraId="620F3FC6" w14:textId="1B80E75C" w:rsidR="00800A1B" w:rsidRPr="000D0B2E" w:rsidRDefault="00D57004" w:rsidP="007707A5">
      <w:pPr>
        <w:pStyle w:val="StyleHeading2Sub-headingH2ChapterNumberAppendixLetterchnh"/>
      </w:pPr>
      <w:bookmarkStart w:id="47" w:name="_Toc458607233"/>
      <w:r>
        <w:t xml:space="preserve">              </w:t>
      </w:r>
      <w:r w:rsidR="00FF60CB" w:rsidRPr="000D0B2E">
        <w:t>Exception Flow</w:t>
      </w:r>
      <w:r w:rsidR="00D04CB7">
        <w:t xml:space="preserve"> 6:</w:t>
      </w:r>
      <w:r w:rsidR="00FF60CB">
        <w:t xml:space="preserve"> </w:t>
      </w:r>
      <w:r w:rsidR="00800A1B" w:rsidRPr="000D0B2E">
        <w:t xml:space="preserve"> Network Connectivity Error</w:t>
      </w:r>
      <w:bookmarkEnd w:id="47"/>
    </w:p>
    <w:p w14:paraId="245BE6FC" w14:textId="05994CB5" w:rsidR="00D04CB7" w:rsidRPr="00D04CB7" w:rsidRDefault="00D04CB7" w:rsidP="007D1B8F">
      <w:pPr>
        <w:pStyle w:val="ListParagraph"/>
        <w:numPr>
          <w:ilvl w:val="0"/>
          <w:numId w:val="18"/>
        </w:numPr>
        <w:rPr>
          <w:lang w:val="en"/>
        </w:rPr>
      </w:pPr>
      <w:r>
        <w:rPr>
          <w:lang w:val="en"/>
        </w:rPr>
        <w:t xml:space="preserve">   </w:t>
      </w:r>
      <w:r w:rsidRPr="00D04CB7">
        <w:rPr>
          <w:lang w:val="en"/>
        </w:rPr>
        <w:t>Admin clicks on the link of Loan Application processing system home page.</w:t>
      </w:r>
    </w:p>
    <w:p w14:paraId="74B904DF" w14:textId="294F30FC" w:rsidR="00D04CB7" w:rsidRPr="00D04CB7" w:rsidRDefault="00D04CB7" w:rsidP="007D1B8F">
      <w:pPr>
        <w:pStyle w:val="ListParagraph"/>
        <w:numPr>
          <w:ilvl w:val="0"/>
          <w:numId w:val="18"/>
        </w:numPr>
        <w:rPr>
          <w:lang w:val="en"/>
        </w:rPr>
      </w:pPr>
      <w:r>
        <w:rPr>
          <w:lang w:val="en"/>
        </w:rPr>
        <w:t xml:space="preserve">   </w:t>
      </w:r>
      <w:r w:rsidRPr="00D04CB7">
        <w:rPr>
          <w:lang w:val="en"/>
        </w:rPr>
        <w:t xml:space="preserve">The system displays home page with options Administration login, lad login, Customer </w:t>
      </w:r>
      <w:r>
        <w:rPr>
          <w:lang w:val="en"/>
        </w:rPr>
        <w:t xml:space="preserve">    </w:t>
      </w:r>
      <w:r w:rsidRPr="00D04CB7">
        <w:rPr>
          <w:lang w:val="en"/>
        </w:rPr>
        <w:t>and check status.</w:t>
      </w:r>
    </w:p>
    <w:p w14:paraId="78FCC91B" w14:textId="5E1703CB" w:rsidR="00D04CB7" w:rsidRPr="00D04CB7" w:rsidRDefault="00D04CB7" w:rsidP="007D1B8F">
      <w:pPr>
        <w:pStyle w:val="ListParagraph"/>
        <w:numPr>
          <w:ilvl w:val="0"/>
          <w:numId w:val="18"/>
        </w:numPr>
        <w:rPr>
          <w:lang w:val="en"/>
        </w:rPr>
      </w:pPr>
      <w:r>
        <w:rPr>
          <w:lang w:val="en"/>
        </w:rPr>
        <w:lastRenderedPageBreak/>
        <w:t xml:space="preserve">   </w:t>
      </w:r>
      <w:r w:rsidRPr="00D04CB7">
        <w:rPr>
          <w:lang w:val="en"/>
        </w:rPr>
        <w:t>Admin selects Administration login.</w:t>
      </w:r>
    </w:p>
    <w:p w14:paraId="14BC18CE" w14:textId="33F97131" w:rsidR="00D04CB7" w:rsidRPr="00D04CB7" w:rsidRDefault="00D04CB7" w:rsidP="007D1B8F">
      <w:pPr>
        <w:pStyle w:val="ListParagraph"/>
        <w:numPr>
          <w:ilvl w:val="0"/>
          <w:numId w:val="18"/>
        </w:numPr>
        <w:rPr>
          <w:lang w:val="en"/>
        </w:rPr>
      </w:pPr>
      <w:r>
        <w:rPr>
          <w:lang w:val="en"/>
        </w:rPr>
        <w:t xml:space="preserve">  </w:t>
      </w:r>
      <w:r w:rsidRPr="00D04CB7">
        <w:rPr>
          <w:lang w:val="en"/>
        </w:rPr>
        <w:t>Admin enters Username.</w:t>
      </w:r>
    </w:p>
    <w:p w14:paraId="0F106464" w14:textId="0C67F872" w:rsidR="00D04CB7" w:rsidRPr="00D04CB7" w:rsidRDefault="00D04CB7" w:rsidP="007D1B8F">
      <w:pPr>
        <w:pStyle w:val="ListParagraph"/>
        <w:numPr>
          <w:ilvl w:val="0"/>
          <w:numId w:val="18"/>
        </w:numPr>
        <w:rPr>
          <w:lang w:val="en"/>
        </w:rPr>
      </w:pPr>
      <w:r>
        <w:rPr>
          <w:lang w:val="en"/>
        </w:rPr>
        <w:t xml:space="preserve">  </w:t>
      </w:r>
      <w:r w:rsidRPr="00D04CB7">
        <w:rPr>
          <w:lang w:val="en"/>
        </w:rPr>
        <w:t>Admin enters Password.</w:t>
      </w:r>
    </w:p>
    <w:p w14:paraId="02E803BC" w14:textId="0BB2E6D0" w:rsidR="00D04CB7" w:rsidRPr="00D04CB7" w:rsidRDefault="00D04CB7" w:rsidP="007D1B8F">
      <w:pPr>
        <w:pStyle w:val="ListParagraph"/>
        <w:numPr>
          <w:ilvl w:val="0"/>
          <w:numId w:val="18"/>
        </w:numPr>
        <w:rPr>
          <w:lang w:val="en"/>
        </w:rPr>
      </w:pPr>
      <w:r>
        <w:rPr>
          <w:lang w:val="en"/>
        </w:rPr>
        <w:t xml:space="preserve">  </w:t>
      </w:r>
      <w:r w:rsidRPr="00D04CB7">
        <w:rPr>
          <w:lang w:val="en"/>
        </w:rPr>
        <w:t>Admin clicks on the Login button.</w:t>
      </w:r>
    </w:p>
    <w:p w14:paraId="19E3E7A4" w14:textId="694D7248" w:rsidR="00D04CB7" w:rsidRPr="00D04CB7" w:rsidRDefault="00D04CB7" w:rsidP="007D1B8F">
      <w:pPr>
        <w:pStyle w:val="ListParagraph"/>
        <w:numPr>
          <w:ilvl w:val="0"/>
          <w:numId w:val="18"/>
        </w:numPr>
        <w:rPr>
          <w:lang w:val="en"/>
        </w:rPr>
      </w:pPr>
      <w:r>
        <w:rPr>
          <w:lang w:val="en"/>
        </w:rPr>
        <w:t xml:space="preserve">  </w:t>
      </w:r>
      <w:r w:rsidRPr="00D04CB7">
        <w:rPr>
          <w:lang w:val="en"/>
        </w:rPr>
        <w:t>The system validates Username &amp; Password</w:t>
      </w:r>
    </w:p>
    <w:p w14:paraId="573A35BA" w14:textId="5B262140" w:rsidR="00D04CB7" w:rsidRPr="00D04CB7" w:rsidRDefault="00D04CB7" w:rsidP="007D1B8F">
      <w:pPr>
        <w:pStyle w:val="ListParagraph"/>
        <w:numPr>
          <w:ilvl w:val="0"/>
          <w:numId w:val="18"/>
        </w:numPr>
        <w:rPr>
          <w:lang w:val="en"/>
        </w:rPr>
      </w:pPr>
      <w:r>
        <w:rPr>
          <w:lang w:val="en"/>
        </w:rPr>
        <w:t xml:space="preserve">  </w:t>
      </w:r>
      <w:r w:rsidRPr="00D04CB7">
        <w:rPr>
          <w:lang w:val="en"/>
        </w:rPr>
        <w:t xml:space="preserve">The system navigates admin to the update and manage page of Loan Application </w:t>
      </w:r>
      <w:r>
        <w:rPr>
          <w:lang w:val="en"/>
        </w:rPr>
        <w:t xml:space="preserve">    </w:t>
      </w:r>
      <w:r w:rsidRPr="00D04CB7">
        <w:rPr>
          <w:lang w:val="en"/>
        </w:rPr>
        <w:t>processing system portal.</w:t>
      </w:r>
    </w:p>
    <w:p w14:paraId="6F2C056C" w14:textId="7E66E0AC" w:rsidR="00D04CB7" w:rsidRPr="00D04CB7" w:rsidRDefault="00D04CB7" w:rsidP="007D1B8F">
      <w:pPr>
        <w:pStyle w:val="ListParagraph"/>
        <w:numPr>
          <w:ilvl w:val="0"/>
          <w:numId w:val="18"/>
        </w:numPr>
        <w:rPr>
          <w:lang w:val="en"/>
        </w:rPr>
      </w:pPr>
      <w:r>
        <w:rPr>
          <w:lang w:val="en"/>
        </w:rPr>
        <w:t xml:space="preserve">  </w:t>
      </w:r>
      <w:r w:rsidRPr="00D04CB7">
        <w:rPr>
          <w:lang w:val="en"/>
        </w:rPr>
        <w:t>Admin chooses to add information to the portal by Home finance provider.</w:t>
      </w:r>
    </w:p>
    <w:p w14:paraId="391037F1" w14:textId="60D68012" w:rsidR="009F5790" w:rsidRDefault="00D04CB7" w:rsidP="007D1B8F">
      <w:pPr>
        <w:pStyle w:val="ListParagraph"/>
        <w:numPr>
          <w:ilvl w:val="0"/>
          <w:numId w:val="18"/>
        </w:numPr>
      </w:pPr>
      <w:r>
        <w:t xml:space="preserve">   </w:t>
      </w:r>
      <w:r w:rsidR="00800A1B" w:rsidRPr="00BF1A3E">
        <w:t>The system displays an error message regardi</w:t>
      </w:r>
      <w:r w:rsidR="004C72E0">
        <w:t>ng network connectivity problem</w:t>
      </w:r>
    </w:p>
    <w:p w14:paraId="5C0FB9E9" w14:textId="77777777" w:rsidR="00D80B15" w:rsidRDefault="00D80B15" w:rsidP="007707A5"/>
    <w:p w14:paraId="106C2966" w14:textId="77777777" w:rsidR="00D80B15" w:rsidRPr="00BF1A3E" w:rsidRDefault="00D80B15" w:rsidP="007707A5"/>
    <w:p w14:paraId="114F77FB" w14:textId="513F9799" w:rsidR="00BF3438" w:rsidRPr="000D0B2E" w:rsidRDefault="00344041" w:rsidP="007707A5">
      <w:pPr>
        <w:pStyle w:val="StyleHeading1H1Mainheading1Heading1Heading10Head1h1Sec"/>
      </w:pPr>
      <w:bookmarkStart w:id="48" w:name="_Toc145125013"/>
      <w:bookmarkStart w:id="49" w:name="_Toc165439511"/>
      <w:bookmarkStart w:id="50" w:name="_Toc186019620"/>
      <w:bookmarkStart w:id="51" w:name="_Toc458607234"/>
      <w:r>
        <w:t xml:space="preserve">             5. </w:t>
      </w:r>
      <w:r w:rsidR="009F5790" w:rsidRPr="000D0B2E">
        <w:t>Post Conditions</w:t>
      </w:r>
      <w:bookmarkEnd w:id="43"/>
      <w:bookmarkEnd w:id="48"/>
      <w:bookmarkEnd w:id="49"/>
      <w:bookmarkEnd w:id="50"/>
      <w:bookmarkEnd w:id="51"/>
      <w:r w:rsidR="00BF3438" w:rsidRPr="000D0B2E">
        <w:t xml:space="preserve"> </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5310"/>
      </w:tblGrid>
      <w:tr w:rsidR="009F5790" w:rsidRPr="000D0B2E" w14:paraId="0A18AD99" w14:textId="77777777" w:rsidTr="00D04CB7">
        <w:trPr>
          <w:trHeight w:val="231"/>
          <w:tblHeader/>
        </w:trPr>
        <w:tc>
          <w:tcPr>
            <w:tcW w:w="3067" w:type="dxa"/>
            <w:shd w:val="clear" w:color="auto" w:fill="D9D9D9" w:themeFill="background1" w:themeFillShade="D9"/>
            <w:vAlign w:val="center"/>
          </w:tcPr>
          <w:p w14:paraId="100A3CA6" w14:textId="77777777" w:rsidR="00304EDE" w:rsidRPr="000D0B2E" w:rsidRDefault="00304EDE" w:rsidP="007707A5"/>
          <w:p w14:paraId="01B7B884" w14:textId="77777777" w:rsidR="009F5790" w:rsidRPr="000D0B2E" w:rsidRDefault="009F5790" w:rsidP="007707A5">
            <w:r w:rsidRPr="000D0B2E">
              <w:t>Flow Name</w:t>
            </w:r>
          </w:p>
        </w:tc>
        <w:tc>
          <w:tcPr>
            <w:tcW w:w="5310" w:type="dxa"/>
            <w:shd w:val="clear" w:color="auto" w:fill="D9D9D9" w:themeFill="background1" w:themeFillShade="D9"/>
            <w:vAlign w:val="center"/>
          </w:tcPr>
          <w:p w14:paraId="73C57282" w14:textId="77777777" w:rsidR="00304EDE" w:rsidRPr="000D0B2E" w:rsidRDefault="00304EDE" w:rsidP="007707A5"/>
          <w:p w14:paraId="002E44F9" w14:textId="77777777" w:rsidR="009F5790" w:rsidRPr="000D0B2E" w:rsidRDefault="009F5790" w:rsidP="007707A5">
            <w:r w:rsidRPr="000D0B2E">
              <w:t>Post Condition</w:t>
            </w:r>
          </w:p>
        </w:tc>
      </w:tr>
      <w:tr w:rsidR="00304EDE" w:rsidRPr="000D0B2E" w14:paraId="157725F0" w14:textId="77777777" w:rsidTr="00D04CB7">
        <w:trPr>
          <w:trHeight w:val="640"/>
        </w:trPr>
        <w:tc>
          <w:tcPr>
            <w:tcW w:w="3067" w:type="dxa"/>
            <w:vAlign w:val="center"/>
          </w:tcPr>
          <w:p w14:paraId="6FC88656" w14:textId="517C7001" w:rsidR="007B41E9" w:rsidRPr="007707A5" w:rsidRDefault="00D04CB7" w:rsidP="007707A5">
            <w:pPr>
              <w:rPr>
                <w:rFonts w:ascii="Trebuchet MS" w:hAnsi="Trebuchet MS"/>
              </w:rPr>
            </w:pPr>
            <w:r w:rsidRPr="007707A5">
              <w:rPr>
                <w:rFonts w:ascii="Trebuchet MS" w:hAnsi="Trebuchet MS"/>
                <w:lang w:val="en"/>
              </w:rPr>
              <w:t>Invalid Login</w:t>
            </w:r>
          </w:p>
        </w:tc>
        <w:tc>
          <w:tcPr>
            <w:tcW w:w="5310" w:type="dxa"/>
            <w:vAlign w:val="center"/>
          </w:tcPr>
          <w:p w14:paraId="7AD6974C" w14:textId="36977CBD" w:rsidR="007B41E9" w:rsidRPr="007707A5" w:rsidRDefault="00445F0C" w:rsidP="007707A5">
            <w:pPr>
              <w:pStyle w:val="infoblue"/>
              <w:rPr>
                <w:rFonts w:ascii="Trebuchet MS" w:hAnsi="Trebuchet MS"/>
                <w:i w:val="0"/>
              </w:rPr>
            </w:pPr>
            <w:r w:rsidRPr="007707A5">
              <w:rPr>
                <w:rFonts w:ascii="Trebuchet MS" w:hAnsi="Trebuchet MS"/>
                <w:i w:val="0"/>
                <w:color w:val="auto"/>
              </w:rPr>
              <w:t>Displays</w:t>
            </w:r>
            <w:r w:rsidR="005A6931" w:rsidRPr="007707A5">
              <w:rPr>
                <w:rFonts w:ascii="Trebuchet MS" w:hAnsi="Trebuchet MS"/>
                <w:i w:val="0"/>
                <w:color w:val="auto"/>
              </w:rPr>
              <w:t xml:space="preserve"> error</w:t>
            </w:r>
            <w:r w:rsidRPr="007707A5">
              <w:rPr>
                <w:rFonts w:ascii="Trebuchet MS" w:hAnsi="Trebuchet MS"/>
                <w:i w:val="0"/>
                <w:color w:val="auto"/>
              </w:rPr>
              <w:t xml:space="preserve"> </w:t>
            </w:r>
            <w:r w:rsidR="005A6931" w:rsidRPr="007707A5">
              <w:rPr>
                <w:rFonts w:ascii="Trebuchet MS" w:hAnsi="Trebuchet MS"/>
                <w:i w:val="0"/>
                <w:color w:val="auto"/>
              </w:rPr>
              <w:t>message regarding the invalid credentials.</w:t>
            </w:r>
          </w:p>
        </w:tc>
      </w:tr>
      <w:tr w:rsidR="00304EDE" w:rsidRPr="000D0B2E" w14:paraId="17525C3D" w14:textId="77777777" w:rsidTr="00D04CB7">
        <w:trPr>
          <w:trHeight w:val="1718"/>
        </w:trPr>
        <w:tc>
          <w:tcPr>
            <w:tcW w:w="3067" w:type="dxa"/>
            <w:vAlign w:val="center"/>
          </w:tcPr>
          <w:p w14:paraId="16F72E40" w14:textId="301603BC" w:rsidR="007B41E9" w:rsidRPr="007707A5" w:rsidRDefault="00D04CB7" w:rsidP="007707A5">
            <w:pPr>
              <w:rPr>
                <w:rFonts w:ascii="Trebuchet MS" w:hAnsi="Trebuchet MS"/>
              </w:rPr>
            </w:pPr>
            <w:r w:rsidRPr="007707A5">
              <w:rPr>
                <w:rFonts w:ascii="Trebuchet MS" w:hAnsi="Trebuchet MS"/>
                <w:lang w:val="en"/>
              </w:rPr>
              <w:t>Adding loan not offered by Home finance provider</w:t>
            </w:r>
          </w:p>
        </w:tc>
        <w:tc>
          <w:tcPr>
            <w:tcW w:w="5310" w:type="dxa"/>
            <w:vAlign w:val="center"/>
          </w:tcPr>
          <w:p w14:paraId="23B5FA5C" w14:textId="25F03DBC" w:rsidR="007B41E9" w:rsidRPr="007707A5" w:rsidRDefault="005A6931" w:rsidP="007707A5">
            <w:pPr>
              <w:rPr>
                <w:rFonts w:ascii="Trebuchet MS" w:hAnsi="Trebuchet MS"/>
              </w:rPr>
            </w:pPr>
            <w:r w:rsidRPr="007707A5">
              <w:rPr>
                <w:rFonts w:ascii="Trebuchet MS" w:hAnsi="Trebuchet MS"/>
                <w:lang w:val="en"/>
              </w:rPr>
              <w:t>The system will display an error message to the admin regarding the new added loan is not offered by Home finance provider</w:t>
            </w:r>
          </w:p>
        </w:tc>
      </w:tr>
      <w:tr w:rsidR="00EB294F" w:rsidRPr="000D0B2E" w14:paraId="5C569C60" w14:textId="77777777" w:rsidTr="00D04CB7">
        <w:trPr>
          <w:trHeight w:val="729"/>
        </w:trPr>
        <w:tc>
          <w:tcPr>
            <w:tcW w:w="3067" w:type="dxa"/>
            <w:vAlign w:val="center"/>
          </w:tcPr>
          <w:p w14:paraId="39D0A785" w14:textId="1DCEAEE8" w:rsidR="00EB294F" w:rsidRPr="007707A5" w:rsidRDefault="00D04CB7" w:rsidP="007707A5">
            <w:pPr>
              <w:rPr>
                <w:rFonts w:ascii="Trebuchet MS" w:hAnsi="Trebuchet MS"/>
              </w:rPr>
            </w:pPr>
            <w:r w:rsidRPr="007707A5">
              <w:rPr>
                <w:rFonts w:ascii="Trebuchet MS" w:hAnsi="Trebuchet MS"/>
                <w:lang w:val="en"/>
              </w:rPr>
              <w:t>Adding already existing Loan</w:t>
            </w:r>
          </w:p>
        </w:tc>
        <w:tc>
          <w:tcPr>
            <w:tcW w:w="5310" w:type="dxa"/>
            <w:vAlign w:val="center"/>
          </w:tcPr>
          <w:p w14:paraId="14B77029" w14:textId="47EB8748" w:rsidR="00EB294F" w:rsidRPr="007707A5" w:rsidRDefault="005A6931" w:rsidP="007707A5">
            <w:pPr>
              <w:rPr>
                <w:rFonts w:ascii="Trebuchet MS" w:hAnsi="Trebuchet MS"/>
              </w:rPr>
            </w:pPr>
            <w:r w:rsidRPr="007707A5">
              <w:rPr>
                <w:rFonts w:ascii="Trebuchet MS" w:hAnsi="Trebuchet MS"/>
                <w:lang w:val="en"/>
              </w:rPr>
              <w:t>The system will display an error message to the admin regarding the loan added already exist in the homepage.</w:t>
            </w:r>
          </w:p>
        </w:tc>
      </w:tr>
      <w:tr w:rsidR="00304EDE" w:rsidRPr="000D0B2E" w14:paraId="50EFF790" w14:textId="77777777" w:rsidTr="00D04CB7">
        <w:trPr>
          <w:trHeight w:val="640"/>
        </w:trPr>
        <w:tc>
          <w:tcPr>
            <w:tcW w:w="3067" w:type="dxa"/>
            <w:vAlign w:val="center"/>
          </w:tcPr>
          <w:p w14:paraId="2A7601A8" w14:textId="0A07E087" w:rsidR="007B41E9" w:rsidRPr="007707A5" w:rsidRDefault="007B41E9" w:rsidP="007707A5">
            <w:pPr>
              <w:rPr>
                <w:rFonts w:ascii="Trebuchet MS" w:hAnsi="Trebuchet MS"/>
              </w:rPr>
            </w:pPr>
            <w:r w:rsidRPr="007707A5">
              <w:rPr>
                <w:rFonts w:ascii="Trebuchet MS" w:hAnsi="Trebuchet MS"/>
              </w:rPr>
              <w:t>Web Server Down</w:t>
            </w:r>
          </w:p>
        </w:tc>
        <w:tc>
          <w:tcPr>
            <w:tcW w:w="5310" w:type="dxa"/>
            <w:vAlign w:val="center"/>
          </w:tcPr>
          <w:p w14:paraId="0C2A61A0" w14:textId="6B3D5CE7" w:rsidR="007B41E9" w:rsidRPr="007707A5" w:rsidRDefault="007B41E9" w:rsidP="007707A5">
            <w:pPr>
              <w:pStyle w:val="infoblue"/>
              <w:rPr>
                <w:rFonts w:ascii="Trebuchet MS" w:hAnsi="Trebuchet MS"/>
                <w:bCs/>
                <w:i w:val="0"/>
              </w:rPr>
            </w:pPr>
            <w:r w:rsidRPr="007707A5">
              <w:rPr>
                <w:rFonts w:ascii="Trebuchet MS" w:hAnsi="Trebuchet MS"/>
                <w:i w:val="0"/>
                <w:color w:val="auto"/>
              </w:rPr>
              <w:t>The system should display an error message to the user regarding web server unavailability problem</w:t>
            </w:r>
          </w:p>
        </w:tc>
      </w:tr>
      <w:tr w:rsidR="00304EDE" w:rsidRPr="000D0B2E" w14:paraId="1ADF802C" w14:textId="77777777" w:rsidTr="00D04CB7">
        <w:trPr>
          <w:trHeight w:val="621"/>
        </w:trPr>
        <w:tc>
          <w:tcPr>
            <w:tcW w:w="3067" w:type="dxa"/>
            <w:vAlign w:val="center"/>
          </w:tcPr>
          <w:p w14:paraId="4092D321" w14:textId="0B44E0E5" w:rsidR="007B41E9" w:rsidRPr="007707A5" w:rsidRDefault="007B41E9" w:rsidP="007707A5">
            <w:pPr>
              <w:rPr>
                <w:rFonts w:ascii="Trebuchet MS" w:hAnsi="Trebuchet MS"/>
              </w:rPr>
            </w:pPr>
            <w:r w:rsidRPr="007707A5">
              <w:rPr>
                <w:rFonts w:ascii="Trebuchet MS" w:hAnsi="Trebuchet MS"/>
              </w:rPr>
              <w:t>Database Connectivity Error</w:t>
            </w:r>
          </w:p>
        </w:tc>
        <w:tc>
          <w:tcPr>
            <w:tcW w:w="5310" w:type="dxa"/>
            <w:vAlign w:val="center"/>
          </w:tcPr>
          <w:p w14:paraId="5BBA7320" w14:textId="6C745A8D" w:rsidR="007B41E9" w:rsidRPr="007707A5" w:rsidRDefault="007B41E9" w:rsidP="007707A5">
            <w:pPr>
              <w:pStyle w:val="infoblue"/>
              <w:rPr>
                <w:rFonts w:ascii="Trebuchet MS" w:hAnsi="Trebuchet MS"/>
                <w:i w:val="0"/>
              </w:rPr>
            </w:pPr>
            <w:r w:rsidRPr="007707A5">
              <w:rPr>
                <w:rFonts w:ascii="Trebuchet MS" w:hAnsi="Trebuchet MS"/>
                <w:i w:val="0"/>
                <w:color w:val="auto"/>
              </w:rPr>
              <w:t>The system should display an error message to the user regarding the database connectivity problem</w:t>
            </w:r>
          </w:p>
        </w:tc>
      </w:tr>
      <w:tr w:rsidR="00304EDE" w:rsidRPr="000D0B2E" w14:paraId="6BA3C325" w14:textId="77777777" w:rsidTr="00D04CB7">
        <w:trPr>
          <w:trHeight w:val="640"/>
        </w:trPr>
        <w:tc>
          <w:tcPr>
            <w:tcW w:w="3067" w:type="dxa"/>
            <w:vAlign w:val="center"/>
          </w:tcPr>
          <w:p w14:paraId="22CE5F70" w14:textId="04824F77" w:rsidR="007B41E9" w:rsidRPr="007707A5" w:rsidRDefault="007B41E9" w:rsidP="007707A5">
            <w:pPr>
              <w:rPr>
                <w:rFonts w:ascii="Trebuchet MS" w:hAnsi="Trebuchet MS"/>
              </w:rPr>
            </w:pPr>
            <w:r w:rsidRPr="007707A5">
              <w:rPr>
                <w:rFonts w:ascii="Trebuchet MS" w:hAnsi="Trebuchet MS"/>
              </w:rPr>
              <w:t>Network Connectivity Error</w:t>
            </w:r>
          </w:p>
        </w:tc>
        <w:tc>
          <w:tcPr>
            <w:tcW w:w="5310" w:type="dxa"/>
            <w:vAlign w:val="center"/>
          </w:tcPr>
          <w:p w14:paraId="62302261" w14:textId="162F46CC" w:rsidR="007B41E9" w:rsidRPr="007707A5" w:rsidRDefault="007B41E9" w:rsidP="007707A5">
            <w:pPr>
              <w:pStyle w:val="infoblue"/>
              <w:rPr>
                <w:rFonts w:ascii="Trebuchet MS" w:hAnsi="Trebuchet MS"/>
                <w:i w:val="0"/>
              </w:rPr>
            </w:pPr>
            <w:r w:rsidRPr="007707A5">
              <w:rPr>
                <w:rFonts w:ascii="Trebuchet MS" w:hAnsi="Trebuchet MS"/>
                <w:i w:val="0"/>
                <w:color w:val="auto"/>
              </w:rPr>
              <w:t>The system should display an error message to the user regarding the network connectivity problem</w:t>
            </w:r>
          </w:p>
        </w:tc>
      </w:tr>
    </w:tbl>
    <w:p w14:paraId="706FF477" w14:textId="04A8C11C" w:rsidR="00383A30" w:rsidRDefault="00866A96" w:rsidP="007707A5">
      <w:pPr>
        <w:pStyle w:val="StyleHeading1H1Mainheading1Heading1Heading10Head1h1Sec"/>
      </w:pPr>
      <w:bookmarkStart w:id="52" w:name="_Toc144299928"/>
      <w:bookmarkStart w:id="53" w:name="_Toc145125014"/>
      <w:bookmarkStart w:id="54" w:name="_Toc165439512"/>
      <w:bookmarkStart w:id="55" w:name="_Toc186019621"/>
      <w:bookmarkStart w:id="56" w:name="_Toc458607235"/>
      <w:r w:rsidRPr="00866A96">
        <w:lastRenderedPageBreak/>
        <w:t xml:space="preserve"> </w:t>
      </w:r>
      <w:r>
        <w:t xml:space="preserve"> </w:t>
      </w:r>
      <w:r w:rsidR="00383A30">
        <w:t xml:space="preserve">   </w:t>
      </w:r>
    </w:p>
    <w:p w14:paraId="6540F9C5" w14:textId="4D11C4C3" w:rsidR="00BF3438" w:rsidRPr="000D0B2E" w:rsidRDefault="00383A30" w:rsidP="007707A5">
      <w:pPr>
        <w:pStyle w:val="StyleHeading1H1Mainheading1Heading1Heading10Head1h1Sec"/>
      </w:pPr>
      <w:r>
        <w:t xml:space="preserve">       </w:t>
      </w:r>
      <w:proofErr w:type="gramStart"/>
      <w:r>
        <w:t>6.</w:t>
      </w:r>
      <w:r w:rsidR="00866A96" w:rsidRPr="000D0B2E">
        <w:t>S</w:t>
      </w:r>
      <w:r w:rsidR="009F5790" w:rsidRPr="000D0B2E">
        <w:t>pecial</w:t>
      </w:r>
      <w:proofErr w:type="gramEnd"/>
      <w:r w:rsidR="009F5790" w:rsidRPr="000D0B2E">
        <w:t xml:space="preserve"> Requirement</w:t>
      </w:r>
      <w:bookmarkEnd w:id="52"/>
      <w:bookmarkEnd w:id="53"/>
      <w:bookmarkEnd w:id="54"/>
      <w:bookmarkEnd w:id="55"/>
      <w:r w:rsidR="00755169" w:rsidRPr="000D0B2E">
        <w:t>s</w:t>
      </w:r>
      <w:bookmarkEnd w:id="56"/>
    </w:p>
    <w:p w14:paraId="7F30F35B" w14:textId="30320C69" w:rsidR="00524418" w:rsidRPr="000D0B2E" w:rsidRDefault="001B465B" w:rsidP="007707A5">
      <w:pPr>
        <w:pStyle w:val="StyleHeading2Sub-headingH2ChapterNumberAppendixLetterchnh"/>
      </w:pPr>
      <w:bookmarkStart w:id="57" w:name="_Toc458607236"/>
      <w:r>
        <w:tab/>
      </w:r>
      <w:r>
        <w:tab/>
      </w:r>
      <w:r w:rsidR="00D77DA6">
        <w:t xml:space="preserve">    </w:t>
      </w:r>
      <w:r w:rsidR="00524418" w:rsidRPr="000D0B2E">
        <w:t>Performance</w:t>
      </w:r>
      <w:bookmarkEnd w:id="57"/>
      <w:r w:rsidR="00524418" w:rsidRPr="000D0B2E">
        <w:t xml:space="preserve"> </w:t>
      </w:r>
    </w:p>
    <w:p w14:paraId="174BE639" w14:textId="4E2461B5" w:rsidR="005A6931" w:rsidRPr="00D76C09" w:rsidRDefault="005A6931" w:rsidP="007707A5">
      <w:pPr>
        <w:rPr>
          <w:lang w:val="en"/>
        </w:rPr>
      </w:pPr>
      <w:r>
        <w:t>1.</w:t>
      </w:r>
      <w:r w:rsidR="004C168E">
        <w:t xml:space="preserve"> </w:t>
      </w:r>
      <w:r w:rsidRPr="00D76C09">
        <w:rPr>
          <w:lang w:val="en"/>
        </w:rPr>
        <w:t>The click on ‘View reports’ shall display the list of loans approved, rejected and approved within 15 seconds of admin request.</w:t>
      </w:r>
    </w:p>
    <w:p w14:paraId="232C4361" w14:textId="4A46C04B" w:rsidR="00CD5B9B" w:rsidRPr="00BB35E9" w:rsidRDefault="00CD5B9B" w:rsidP="007707A5">
      <w:pPr>
        <w:pStyle w:val="ListParagraph"/>
      </w:pPr>
    </w:p>
    <w:p w14:paraId="6EFBC388" w14:textId="7CB86FB9" w:rsidR="00514513" w:rsidRDefault="001B465B" w:rsidP="007707A5">
      <w:pPr>
        <w:pStyle w:val="StyleHeading2Sub-headingH2ChapterNumberAppendixLetterchnh"/>
      </w:pPr>
      <w:bookmarkStart w:id="58" w:name="_Toc458607237"/>
      <w:r>
        <w:tab/>
      </w:r>
      <w:r>
        <w:tab/>
      </w:r>
      <w:r w:rsidR="00D77DA6">
        <w:t xml:space="preserve">   </w:t>
      </w:r>
      <w:r w:rsidR="00261AEF" w:rsidRPr="000D0B2E">
        <w:t>Availability</w:t>
      </w:r>
      <w:bookmarkEnd w:id="58"/>
      <w:r w:rsidR="00514513">
        <w:t xml:space="preserve">  </w:t>
      </w:r>
    </w:p>
    <w:p w14:paraId="6FC932D3" w14:textId="339912D3" w:rsidR="00AE4A02" w:rsidRPr="005A6931" w:rsidRDefault="005A6931" w:rsidP="007707A5">
      <w:pPr>
        <w:rPr>
          <w:lang w:val="en"/>
        </w:rPr>
      </w:pPr>
      <w:r>
        <w:t xml:space="preserve">1. </w:t>
      </w:r>
      <w:r w:rsidRPr="00D76C09">
        <w:rPr>
          <w:lang w:val="en"/>
        </w:rPr>
        <w:t>The admin can up</w:t>
      </w:r>
      <w:r>
        <w:rPr>
          <w:lang w:val="en"/>
        </w:rPr>
        <w:t>date Loan only on working days and working hours.</w:t>
      </w:r>
    </w:p>
    <w:p w14:paraId="3F1E66D5" w14:textId="1FABF3E0" w:rsidR="005A6931" w:rsidRPr="00D76C09" w:rsidRDefault="005A6931" w:rsidP="007707A5">
      <w:pPr>
        <w:rPr>
          <w:lang w:val="en"/>
        </w:rPr>
      </w:pPr>
      <w:r>
        <w:t xml:space="preserve">2. </w:t>
      </w:r>
      <w:r w:rsidRPr="00D76C09">
        <w:rPr>
          <w:lang w:val="en"/>
        </w:rPr>
        <w:t>Application is up and running 24*7</w:t>
      </w:r>
      <w:r>
        <w:rPr>
          <w:lang w:val="en"/>
        </w:rPr>
        <w:t xml:space="preserve">. </w:t>
      </w:r>
    </w:p>
    <w:p w14:paraId="0A27265C" w14:textId="3CB2F6A6" w:rsidR="00514513" w:rsidRDefault="00514513" w:rsidP="007707A5">
      <w:r>
        <w:t xml:space="preserve">  </w:t>
      </w:r>
    </w:p>
    <w:p w14:paraId="233AE37A" w14:textId="77777777" w:rsidR="00D8518F" w:rsidRDefault="00D8518F" w:rsidP="007707A5"/>
    <w:p w14:paraId="08B202A0" w14:textId="77777777" w:rsidR="00D8518F" w:rsidRDefault="00D8518F" w:rsidP="007707A5"/>
    <w:p w14:paraId="1BB628C4" w14:textId="301B734A" w:rsidR="00307C46" w:rsidRDefault="00514513" w:rsidP="007707A5">
      <w:pPr>
        <w:pStyle w:val="StyleHeading2Sub-headingH2ChapterNumberAppendixLetterchnh"/>
      </w:pPr>
      <w:r>
        <w:tab/>
      </w:r>
      <w:r w:rsidR="004C168E">
        <w:t xml:space="preserve">   </w:t>
      </w:r>
      <w:r>
        <w:t>User Interface</w:t>
      </w:r>
    </w:p>
    <w:p w14:paraId="100273AA" w14:textId="5B158CAF" w:rsidR="004C168E" w:rsidRPr="00B10BC4" w:rsidRDefault="004C168E" w:rsidP="007D1B8F">
      <w:pPr>
        <w:numPr>
          <w:ilvl w:val="1"/>
          <w:numId w:val="19"/>
        </w:numPr>
      </w:pPr>
      <w:r w:rsidRPr="00B10BC4">
        <w:t>The letters on Menus shall be bold</w:t>
      </w:r>
    </w:p>
    <w:p w14:paraId="491BE9F8" w14:textId="77777777" w:rsidR="004C168E" w:rsidRPr="00B10BC4" w:rsidRDefault="004C168E" w:rsidP="007D1B8F">
      <w:pPr>
        <w:numPr>
          <w:ilvl w:val="1"/>
          <w:numId w:val="19"/>
        </w:numPr>
      </w:pPr>
      <w:r w:rsidRPr="00B10BC4">
        <w:t xml:space="preserve">The active links </w:t>
      </w:r>
      <w:proofErr w:type="spellStart"/>
      <w:r w:rsidRPr="00B10BC4">
        <w:t>shoul</w:t>
      </w:r>
      <w:proofErr w:type="spellEnd"/>
      <w:r w:rsidRPr="00B10BC4">
        <w:t xml:space="preserve"> be displayed in red color</w:t>
      </w:r>
    </w:p>
    <w:p w14:paraId="4EEBA530" w14:textId="77777777" w:rsidR="004C168E" w:rsidRPr="00B10BC4" w:rsidRDefault="004C168E" w:rsidP="007D1B8F">
      <w:pPr>
        <w:numPr>
          <w:ilvl w:val="1"/>
          <w:numId w:val="19"/>
        </w:numPr>
      </w:pPr>
      <w:r w:rsidRPr="00B10BC4">
        <w:t xml:space="preserve">The </w:t>
      </w:r>
      <w:proofErr w:type="spellStart"/>
      <w:r w:rsidRPr="00B10BC4">
        <w:t>visisted</w:t>
      </w:r>
      <w:proofErr w:type="spellEnd"/>
      <w:r w:rsidRPr="00B10BC4">
        <w:t xml:space="preserve"> links should be displayed in </w:t>
      </w:r>
      <w:proofErr w:type="spellStart"/>
      <w:r w:rsidRPr="00B10BC4">
        <w:t>purpule</w:t>
      </w:r>
      <w:proofErr w:type="spellEnd"/>
      <w:r w:rsidRPr="00B10BC4">
        <w:t xml:space="preserve"> color</w:t>
      </w:r>
    </w:p>
    <w:p w14:paraId="412CF0F6" w14:textId="77777777" w:rsidR="004C168E" w:rsidRPr="00B10BC4" w:rsidRDefault="004C168E" w:rsidP="007D1B8F">
      <w:pPr>
        <w:numPr>
          <w:ilvl w:val="1"/>
          <w:numId w:val="19"/>
        </w:numPr>
      </w:pPr>
      <w:r w:rsidRPr="00B10BC4">
        <w:t>The Unvisited links should be displayed in blue</w:t>
      </w:r>
    </w:p>
    <w:p w14:paraId="7424F4FD" w14:textId="77777777" w:rsidR="004C168E" w:rsidRPr="00B10BC4" w:rsidRDefault="004C168E" w:rsidP="007D1B8F">
      <w:pPr>
        <w:numPr>
          <w:ilvl w:val="1"/>
          <w:numId w:val="19"/>
        </w:numPr>
      </w:pPr>
      <w:r w:rsidRPr="00B10BC4">
        <w:t>The logout and back button should be available on every page of the application</w:t>
      </w:r>
    </w:p>
    <w:p w14:paraId="48D79621" w14:textId="63769360" w:rsidR="004C168E" w:rsidRPr="00B10BC4" w:rsidRDefault="004C168E" w:rsidP="007D1B8F">
      <w:pPr>
        <w:numPr>
          <w:ilvl w:val="1"/>
          <w:numId w:val="19"/>
        </w:numPr>
      </w:pPr>
      <w:r w:rsidRPr="00B10BC4">
        <w:t xml:space="preserve">Look and feel and color </w:t>
      </w:r>
      <w:r w:rsidR="0068062E">
        <w:t>of application should be proper</w:t>
      </w:r>
    </w:p>
    <w:p w14:paraId="370138B3" w14:textId="59DC47FF" w:rsidR="004C168E" w:rsidRPr="007707A5" w:rsidRDefault="004C168E" w:rsidP="007D1B8F">
      <w:pPr>
        <w:numPr>
          <w:ilvl w:val="1"/>
          <w:numId w:val="19"/>
        </w:numPr>
        <w:rPr>
          <w:rStyle w:val="Emphasis"/>
          <w:rFonts w:ascii="Trebuchet MS" w:eastAsia="Times New Roman" w:hAnsi="Trebuchet MS" w:cs="Arial"/>
          <w:b w:val="0"/>
          <w:bCs w:val="0"/>
          <w:i w:val="0"/>
          <w:iCs w:val="0"/>
          <w:color w:val="auto"/>
          <w:bdr w:val="none" w:sz="0" w:space="0" w:color="auto"/>
          <w:shd w:val="clear" w:color="auto" w:fill="auto"/>
        </w:rPr>
      </w:pPr>
      <w:r w:rsidRPr="00B10BC4">
        <w:t>In case of Field  level validation error messages s</w:t>
      </w:r>
      <w:r w:rsidR="009E1894">
        <w:t>hould be displayed in red color</w:t>
      </w:r>
    </w:p>
    <w:p w14:paraId="2697801C" w14:textId="1B58A2F6" w:rsidR="00CD5B9B" w:rsidRPr="000D0B2E" w:rsidRDefault="001B465B" w:rsidP="007707A5">
      <w:pPr>
        <w:pStyle w:val="StyleHeading2Sub-headingH2ChapterNumberAppendixLetterchnh"/>
      </w:pPr>
      <w:bookmarkStart w:id="59" w:name="_Toc458607239"/>
      <w:r>
        <w:tab/>
      </w:r>
      <w:r w:rsidR="00F8175B" w:rsidRPr="000D0B2E">
        <w:t>Security</w:t>
      </w:r>
      <w:bookmarkEnd w:id="59"/>
    </w:p>
    <w:p w14:paraId="145D0E3F" w14:textId="77777777" w:rsidR="005A6931" w:rsidRPr="005A6931" w:rsidRDefault="005A6931" w:rsidP="007D1B8F">
      <w:pPr>
        <w:pStyle w:val="ListParagraph"/>
        <w:numPr>
          <w:ilvl w:val="0"/>
          <w:numId w:val="7"/>
        </w:numPr>
        <w:rPr>
          <w:lang w:val="en"/>
        </w:rPr>
      </w:pPr>
      <w:r w:rsidRPr="005A6931">
        <w:rPr>
          <w:lang w:val="en"/>
        </w:rPr>
        <w:t>The system shall display the letters of PIN numbers in a masked format when they are entered by the admin.</w:t>
      </w:r>
    </w:p>
    <w:p w14:paraId="465E5F8E" w14:textId="61EBC507" w:rsidR="00BE488A" w:rsidRPr="009C3873" w:rsidRDefault="005A6931" w:rsidP="007D1B8F">
      <w:pPr>
        <w:pStyle w:val="ListParagraph"/>
        <w:numPr>
          <w:ilvl w:val="0"/>
          <w:numId w:val="7"/>
        </w:numPr>
      </w:pPr>
      <w:r>
        <w:t>After click</w:t>
      </w:r>
      <w:r w:rsidR="00BE488A" w:rsidRPr="009C3873">
        <w:t xml:space="preserve">ing on back on browser it should </w:t>
      </w:r>
      <w:r w:rsidR="00BE488A" w:rsidRPr="009C3873">
        <w:rPr>
          <w:shd w:val="clear" w:color="auto" w:fill="FFFFFF"/>
        </w:rPr>
        <w:t>takes you back to the previous page in the list</w:t>
      </w:r>
    </w:p>
    <w:p w14:paraId="4479FD6E" w14:textId="6F4A8035" w:rsidR="00BE488A" w:rsidRPr="009C3873" w:rsidRDefault="005A6931" w:rsidP="007D1B8F">
      <w:pPr>
        <w:pStyle w:val="ListParagraph"/>
        <w:numPr>
          <w:ilvl w:val="0"/>
          <w:numId w:val="7"/>
        </w:numPr>
      </w:pPr>
      <w:bookmarkStart w:id="60" w:name="_Toc144299929"/>
      <w:bookmarkStart w:id="61" w:name="_Toc145125015"/>
      <w:bookmarkStart w:id="62" w:name="_Toc165439513"/>
      <w:bookmarkStart w:id="63" w:name="_Toc186019622"/>
      <w:r>
        <w:t>After click</w:t>
      </w:r>
      <w:r w:rsidR="00BE488A" w:rsidRPr="009C3873">
        <w:t xml:space="preserve">ing </w:t>
      </w:r>
      <w:r w:rsidR="0079693D" w:rsidRPr="009C3873">
        <w:t xml:space="preserve">on </w:t>
      </w:r>
      <w:proofErr w:type="spellStart"/>
      <w:r w:rsidR="0079693D" w:rsidRPr="009C3873">
        <w:t>Forword</w:t>
      </w:r>
      <w:proofErr w:type="spellEnd"/>
      <w:r w:rsidR="00BE488A" w:rsidRPr="009C3873">
        <w:t xml:space="preserve"> on browser it should </w:t>
      </w:r>
      <w:r w:rsidR="00767D19" w:rsidRPr="009C3873">
        <w:rPr>
          <w:color w:val="242729"/>
          <w:shd w:val="clear" w:color="auto" w:fill="FFFFFF"/>
        </w:rPr>
        <w:t xml:space="preserve">takes you </w:t>
      </w:r>
      <w:proofErr w:type="gramStart"/>
      <w:r w:rsidR="00767D19" w:rsidRPr="009C3873">
        <w:rPr>
          <w:color w:val="242729"/>
          <w:shd w:val="clear" w:color="auto" w:fill="FFFFFF"/>
        </w:rPr>
        <w:t>forwa</w:t>
      </w:r>
      <w:r w:rsidR="0079693D" w:rsidRPr="009C3873">
        <w:rPr>
          <w:color w:val="242729"/>
          <w:shd w:val="clear" w:color="auto" w:fill="FFFFFF"/>
        </w:rPr>
        <w:t>rd  to</w:t>
      </w:r>
      <w:proofErr w:type="gramEnd"/>
      <w:r w:rsidR="0079693D" w:rsidRPr="009C3873">
        <w:rPr>
          <w:color w:val="242729"/>
          <w:shd w:val="clear" w:color="auto" w:fill="FFFFFF"/>
        </w:rPr>
        <w:t xml:space="preserve"> the next </w:t>
      </w:r>
      <w:r w:rsidR="00BE488A" w:rsidRPr="009C3873">
        <w:rPr>
          <w:color w:val="242729"/>
          <w:shd w:val="clear" w:color="auto" w:fill="FFFFFF"/>
        </w:rPr>
        <w:t>page in the list</w:t>
      </w:r>
      <w:r w:rsidR="0079693D" w:rsidRPr="009C3873">
        <w:rPr>
          <w:color w:val="242729"/>
          <w:shd w:val="clear" w:color="auto" w:fill="FFFFFF"/>
        </w:rPr>
        <w:t>.</w:t>
      </w:r>
    </w:p>
    <w:p w14:paraId="7F29EDA6" w14:textId="099F927C" w:rsidR="0079693D" w:rsidRPr="009C3873" w:rsidRDefault="005A6931" w:rsidP="007D1B8F">
      <w:pPr>
        <w:pStyle w:val="ListParagraph"/>
        <w:numPr>
          <w:ilvl w:val="0"/>
          <w:numId w:val="7"/>
        </w:numPr>
      </w:pPr>
      <w:r>
        <w:rPr>
          <w:shd w:val="clear" w:color="auto" w:fill="FFFFFF"/>
        </w:rPr>
        <w:t>Admin</w:t>
      </w:r>
      <w:r w:rsidR="00EE0CA3" w:rsidRPr="009C3873">
        <w:rPr>
          <w:shd w:val="clear" w:color="auto" w:fill="FFFFFF"/>
        </w:rPr>
        <w:t xml:space="preserve"> s</w:t>
      </w:r>
      <w:r>
        <w:rPr>
          <w:shd w:val="clear" w:color="auto" w:fill="FFFFFF"/>
        </w:rPr>
        <w:t>ession should get expire if it</w:t>
      </w:r>
      <w:r w:rsidR="0079693D" w:rsidRPr="009C3873">
        <w:rPr>
          <w:shd w:val="clear" w:color="auto" w:fill="FFFFFF"/>
        </w:rPr>
        <w:t xml:space="preserve"> is inactive for 10 mins.</w:t>
      </w:r>
    </w:p>
    <w:p w14:paraId="4CE5885F" w14:textId="77777777" w:rsidR="006136B7" w:rsidRPr="009C3873" w:rsidRDefault="006136B7" w:rsidP="007707A5"/>
    <w:p w14:paraId="5E80354E" w14:textId="77777777" w:rsidR="0079693D" w:rsidRPr="000D0B2E" w:rsidRDefault="0079693D" w:rsidP="007707A5">
      <w:pPr>
        <w:pStyle w:val="ListParagraph"/>
      </w:pPr>
    </w:p>
    <w:p w14:paraId="502F6280" w14:textId="02957445" w:rsidR="009F5790" w:rsidRPr="000D0B2E" w:rsidRDefault="0068062E" w:rsidP="007707A5">
      <w:pPr>
        <w:pStyle w:val="StyleHeading1H1Mainheading1Heading1Heading10Head1h1Sec"/>
      </w:pPr>
      <w:bookmarkStart w:id="64" w:name="_Toc458607240"/>
      <w:r>
        <w:lastRenderedPageBreak/>
        <w:t xml:space="preserve">7. </w:t>
      </w:r>
      <w:r w:rsidR="00F70A2A">
        <w:t xml:space="preserve"> </w:t>
      </w:r>
      <w:r w:rsidR="009F5790" w:rsidRPr="000D0B2E">
        <w:t>Extension Points</w:t>
      </w:r>
      <w:bookmarkEnd w:id="60"/>
      <w:bookmarkEnd w:id="61"/>
      <w:bookmarkEnd w:id="62"/>
      <w:bookmarkEnd w:id="63"/>
      <w:bookmarkEnd w:id="64"/>
    </w:p>
    <w:p w14:paraId="5198B509" w14:textId="28B65E40" w:rsidR="00DE247D" w:rsidRPr="000D0B2E" w:rsidRDefault="00D41A4A" w:rsidP="007707A5">
      <w:pPr>
        <w:pStyle w:val="StyleHeading2Sub-headingH2ChapterNumberAppendixLetterchnh"/>
      </w:pPr>
      <w:bookmarkStart w:id="65" w:name="_Toc458607241"/>
      <w:bookmarkStart w:id="66" w:name="_Toc122945797"/>
      <w:bookmarkStart w:id="67" w:name="_Toc123634717"/>
      <w:bookmarkStart w:id="68" w:name="_Toc165439514"/>
      <w:bookmarkStart w:id="69" w:name="_Toc186019623"/>
      <w:r>
        <w:tab/>
      </w:r>
      <w:r w:rsidR="00DE247D" w:rsidRPr="000D0B2E">
        <w:t xml:space="preserve">Extension in Alternate </w:t>
      </w:r>
      <w:proofErr w:type="gramStart"/>
      <w:r w:rsidR="00DE247D" w:rsidRPr="000D0B2E">
        <w:t xml:space="preserve">Flow </w:t>
      </w:r>
      <w:r w:rsidR="00EA7593" w:rsidRPr="000D0B2E">
        <w:t xml:space="preserve"> </w:t>
      </w:r>
      <w:r w:rsidR="00DE247D" w:rsidRPr="000D0B2E">
        <w:t>1</w:t>
      </w:r>
      <w:proofErr w:type="gramEnd"/>
      <w:r w:rsidR="00DE247D" w:rsidRPr="000D0B2E">
        <w:t>:</w:t>
      </w:r>
      <w:bookmarkEnd w:id="65"/>
      <w:r w:rsidR="00DE247D" w:rsidRPr="000D0B2E">
        <w:t xml:space="preserve"> </w:t>
      </w:r>
    </w:p>
    <w:p w14:paraId="42C3B46B" w14:textId="77777777" w:rsidR="005A6931" w:rsidRPr="00D76C09" w:rsidRDefault="005A6931" w:rsidP="007707A5">
      <w:pPr>
        <w:rPr>
          <w:lang w:val="en"/>
        </w:rPr>
      </w:pPr>
      <w:bookmarkStart w:id="70" w:name="_Toc458607242"/>
      <w:r w:rsidRPr="00D76C09">
        <w:rPr>
          <w:lang w:val="en"/>
        </w:rPr>
        <w:t>In step 4, if the admin has entered wrong user credentials:</w:t>
      </w:r>
    </w:p>
    <w:p w14:paraId="68ED3759" w14:textId="77777777" w:rsidR="005A6931" w:rsidRPr="00D76C09" w:rsidRDefault="005A6931" w:rsidP="007707A5">
      <w:pPr>
        <w:rPr>
          <w:lang w:val="en"/>
        </w:rPr>
      </w:pPr>
      <w:r w:rsidRPr="00D76C09">
        <w:rPr>
          <w:lang w:val="en"/>
        </w:rPr>
        <w:t>1. The system prompts the admin to re-enter the credentials.</w:t>
      </w:r>
    </w:p>
    <w:p w14:paraId="3A86DCD3" w14:textId="38E24FED" w:rsidR="005A6931" w:rsidRPr="00D76C09" w:rsidRDefault="005A6931" w:rsidP="007707A5">
      <w:pPr>
        <w:rPr>
          <w:lang w:val="en"/>
        </w:rPr>
      </w:pPr>
      <w:r w:rsidRPr="00D76C09">
        <w:rPr>
          <w:lang w:val="en"/>
        </w:rPr>
        <w:t>2</w:t>
      </w:r>
      <w:r w:rsidRPr="005A6931">
        <w:rPr>
          <w:lang w:val="en"/>
        </w:rPr>
        <w:t xml:space="preserve"> </w:t>
      </w:r>
      <w:r w:rsidRPr="00D76C09">
        <w:rPr>
          <w:lang w:val="en"/>
        </w:rPr>
        <w:t>Admin enters the username and password.</w:t>
      </w:r>
    </w:p>
    <w:p w14:paraId="62D24D09" w14:textId="77777777" w:rsidR="005A6931" w:rsidRPr="00D76C09" w:rsidRDefault="005A6931" w:rsidP="007707A5">
      <w:pPr>
        <w:rPr>
          <w:lang w:val="en"/>
        </w:rPr>
      </w:pPr>
      <w:r w:rsidRPr="00D76C09">
        <w:rPr>
          <w:lang w:val="en"/>
        </w:rPr>
        <w:t>3. The system takes admin to the Step 6 of Basic Flow.</w:t>
      </w:r>
    </w:p>
    <w:p w14:paraId="6F71404C" w14:textId="426868BC" w:rsidR="005A6931" w:rsidRPr="00D76C09" w:rsidRDefault="005A6931" w:rsidP="007707A5">
      <w:pPr>
        <w:rPr>
          <w:lang w:val="en"/>
        </w:rPr>
      </w:pPr>
    </w:p>
    <w:bookmarkEnd w:id="70"/>
    <w:p w14:paraId="584AD321" w14:textId="77777777" w:rsidR="000A2360" w:rsidRDefault="000A2360" w:rsidP="007707A5">
      <w:pPr>
        <w:pStyle w:val="ListParagraph"/>
      </w:pPr>
    </w:p>
    <w:bookmarkEnd w:id="66"/>
    <w:bookmarkEnd w:id="67"/>
    <w:bookmarkEnd w:id="68"/>
    <w:bookmarkEnd w:id="69"/>
    <w:p w14:paraId="12E4F6B2" w14:textId="72002AD5" w:rsidR="005A6931" w:rsidRPr="000D0B2E" w:rsidRDefault="005A6931" w:rsidP="007707A5">
      <w:pPr>
        <w:pStyle w:val="StyleHeading1H1Mainheading1Heading1Heading10Head1h1Sec"/>
      </w:pPr>
      <w:r>
        <w:t>8.  Business Rule</w:t>
      </w:r>
    </w:p>
    <w:p w14:paraId="553F8546" w14:textId="43AD2F74" w:rsidR="0079693D" w:rsidRPr="005A6931" w:rsidRDefault="0079693D" w:rsidP="007707A5">
      <w:pPr>
        <w:rPr>
          <w:rStyle w:val="Emphasis"/>
          <w:rFonts w:ascii="Arial" w:hAnsi="Arial" w:cs="Arial"/>
          <w:b w:val="0"/>
        </w:rPr>
      </w:pPr>
    </w:p>
    <w:p w14:paraId="2B97A179" w14:textId="77777777" w:rsidR="00CE34BF" w:rsidRPr="005A6931" w:rsidRDefault="00CE34BF" w:rsidP="007707A5">
      <w:pPr>
        <w:pStyle w:val="infoblue"/>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3411"/>
        <w:gridCol w:w="2805"/>
      </w:tblGrid>
      <w:tr w:rsidR="00BF42A5" w:rsidRPr="000D0B2E" w14:paraId="5DA241AB" w14:textId="77777777" w:rsidTr="005A6931">
        <w:trPr>
          <w:trHeight w:val="343"/>
          <w:tblHeader/>
        </w:trPr>
        <w:tc>
          <w:tcPr>
            <w:tcW w:w="2136" w:type="dxa"/>
            <w:shd w:val="clear" w:color="auto" w:fill="F3F3F3"/>
            <w:vAlign w:val="center"/>
          </w:tcPr>
          <w:p w14:paraId="1ACB541A" w14:textId="77777777" w:rsidR="009F5790" w:rsidRPr="004C72E0" w:rsidRDefault="009F5790" w:rsidP="007707A5">
            <w:r w:rsidRPr="004C72E0">
              <w:t>Business Rule Name</w:t>
            </w:r>
          </w:p>
        </w:tc>
        <w:tc>
          <w:tcPr>
            <w:tcW w:w="3411" w:type="dxa"/>
            <w:shd w:val="clear" w:color="auto" w:fill="F3F3F3"/>
            <w:vAlign w:val="center"/>
          </w:tcPr>
          <w:p w14:paraId="05661A87" w14:textId="77777777" w:rsidR="009F5790" w:rsidRPr="004C72E0" w:rsidRDefault="009F5790" w:rsidP="007707A5">
            <w:r w:rsidRPr="004C72E0">
              <w:t>Business Rule Description</w:t>
            </w:r>
          </w:p>
        </w:tc>
        <w:tc>
          <w:tcPr>
            <w:tcW w:w="2805" w:type="dxa"/>
            <w:shd w:val="clear" w:color="auto" w:fill="F3F3F3"/>
            <w:vAlign w:val="center"/>
          </w:tcPr>
          <w:p w14:paraId="39145F8C" w14:textId="77777777" w:rsidR="009F5790" w:rsidRPr="004C72E0" w:rsidRDefault="009F5790" w:rsidP="007707A5">
            <w:r w:rsidRPr="004C72E0">
              <w:t>System action (if BR fails)</w:t>
            </w:r>
          </w:p>
        </w:tc>
      </w:tr>
      <w:tr w:rsidR="005A6931" w:rsidRPr="000D0B2E" w14:paraId="5E4F9659" w14:textId="77777777" w:rsidTr="005A6931">
        <w:trPr>
          <w:trHeight w:val="841"/>
        </w:trPr>
        <w:tc>
          <w:tcPr>
            <w:tcW w:w="2136" w:type="dxa"/>
            <w:vAlign w:val="center"/>
          </w:tcPr>
          <w:p w14:paraId="34BE25B9" w14:textId="59DE3875"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BR01</w:t>
            </w:r>
          </w:p>
        </w:tc>
        <w:tc>
          <w:tcPr>
            <w:tcW w:w="3411" w:type="dxa"/>
            <w:vAlign w:val="center"/>
          </w:tcPr>
          <w:p w14:paraId="7DB9F38F" w14:textId="570B5EA4"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Admin must be valid</w:t>
            </w:r>
          </w:p>
        </w:tc>
        <w:tc>
          <w:tcPr>
            <w:tcW w:w="2805" w:type="dxa"/>
            <w:vAlign w:val="center"/>
          </w:tcPr>
          <w:p w14:paraId="61C1AE7B" w14:textId="237ECDC1"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Admin is prompted to re-enter the login credentials</w:t>
            </w:r>
          </w:p>
        </w:tc>
      </w:tr>
      <w:tr w:rsidR="005A6931" w:rsidRPr="000D0B2E" w14:paraId="49347A52" w14:textId="77777777" w:rsidTr="005A6931">
        <w:trPr>
          <w:trHeight w:val="841"/>
        </w:trPr>
        <w:tc>
          <w:tcPr>
            <w:tcW w:w="2136" w:type="dxa"/>
            <w:vAlign w:val="center"/>
          </w:tcPr>
          <w:p w14:paraId="7155FEA1" w14:textId="7D4585CF"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BR02</w:t>
            </w:r>
          </w:p>
        </w:tc>
        <w:tc>
          <w:tcPr>
            <w:tcW w:w="3411" w:type="dxa"/>
            <w:vAlign w:val="center"/>
          </w:tcPr>
          <w:p w14:paraId="0B16553C" w14:textId="30F828B1"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Admin cannot delete the loan for which customers have already applied for</w:t>
            </w:r>
          </w:p>
        </w:tc>
        <w:tc>
          <w:tcPr>
            <w:tcW w:w="2805" w:type="dxa"/>
            <w:vAlign w:val="center"/>
          </w:tcPr>
          <w:p w14:paraId="72D0A41A" w14:textId="1A8133F4" w:rsidR="005A6931" w:rsidRPr="007707A5" w:rsidRDefault="005A6931" w:rsidP="007707A5">
            <w:pPr>
              <w:pStyle w:val="infoblue"/>
              <w:rPr>
                <w:rFonts w:ascii="Trebuchet MS" w:hAnsi="Trebuchet MS"/>
                <w:i w:val="0"/>
                <w:color w:val="auto"/>
              </w:rPr>
            </w:pPr>
            <w:r w:rsidRPr="007707A5">
              <w:rPr>
                <w:rFonts w:ascii="Trebuchet MS" w:hAnsi="Trebuchet MS"/>
                <w:i w:val="0"/>
                <w:color w:val="auto"/>
              </w:rPr>
              <w:t>Admin is prompted to select valid details for deleting.</w:t>
            </w:r>
          </w:p>
        </w:tc>
      </w:tr>
    </w:tbl>
    <w:p w14:paraId="05628BAC" w14:textId="77777777" w:rsidR="003D50DF" w:rsidRDefault="003D50DF" w:rsidP="007707A5">
      <w:pPr>
        <w:pStyle w:val="StyleHeading1H1Mainheading1Heading1Heading10Head1h1Sec"/>
      </w:pPr>
      <w:bookmarkStart w:id="71" w:name="_Toc144299931"/>
      <w:bookmarkStart w:id="72" w:name="_Toc145125017"/>
      <w:bookmarkStart w:id="73" w:name="_Toc165439516"/>
      <w:bookmarkStart w:id="74" w:name="_Toc186019625"/>
      <w:bookmarkStart w:id="75" w:name="_Toc458607244"/>
    </w:p>
    <w:p w14:paraId="3094F836" w14:textId="77777777" w:rsidR="003D50DF" w:rsidRDefault="003D50DF" w:rsidP="007707A5">
      <w:pPr>
        <w:pStyle w:val="StyleHeading1H1Mainheading1Heading1Heading10Head1h1Sec"/>
      </w:pPr>
    </w:p>
    <w:p w14:paraId="598D85B2" w14:textId="5D6F97AE" w:rsidR="003D50DF" w:rsidRDefault="003D50DF" w:rsidP="007707A5">
      <w:pPr>
        <w:pStyle w:val="StyleHeading2Sub-headingH2ChapterNumberAppendixLetterchnh"/>
      </w:pPr>
      <w:bookmarkStart w:id="76" w:name="_Toc144299932"/>
      <w:bookmarkStart w:id="77" w:name="_Toc145125018"/>
      <w:bookmarkStart w:id="78" w:name="_Toc165439517"/>
      <w:bookmarkStart w:id="79" w:name="_Toc186019626"/>
      <w:bookmarkStart w:id="80" w:name="_Toc458607245"/>
      <w:proofErr w:type="gramStart"/>
      <w:r>
        <w:t>9.Diagram</w:t>
      </w:r>
      <w:proofErr w:type="gramEnd"/>
      <w:r w:rsidRPr="000D0B2E">
        <w:t xml:space="preserve"> </w:t>
      </w:r>
    </w:p>
    <w:p w14:paraId="1BF9A5A3" w14:textId="2B61BF64" w:rsidR="00556B28" w:rsidRPr="000D0B2E" w:rsidRDefault="00556B28" w:rsidP="007707A5">
      <w:pPr>
        <w:pStyle w:val="StyleHeading2Sub-headingH2ChapterNumberAppendixLetterchnh"/>
      </w:pPr>
      <w:r w:rsidRPr="000D0B2E">
        <w:t>Use Case Diagram</w:t>
      </w:r>
      <w:bookmarkEnd w:id="76"/>
      <w:bookmarkEnd w:id="77"/>
      <w:bookmarkEnd w:id="78"/>
      <w:bookmarkEnd w:id="79"/>
      <w:r w:rsidRPr="000D0B2E">
        <w:t xml:space="preserve"> for </w:t>
      </w:r>
      <w:bookmarkEnd w:id="80"/>
      <w:r w:rsidR="003D50DF">
        <w:t>Admin</w:t>
      </w:r>
    </w:p>
    <w:bookmarkEnd w:id="71"/>
    <w:bookmarkEnd w:id="72"/>
    <w:bookmarkEnd w:id="73"/>
    <w:bookmarkEnd w:id="74"/>
    <w:bookmarkEnd w:id="75"/>
    <w:p w14:paraId="29281F77" w14:textId="25B36A75" w:rsidR="009F5790" w:rsidRPr="000D0B2E" w:rsidRDefault="003D50DF" w:rsidP="007707A5">
      <w:pPr>
        <w:pStyle w:val="infoblue"/>
      </w:pPr>
      <w:r w:rsidRPr="00D76C09">
        <w:rPr>
          <w:noProof/>
          <w:lang w:val="en-US"/>
        </w:rPr>
        <w:drawing>
          <wp:inline distT="0" distB="0" distL="0" distR="0" wp14:anchorId="6F07C206" wp14:editId="78374752">
            <wp:extent cx="5731510" cy="4248060"/>
            <wp:effectExtent l="0" t="0" r="254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48060"/>
                    </a:xfrm>
                    <a:prstGeom prst="rect">
                      <a:avLst/>
                    </a:prstGeom>
                    <a:noFill/>
                    <a:ln>
                      <a:noFill/>
                    </a:ln>
                  </pic:spPr>
                </pic:pic>
              </a:graphicData>
            </a:graphic>
          </wp:inline>
        </w:drawing>
      </w:r>
    </w:p>
    <w:p w14:paraId="034BDB38" w14:textId="21961FD9" w:rsidR="009F5790" w:rsidRDefault="009F5790" w:rsidP="007707A5"/>
    <w:p w14:paraId="2E01B04B" w14:textId="46F2C534" w:rsidR="003D50DF" w:rsidRPr="000D0B2E" w:rsidRDefault="003D50DF" w:rsidP="007707A5">
      <w:pPr>
        <w:pStyle w:val="StyleHeading1H1Mainheading1Heading1Heading10Head1h1Sec"/>
      </w:pPr>
      <w:r>
        <w:lastRenderedPageBreak/>
        <w:t xml:space="preserve">    Activity Diagram</w:t>
      </w:r>
    </w:p>
    <w:p w14:paraId="38AF0939" w14:textId="77777777" w:rsidR="003D50DF" w:rsidRDefault="003D50DF" w:rsidP="007707A5"/>
    <w:p w14:paraId="00676D7B" w14:textId="5D359288" w:rsidR="0079693D" w:rsidRPr="000D0B2E" w:rsidRDefault="00B160FB" w:rsidP="007707A5">
      <w:pPr>
        <w:pStyle w:val="StyleHeading1H1Mainheading1Heading1Heading10Head1h1Sec"/>
      </w:pPr>
      <w:r>
        <w:t xml:space="preserve">10. </w:t>
      </w:r>
      <w:bookmarkStart w:id="81" w:name="_Toc144299934"/>
      <w:bookmarkStart w:id="82" w:name="_Toc145125020"/>
      <w:bookmarkStart w:id="83" w:name="_Toc165439519"/>
      <w:bookmarkStart w:id="84" w:name="_Toc186019628"/>
      <w:bookmarkStart w:id="85" w:name="_Toc458607247"/>
      <w:r w:rsidR="009F5790" w:rsidRPr="000D0B2E">
        <w:t>Scenarios</w:t>
      </w:r>
      <w:bookmarkEnd w:id="81"/>
      <w:bookmarkEnd w:id="82"/>
      <w:bookmarkEnd w:id="83"/>
      <w:bookmarkEnd w:id="84"/>
      <w:bookmarkEnd w:id="85"/>
    </w:p>
    <w:p w14:paraId="472550AD" w14:textId="08B111E5" w:rsidR="009F5790" w:rsidRDefault="00EC6811" w:rsidP="007707A5">
      <w:pPr>
        <w:pStyle w:val="StyleHeading2Sub-headingH2ChapterNumberAppendixLetterchnh"/>
      </w:pPr>
      <w:bookmarkStart w:id="86" w:name="_Toc144299935"/>
      <w:bookmarkStart w:id="87" w:name="_Toc145125021"/>
      <w:bookmarkStart w:id="88" w:name="_Toc165439520"/>
      <w:bookmarkStart w:id="89" w:name="_Toc186019629"/>
      <w:bookmarkStart w:id="90" w:name="_Toc458607248"/>
      <w:r>
        <w:t xml:space="preserve">   </w:t>
      </w:r>
      <w:r w:rsidR="009F5790" w:rsidRPr="000D0B2E">
        <w:t>Success Scenarios</w:t>
      </w:r>
      <w:bookmarkEnd w:id="86"/>
      <w:bookmarkEnd w:id="87"/>
      <w:bookmarkEnd w:id="88"/>
      <w:bookmarkEnd w:id="89"/>
      <w:bookmarkEnd w:id="90"/>
    </w:p>
    <w:p w14:paraId="57EC932E" w14:textId="538CBCA3" w:rsidR="003207E4" w:rsidRPr="008B57B7" w:rsidRDefault="003D50DF" w:rsidP="008B57B7">
      <w:pPr>
        <w:pStyle w:val="ListParagraph"/>
        <w:numPr>
          <w:ilvl w:val="0"/>
          <w:numId w:val="20"/>
        </w:numPr>
        <w:rPr>
          <w:b/>
          <w:bCs/>
          <w:i/>
          <w:iCs/>
          <w:lang w:val="en"/>
        </w:rPr>
      </w:pPr>
      <w:r w:rsidRPr="00EC6811">
        <w:rPr>
          <w:lang w:val="en"/>
        </w:rPr>
        <w:t xml:space="preserve">Successful addition of information of the loan programs offer by the home </w:t>
      </w:r>
      <w:proofErr w:type="gramStart"/>
      <w:r w:rsidRPr="00EC6811">
        <w:rPr>
          <w:lang w:val="en"/>
        </w:rPr>
        <w:t>finance  provider</w:t>
      </w:r>
      <w:proofErr w:type="gramEnd"/>
      <w:r w:rsidRPr="00EC6811">
        <w:rPr>
          <w:lang w:val="en"/>
        </w:rPr>
        <w:t>.</w:t>
      </w:r>
    </w:p>
    <w:p w14:paraId="17B36821" w14:textId="17ED306F" w:rsidR="009F5790" w:rsidRPr="000D0B2E" w:rsidRDefault="00EC6811" w:rsidP="007707A5">
      <w:pPr>
        <w:pStyle w:val="StyleHeading2Sub-headingH2ChapterNumberAppendixLetterchnh"/>
      </w:pPr>
      <w:bookmarkStart w:id="91" w:name="_Toc144299936"/>
      <w:bookmarkStart w:id="92" w:name="_Toc145125022"/>
      <w:bookmarkStart w:id="93" w:name="_Toc165439521"/>
      <w:bookmarkStart w:id="94" w:name="_Toc186019630"/>
      <w:bookmarkStart w:id="95" w:name="_Toc458607249"/>
      <w:r>
        <w:t xml:space="preserve">     </w:t>
      </w:r>
      <w:r w:rsidR="009F5790" w:rsidRPr="000D0B2E">
        <w:t>Failure Scenarios</w:t>
      </w:r>
      <w:bookmarkEnd w:id="91"/>
      <w:bookmarkEnd w:id="92"/>
      <w:bookmarkEnd w:id="93"/>
      <w:bookmarkEnd w:id="94"/>
      <w:bookmarkEnd w:id="95"/>
    </w:p>
    <w:p w14:paraId="4B82413E" w14:textId="5A130EDF" w:rsidR="00982C75" w:rsidRPr="000D0B2E" w:rsidRDefault="00EC6811" w:rsidP="008B57B7">
      <w:pPr>
        <w:pStyle w:val="NormalNotesBulleted"/>
        <w:numPr>
          <w:ilvl w:val="0"/>
          <w:numId w:val="0"/>
        </w:numPr>
        <w:ind w:left="720" w:hanging="360"/>
      </w:pPr>
      <w:r>
        <w:t xml:space="preserve"> </w:t>
      </w:r>
      <w:r w:rsidR="003D50DF">
        <w:t>1.</w:t>
      </w:r>
      <w:r>
        <w:t xml:space="preserve">  </w:t>
      </w:r>
      <w:r w:rsidR="00982C75" w:rsidRPr="000D0B2E">
        <w:t>Web Server Down</w:t>
      </w:r>
    </w:p>
    <w:p w14:paraId="5F0DC63B" w14:textId="480168A2" w:rsidR="00982C75" w:rsidRPr="000D0B2E" w:rsidRDefault="008B57B7" w:rsidP="008B57B7">
      <w:pPr>
        <w:pStyle w:val="NormalNotesBulleted"/>
        <w:numPr>
          <w:ilvl w:val="0"/>
          <w:numId w:val="0"/>
        </w:numPr>
        <w:ind w:left="720" w:hanging="360"/>
      </w:pPr>
      <w:r>
        <w:t xml:space="preserve"> </w:t>
      </w:r>
      <w:r w:rsidR="003D50DF">
        <w:t>2.</w:t>
      </w:r>
      <w:r w:rsidR="00EC6811">
        <w:t xml:space="preserve">  </w:t>
      </w:r>
      <w:r w:rsidR="00982C75" w:rsidRPr="000D0B2E">
        <w:t>Database Connectivity Error</w:t>
      </w:r>
    </w:p>
    <w:p w14:paraId="2E7AB60D" w14:textId="1599AC49" w:rsidR="00982C75" w:rsidRPr="000D0B2E" w:rsidRDefault="00EC6811" w:rsidP="008B57B7">
      <w:pPr>
        <w:pStyle w:val="NormalNotesBulleted"/>
        <w:numPr>
          <w:ilvl w:val="0"/>
          <w:numId w:val="0"/>
        </w:numPr>
        <w:ind w:left="720" w:hanging="360"/>
      </w:pPr>
      <w:r>
        <w:t xml:space="preserve"> 3.  </w:t>
      </w:r>
      <w:r w:rsidR="00982C75" w:rsidRPr="000D0B2E">
        <w:t>Network Connectivity Error</w:t>
      </w:r>
    </w:p>
    <w:p w14:paraId="2338ADB1" w14:textId="57627005" w:rsidR="009F5790" w:rsidRPr="000D0B2E" w:rsidRDefault="00982C75" w:rsidP="007707A5">
      <w:r w:rsidRPr="000D0B2E">
        <w:tab/>
      </w:r>
    </w:p>
    <w:p w14:paraId="61308D71" w14:textId="35B1C1DA" w:rsidR="00B50092" w:rsidRPr="000D0B2E" w:rsidRDefault="001D2154" w:rsidP="007707A5">
      <w:pPr>
        <w:pStyle w:val="StyleHeading1H1Mainheading1Heading1Heading10Head1h1Sec"/>
      </w:pPr>
      <w:r>
        <w:t xml:space="preserve">11. </w:t>
      </w:r>
      <w:bookmarkStart w:id="96" w:name="_Toc144299937"/>
      <w:bookmarkStart w:id="97" w:name="_Toc145125023"/>
      <w:bookmarkStart w:id="98" w:name="_Toc165439522"/>
      <w:bookmarkStart w:id="99" w:name="_Toc186019631"/>
      <w:bookmarkStart w:id="100" w:name="_Toc458607250"/>
      <w:r w:rsidR="009F5790" w:rsidRPr="000D0B2E">
        <w:t>Issues</w:t>
      </w:r>
      <w:bookmarkEnd w:id="96"/>
      <w:bookmarkEnd w:id="97"/>
      <w:bookmarkEnd w:id="98"/>
      <w:bookmarkEnd w:id="99"/>
      <w:bookmarkEnd w:id="100"/>
    </w:p>
    <w:p w14:paraId="7CB3529F" w14:textId="3B621EA0" w:rsidR="00980564" w:rsidRPr="00194BEA" w:rsidRDefault="00EC6811" w:rsidP="007707A5">
      <w:pPr>
        <w:pStyle w:val="infoblue"/>
        <w:rPr>
          <w:i w:val="0"/>
          <w:color w:val="auto"/>
        </w:rPr>
      </w:pPr>
      <w:r w:rsidRPr="001D7E96">
        <w:rPr>
          <w:color w:val="auto"/>
        </w:rPr>
        <w:t xml:space="preserve">  </w:t>
      </w:r>
      <w:r w:rsidRPr="00194BEA">
        <w:rPr>
          <w:i w:val="0"/>
          <w:color w:val="auto"/>
        </w:rPr>
        <w:t xml:space="preserve">   1.   What is the maximum numbers of loans added or deleted at a time?</w:t>
      </w:r>
    </w:p>
    <w:p w14:paraId="7CC62646" w14:textId="65C7802B" w:rsidR="009F5790" w:rsidRPr="000D0B2E" w:rsidRDefault="00723FDE" w:rsidP="007707A5">
      <w:pPr>
        <w:pStyle w:val="StyleHeading1H1Mainheading1Heading1Heading10Head1h1Sec"/>
      </w:pPr>
      <w:r>
        <w:t xml:space="preserve">12. </w:t>
      </w:r>
      <w:bookmarkStart w:id="101" w:name="_Toc144299938"/>
      <w:bookmarkStart w:id="102" w:name="_Toc145125024"/>
      <w:bookmarkStart w:id="103" w:name="_Toc165439523"/>
      <w:bookmarkStart w:id="104" w:name="_Toc186019632"/>
      <w:bookmarkStart w:id="105" w:name="_Toc458607251"/>
      <w:r w:rsidR="009F5790" w:rsidRPr="000D0B2E">
        <w:t>UI Specifications</w:t>
      </w:r>
      <w:bookmarkEnd w:id="101"/>
      <w:bookmarkEnd w:id="102"/>
      <w:bookmarkEnd w:id="103"/>
      <w:bookmarkEnd w:id="104"/>
      <w:bookmarkEnd w:id="105"/>
    </w:p>
    <w:p w14:paraId="58B743EA" w14:textId="2734E366" w:rsidR="009F5790" w:rsidRPr="00194BEA" w:rsidRDefault="00EC6811" w:rsidP="007707A5">
      <w:pPr>
        <w:pStyle w:val="infoblue"/>
        <w:rPr>
          <w:i w:val="0"/>
        </w:rPr>
      </w:pPr>
      <w:r w:rsidRPr="00194BEA">
        <w:rPr>
          <w:i w:val="0"/>
        </w:rPr>
        <w:t xml:space="preserve">     </w:t>
      </w:r>
      <w:r w:rsidR="008F7E86" w:rsidRPr="00194BEA">
        <w:rPr>
          <w:i w:val="0"/>
          <w:color w:val="auto"/>
        </w:rPr>
        <w:t>https://www.onlineloanapplication.com</w:t>
      </w:r>
      <w:bookmarkStart w:id="106" w:name="_GoBack"/>
      <w:bookmarkEnd w:id="106"/>
    </w:p>
    <w:p w14:paraId="32F05197" w14:textId="3079E0A9" w:rsidR="00B50092" w:rsidRPr="000D0B2E" w:rsidRDefault="00723FDE" w:rsidP="007707A5">
      <w:pPr>
        <w:pStyle w:val="StyleHeading1H1Mainheading1Heading1Heading10Head1h1Sec"/>
      </w:pPr>
      <w:r>
        <w:t xml:space="preserve">14. </w:t>
      </w:r>
      <w:bookmarkStart w:id="107" w:name="_Toc144299939"/>
      <w:bookmarkStart w:id="108" w:name="_Toc145125025"/>
      <w:bookmarkStart w:id="109" w:name="_Toc165439524"/>
      <w:bookmarkStart w:id="110" w:name="_Toc186019633"/>
      <w:bookmarkStart w:id="111" w:name="_Toc458607252"/>
      <w:r w:rsidR="009F5790" w:rsidRPr="000D0B2E">
        <w:t>Inter System Dependencies</w:t>
      </w:r>
      <w:bookmarkEnd w:id="107"/>
      <w:bookmarkEnd w:id="108"/>
      <w:bookmarkEnd w:id="109"/>
      <w:bookmarkEnd w:id="110"/>
      <w:bookmarkEnd w:id="111"/>
    </w:p>
    <w:p w14:paraId="5896F56D" w14:textId="1B9C0EF4" w:rsidR="009F5790" w:rsidRPr="000D0B2E" w:rsidRDefault="009F5790" w:rsidP="007707A5">
      <w:r w:rsidRPr="000D0B2E">
        <w:t xml:space="preserve">Module: </w:t>
      </w:r>
      <w:r w:rsidR="00EC6811" w:rsidRPr="00D76C09">
        <w:rPr>
          <w:lang w:val="en"/>
        </w:rPr>
        <w:t>‘Loan application processing system’ gets impacted due to:</w:t>
      </w:r>
    </w:p>
    <w:p w14:paraId="32524964" w14:textId="77777777" w:rsidR="009F5790" w:rsidRPr="000D0B2E" w:rsidRDefault="009F5790" w:rsidP="007707A5"/>
    <w:p w14:paraId="19D63F4C" w14:textId="67C7793F" w:rsidR="009F5790" w:rsidRDefault="009F5790" w:rsidP="007707A5">
      <w:r w:rsidRPr="000D0B2E">
        <w:t xml:space="preserve">Use case name: </w:t>
      </w:r>
      <w:r w:rsidR="00E75713">
        <w:t>Loan Application Process</w:t>
      </w:r>
    </w:p>
    <w:p w14:paraId="4334FB50" w14:textId="77777777" w:rsidR="006D3977" w:rsidRDefault="006D3977" w:rsidP="007707A5"/>
    <w:p w14:paraId="629A0B5F" w14:textId="39F3AFEA" w:rsidR="006D3977" w:rsidRPr="000D0B2E" w:rsidRDefault="006D3977" w:rsidP="007707A5">
      <w:r>
        <w:t xml:space="preserve">Flow </w:t>
      </w:r>
      <w:proofErr w:type="gramStart"/>
      <w:r>
        <w:t>name :</w:t>
      </w:r>
      <w:proofErr w:type="gramEnd"/>
      <w:r>
        <w:t xml:space="preserve"> Alternate Flow 1</w:t>
      </w:r>
    </w:p>
    <w:p w14:paraId="4B470267" w14:textId="77777777" w:rsidR="009F5790" w:rsidRPr="000D0B2E" w:rsidRDefault="009F5790" w:rsidP="007707A5"/>
    <w:p w14:paraId="493A12AA" w14:textId="77777777" w:rsidR="00EC6811" w:rsidRPr="00D76C09" w:rsidRDefault="009F5790" w:rsidP="007707A5">
      <w:pPr>
        <w:rPr>
          <w:b/>
          <w:lang w:val="en"/>
        </w:rPr>
      </w:pPr>
      <w:r w:rsidRPr="000D0B2E">
        <w:t>Impact:</w:t>
      </w:r>
      <w:r w:rsidR="009920DA">
        <w:t xml:space="preserve"> </w:t>
      </w:r>
      <w:r w:rsidR="00EC6811" w:rsidRPr="00D76C09">
        <w:rPr>
          <w:lang w:val="en"/>
        </w:rPr>
        <w:t>If the admin tries to change anything without login, he/she should be denied so</w:t>
      </w:r>
      <w:r w:rsidR="00EC6811" w:rsidRPr="00D76C09">
        <w:rPr>
          <w:b/>
          <w:lang w:val="en"/>
        </w:rPr>
        <w:t>.</w:t>
      </w:r>
    </w:p>
    <w:p w14:paraId="7E34014E" w14:textId="77F33B62" w:rsidR="009F5790" w:rsidRPr="000D0B2E" w:rsidRDefault="009F5790" w:rsidP="007707A5"/>
    <w:p w14:paraId="2C231003" w14:textId="77777777" w:rsidR="009F5790" w:rsidRDefault="009F5790" w:rsidP="007707A5"/>
    <w:p w14:paraId="3D5B6EBE" w14:textId="77777777" w:rsidR="002A551B" w:rsidRDefault="002A551B" w:rsidP="007707A5"/>
    <w:p w14:paraId="6B263A7F" w14:textId="77777777" w:rsidR="0073321A" w:rsidRPr="000D0B2E" w:rsidRDefault="0073321A" w:rsidP="007707A5"/>
    <w:p w14:paraId="2304A5FD" w14:textId="21D72619" w:rsidR="009F5790" w:rsidRPr="000D0B2E" w:rsidRDefault="00723FDE" w:rsidP="007707A5">
      <w:pPr>
        <w:pStyle w:val="StyleHeading1H1Mainheading1Heading1Heading10Head1h1Sec"/>
      </w:pPr>
      <w:r>
        <w:t xml:space="preserve">15. </w:t>
      </w:r>
      <w:bookmarkStart w:id="112" w:name="_Toc144299940"/>
      <w:bookmarkStart w:id="113" w:name="_Toc145125026"/>
      <w:bookmarkStart w:id="114" w:name="_Toc165439525"/>
      <w:bookmarkStart w:id="115" w:name="_Toc186019634"/>
      <w:bookmarkStart w:id="116" w:name="_Toc458607253"/>
      <w:r w:rsidR="009F5790" w:rsidRPr="000D0B2E">
        <w:t>Integratio</w:t>
      </w:r>
      <w:bookmarkEnd w:id="112"/>
      <w:bookmarkEnd w:id="113"/>
      <w:r w:rsidR="009F5790" w:rsidRPr="000D0B2E">
        <w:t>n with an already existing System of the &lt;&lt;Customer&gt;&gt;</w:t>
      </w:r>
      <w:bookmarkEnd w:id="114"/>
      <w:bookmarkEnd w:id="115"/>
      <w:bookmarkEnd w:id="116"/>
      <w:r w:rsidR="00D84927">
        <w:t>&lt;&lt;Not Applicable&gt;&gt;</w:t>
      </w:r>
    </w:p>
    <w:p w14:paraId="0460A58B" w14:textId="77777777" w:rsidR="009F5790" w:rsidRPr="000D0B2E" w:rsidRDefault="009F5790" w:rsidP="007707A5"/>
    <w:p w14:paraId="549E3FD1" w14:textId="77777777" w:rsidR="009F5790" w:rsidRPr="000D0B2E" w:rsidRDefault="009F5790" w:rsidP="007707A5"/>
    <w:p w14:paraId="2892254F" w14:textId="4BA005E0" w:rsidR="00C8361D" w:rsidRPr="000D0B2E" w:rsidRDefault="00723FDE" w:rsidP="007707A5">
      <w:pPr>
        <w:pStyle w:val="StyleHeading1H1Mainheading1Heading1Heading10Head1h1Sec"/>
      </w:pPr>
      <w:bookmarkStart w:id="117" w:name="_Toc144299941"/>
      <w:bookmarkStart w:id="118" w:name="_Toc145125027"/>
      <w:bookmarkStart w:id="119" w:name="_Toc165439526"/>
      <w:bookmarkStart w:id="120" w:name="_Toc186019635"/>
      <w:bookmarkStart w:id="121" w:name="_Toc458607254"/>
      <w:r>
        <w:t xml:space="preserve">16. </w:t>
      </w:r>
      <w:r w:rsidR="009F5790" w:rsidRPr="000D0B2E">
        <w:t>Assumptions</w:t>
      </w:r>
      <w:bookmarkEnd w:id="117"/>
      <w:bookmarkEnd w:id="118"/>
      <w:bookmarkEnd w:id="119"/>
      <w:bookmarkEnd w:id="120"/>
      <w:bookmarkEnd w:id="121"/>
    </w:p>
    <w:p w14:paraId="2D705D61" w14:textId="77777777" w:rsidR="00EC6811" w:rsidRPr="007707A5" w:rsidRDefault="00EC6811" w:rsidP="007D1B8F">
      <w:pPr>
        <w:pStyle w:val="ListParagraph"/>
        <w:numPr>
          <w:ilvl w:val="0"/>
          <w:numId w:val="8"/>
        </w:numPr>
        <w:rPr>
          <w:lang w:val="en"/>
        </w:rPr>
      </w:pPr>
      <w:r w:rsidRPr="007707A5">
        <w:rPr>
          <w:lang w:val="en"/>
        </w:rPr>
        <w:t>Admin should know the valid URL of Loan Application Processing System.</w:t>
      </w:r>
    </w:p>
    <w:p w14:paraId="133AC3F5" w14:textId="4ABB221D" w:rsidR="009F5790" w:rsidRPr="000D0B2E" w:rsidRDefault="00EC6811" w:rsidP="007D1B8F">
      <w:pPr>
        <w:pStyle w:val="ListParagraph"/>
        <w:numPr>
          <w:ilvl w:val="0"/>
          <w:numId w:val="8"/>
        </w:numPr>
      </w:pPr>
      <w:r w:rsidRPr="00D76C09">
        <w:rPr>
          <w:lang w:val="en"/>
        </w:rPr>
        <w:t>Admin should have Google chrome browser for best view of site</w:t>
      </w:r>
      <w:proofErr w:type="gramStart"/>
      <w:r w:rsidRPr="00D76C09">
        <w:rPr>
          <w:lang w:val="en"/>
        </w:rPr>
        <w:t>.</w:t>
      </w:r>
      <w:r w:rsidR="0011053E" w:rsidRPr="000D0B2E">
        <w:t>.</w:t>
      </w:r>
      <w:proofErr w:type="gramEnd"/>
      <w:r w:rsidR="009F5790" w:rsidRPr="000D0B2E">
        <w:br w:type="page"/>
      </w:r>
    </w:p>
    <w:p w14:paraId="446E364F" w14:textId="57EF95A0" w:rsidR="009F5790" w:rsidRPr="000D0B2E" w:rsidRDefault="009F5790" w:rsidP="007707A5">
      <w:r w:rsidRPr="000D0B2E">
        <w:lastRenderedPageBreak/>
        <w:t>REVISION HISTORY OF THE WORK PRODUCT</w:t>
      </w:r>
    </w:p>
    <w:p w14:paraId="53265488" w14:textId="0EEBBB8F" w:rsidR="009F5790" w:rsidRPr="000D0B2E" w:rsidRDefault="009F5790" w:rsidP="007707A5">
      <w:r w:rsidRPr="000D0B2E">
        <w:t>&lt;</w:t>
      </w:r>
      <w:proofErr w:type="gramStart"/>
      <w:r w:rsidRPr="000D0B2E">
        <w:t>to</w:t>
      </w:r>
      <w:proofErr w:type="gramEnd"/>
      <w:r w:rsidRPr="000D0B2E">
        <w:t xml:space="preserve"> be maintained by projects&gt;</w:t>
      </w:r>
    </w:p>
    <w:p w14:paraId="0085CB76" w14:textId="77777777" w:rsidR="009F5790" w:rsidRPr="000D0B2E" w:rsidRDefault="009F5790" w:rsidP="007707A5"/>
    <w:p w14:paraId="27DB307B" w14:textId="77777777" w:rsidR="009F5790" w:rsidRPr="000D0B2E" w:rsidRDefault="009F5790" w:rsidP="007707A5"/>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0D0B2E"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0D0B2E" w:rsidRDefault="009F5790" w:rsidP="007707A5">
            <w:r w:rsidRPr="000D0B2E">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0D0B2E" w:rsidRDefault="009F5790" w:rsidP="007707A5">
            <w:r w:rsidRPr="000D0B2E">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0D0B2E" w:rsidRDefault="009F5790" w:rsidP="007707A5">
            <w:r w:rsidRPr="000D0B2E">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0D0B2E" w:rsidRDefault="009F5790" w:rsidP="007707A5">
            <w:r w:rsidRPr="000D0B2E">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0D0B2E" w:rsidRDefault="009F5790" w:rsidP="007707A5">
            <w:r w:rsidRPr="000D0B2E">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0D0B2E" w:rsidRDefault="009F5790" w:rsidP="007707A5">
            <w:r w:rsidRPr="000D0B2E">
              <w:t>Approved By</w:t>
            </w:r>
          </w:p>
        </w:tc>
      </w:tr>
      <w:tr w:rsidR="009F5790" w:rsidRPr="000D0B2E"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0D0B2E" w:rsidRDefault="009F5790" w:rsidP="007707A5">
            <w:r w:rsidRPr="000D0B2E">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0D0B2E" w:rsidRDefault="009F5790" w:rsidP="007707A5"/>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0D0B2E" w:rsidRDefault="009F5790" w:rsidP="007707A5"/>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0D0B2E" w:rsidRDefault="009F5790" w:rsidP="007707A5"/>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0D0B2E" w:rsidRDefault="009F5790" w:rsidP="007707A5"/>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0D0B2E" w:rsidRDefault="009F5790" w:rsidP="007707A5"/>
        </w:tc>
      </w:tr>
      <w:tr w:rsidR="009F5790" w:rsidRPr="000D0B2E"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0D0B2E" w:rsidRDefault="009F5790" w:rsidP="007707A5">
            <w:r w:rsidRPr="000D0B2E">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0D0B2E" w:rsidRDefault="009F5790" w:rsidP="007707A5"/>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0D0B2E" w:rsidRDefault="009F5790" w:rsidP="007707A5"/>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0D0B2E" w:rsidRDefault="009F5790" w:rsidP="007707A5"/>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0D0B2E" w:rsidRDefault="009F5790" w:rsidP="007707A5"/>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0D0B2E" w:rsidRDefault="009F5790" w:rsidP="007707A5"/>
        </w:tc>
      </w:tr>
    </w:tbl>
    <w:p w14:paraId="4690480B" w14:textId="77777777" w:rsidR="009F5790" w:rsidRPr="000D0B2E" w:rsidRDefault="009F5790" w:rsidP="007707A5"/>
    <w:p w14:paraId="5E49A99B" w14:textId="687C11B2" w:rsidR="00DD3DC0" w:rsidRPr="000D0B2E" w:rsidRDefault="00DD3DC0" w:rsidP="007707A5"/>
    <w:sectPr w:rsidR="00DD3DC0" w:rsidRPr="000D0B2E" w:rsidSect="00EF17C1">
      <w:headerReference w:type="even" r:id="rId12"/>
      <w:headerReference w:type="default" r:id="rId13"/>
      <w:footerReference w:type="even" r:id="rId14"/>
      <w:footerReference w:type="default" r:id="rId15"/>
      <w:headerReference w:type="first" r:id="rId16"/>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246DF" w14:textId="77777777" w:rsidR="00DC71C4" w:rsidRDefault="00DC71C4" w:rsidP="007707A5">
      <w:r>
        <w:separator/>
      </w:r>
    </w:p>
    <w:p w14:paraId="62D5B7CB" w14:textId="77777777" w:rsidR="00DC71C4" w:rsidRDefault="00DC71C4" w:rsidP="007707A5"/>
    <w:p w14:paraId="3BF8DE55" w14:textId="77777777" w:rsidR="00DC71C4" w:rsidRDefault="00DC71C4" w:rsidP="007707A5"/>
    <w:p w14:paraId="557638D2" w14:textId="77777777" w:rsidR="00DC71C4" w:rsidRDefault="00DC71C4" w:rsidP="007707A5"/>
    <w:p w14:paraId="336EB73E" w14:textId="77777777" w:rsidR="00DC71C4" w:rsidRDefault="00DC71C4" w:rsidP="007707A5"/>
    <w:p w14:paraId="39788F07" w14:textId="77777777" w:rsidR="00DC71C4" w:rsidRDefault="00DC71C4" w:rsidP="007707A5"/>
    <w:p w14:paraId="6113E0A6" w14:textId="77777777" w:rsidR="00DC71C4" w:rsidRDefault="00DC71C4" w:rsidP="007707A5"/>
    <w:p w14:paraId="529E29BA" w14:textId="77777777" w:rsidR="00DC71C4" w:rsidRDefault="00DC71C4" w:rsidP="007707A5"/>
    <w:p w14:paraId="18B3B437" w14:textId="77777777" w:rsidR="00DC71C4" w:rsidRDefault="00DC71C4" w:rsidP="007707A5"/>
    <w:p w14:paraId="41156E2F" w14:textId="77777777" w:rsidR="00DC71C4" w:rsidRDefault="00DC71C4" w:rsidP="007707A5"/>
    <w:p w14:paraId="6E30D07F" w14:textId="77777777" w:rsidR="00DC71C4" w:rsidRDefault="00DC71C4" w:rsidP="007707A5"/>
    <w:p w14:paraId="61BB86A7" w14:textId="77777777" w:rsidR="00DC71C4" w:rsidRDefault="00DC71C4" w:rsidP="007707A5"/>
    <w:p w14:paraId="7229B1DF" w14:textId="77777777" w:rsidR="00DC71C4" w:rsidRDefault="00DC71C4" w:rsidP="007707A5"/>
    <w:p w14:paraId="4499A5DB" w14:textId="77777777" w:rsidR="00DC71C4" w:rsidRDefault="00DC71C4" w:rsidP="007707A5"/>
    <w:p w14:paraId="557CA77C" w14:textId="77777777" w:rsidR="00DC71C4" w:rsidRDefault="00DC71C4" w:rsidP="007707A5"/>
    <w:p w14:paraId="2A323397" w14:textId="77777777" w:rsidR="00DC71C4" w:rsidRDefault="00DC71C4" w:rsidP="007707A5"/>
    <w:p w14:paraId="62F1DEC7" w14:textId="77777777" w:rsidR="00DC71C4" w:rsidRDefault="00DC71C4" w:rsidP="007707A5"/>
    <w:p w14:paraId="73FC5799" w14:textId="77777777" w:rsidR="00DC71C4" w:rsidRDefault="00DC71C4" w:rsidP="007707A5"/>
    <w:p w14:paraId="32B98A95" w14:textId="77777777" w:rsidR="00DC71C4" w:rsidRDefault="00DC71C4" w:rsidP="007707A5"/>
    <w:p w14:paraId="130655AA" w14:textId="77777777" w:rsidR="00DC71C4" w:rsidRDefault="00DC71C4" w:rsidP="007707A5"/>
  </w:endnote>
  <w:endnote w:type="continuationSeparator" w:id="0">
    <w:p w14:paraId="2DC2DE49" w14:textId="77777777" w:rsidR="00DC71C4" w:rsidRDefault="00DC71C4" w:rsidP="007707A5">
      <w:r>
        <w:continuationSeparator/>
      </w:r>
    </w:p>
    <w:p w14:paraId="27D65AEE" w14:textId="77777777" w:rsidR="00DC71C4" w:rsidRDefault="00DC71C4" w:rsidP="007707A5"/>
    <w:p w14:paraId="656B3014" w14:textId="77777777" w:rsidR="00DC71C4" w:rsidRDefault="00DC71C4" w:rsidP="007707A5"/>
    <w:p w14:paraId="5C206461" w14:textId="77777777" w:rsidR="00DC71C4" w:rsidRDefault="00DC71C4" w:rsidP="007707A5"/>
    <w:p w14:paraId="61B7B367" w14:textId="77777777" w:rsidR="00DC71C4" w:rsidRDefault="00DC71C4" w:rsidP="007707A5"/>
    <w:p w14:paraId="5F6A7246" w14:textId="77777777" w:rsidR="00DC71C4" w:rsidRDefault="00DC71C4" w:rsidP="007707A5"/>
    <w:p w14:paraId="11AECAF0" w14:textId="77777777" w:rsidR="00DC71C4" w:rsidRDefault="00DC71C4" w:rsidP="007707A5"/>
    <w:p w14:paraId="79AC150D" w14:textId="77777777" w:rsidR="00DC71C4" w:rsidRDefault="00DC71C4" w:rsidP="007707A5"/>
    <w:p w14:paraId="59B098F2" w14:textId="77777777" w:rsidR="00DC71C4" w:rsidRDefault="00DC71C4" w:rsidP="007707A5"/>
    <w:p w14:paraId="66E85441" w14:textId="77777777" w:rsidR="00DC71C4" w:rsidRDefault="00DC71C4" w:rsidP="007707A5"/>
    <w:p w14:paraId="79F5215E" w14:textId="77777777" w:rsidR="00DC71C4" w:rsidRDefault="00DC71C4" w:rsidP="007707A5"/>
    <w:p w14:paraId="4C0E1898" w14:textId="77777777" w:rsidR="00DC71C4" w:rsidRDefault="00DC71C4" w:rsidP="007707A5"/>
    <w:p w14:paraId="53D26C63" w14:textId="77777777" w:rsidR="00DC71C4" w:rsidRDefault="00DC71C4" w:rsidP="007707A5"/>
    <w:p w14:paraId="4A9504C1" w14:textId="77777777" w:rsidR="00DC71C4" w:rsidRDefault="00DC71C4" w:rsidP="007707A5"/>
    <w:p w14:paraId="51E44471" w14:textId="77777777" w:rsidR="00DC71C4" w:rsidRDefault="00DC71C4" w:rsidP="007707A5"/>
    <w:p w14:paraId="3D228535" w14:textId="77777777" w:rsidR="00DC71C4" w:rsidRDefault="00DC71C4" w:rsidP="007707A5"/>
    <w:p w14:paraId="705D1A24" w14:textId="77777777" w:rsidR="00DC71C4" w:rsidRDefault="00DC71C4" w:rsidP="007707A5"/>
    <w:p w14:paraId="3EC0D9C1" w14:textId="77777777" w:rsidR="00DC71C4" w:rsidRDefault="00DC71C4" w:rsidP="007707A5"/>
    <w:p w14:paraId="076E9290" w14:textId="77777777" w:rsidR="00DC71C4" w:rsidRDefault="00DC71C4" w:rsidP="007707A5"/>
    <w:p w14:paraId="37F962CC" w14:textId="77777777" w:rsidR="00DC71C4" w:rsidRDefault="00DC71C4" w:rsidP="00770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3D50DF" w:rsidRDefault="003D50DF" w:rsidP="007707A5">
    <w:pPr>
      <w:pStyle w:val="Footer"/>
    </w:pPr>
  </w:p>
  <w:p w14:paraId="5E49A9DD" w14:textId="77777777" w:rsidR="003D50DF" w:rsidRDefault="003D50DF" w:rsidP="007707A5"/>
  <w:p w14:paraId="4F1246D0" w14:textId="77777777" w:rsidR="003D50DF" w:rsidRDefault="003D50DF" w:rsidP="007707A5"/>
  <w:p w14:paraId="2F6CC1CB" w14:textId="77777777" w:rsidR="003D50DF" w:rsidRDefault="003D50DF" w:rsidP="007707A5"/>
  <w:p w14:paraId="6EA8DA5B" w14:textId="77777777" w:rsidR="003D50DF" w:rsidRDefault="003D50DF" w:rsidP="007707A5"/>
  <w:p w14:paraId="1A7F1BEB" w14:textId="77777777" w:rsidR="003D50DF" w:rsidRDefault="003D50DF" w:rsidP="007707A5"/>
  <w:p w14:paraId="6E88F4E2" w14:textId="77777777" w:rsidR="003D50DF" w:rsidRDefault="003D50DF" w:rsidP="007707A5"/>
  <w:p w14:paraId="20463257" w14:textId="77777777" w:rsidR="003D50DF" w:rsidRDefault="003D50DF" w:rsidP="007707A5"/>
  <w:p w14:paraId="25DF24E7" w14:textId="77777777" w:rsidR="003D50DF" w:rsidRDefault="003D50DF" w:rsidP="007707A5"/>
  <w:p w14:paraId="2A2A3986" w14:textId="77777777" w:rsidR="003D50DF" w:rsidRDefault="003D50DF" w:rsidP="007707A5"/>
  <w:p w14:paraId="0F49F348" w14:textId="77777777" w:rsidR="003D50DF" w:rsidRDefault="003D50DF" w:rsidP="007707A5"/>
  <w:p w14:paraId="3CF518BC" w14:textId="77777777" w:rsidR="003D50DF" w:rsidRDefault="003D50DF" w:rsidP="007707A5"/>
  <w:p w14:paraId="57F4FC51" w14:textId="77777777" w:rsidR="003D50DF" w:rsidRDefault="003D50DF" w:rsidP="007707A5"/>
  <w:p w14:paraId="559ED036" w14:textId="77777777" w:rsidR="003D50DF" w:rsidRDefault="003D50DF" w:rsidP="007707A5"/>
  <w:p w14:paraId="4E79FFF2" w14:textId="77777777" w:rsidR="003D50DF" w:rsidRDefault="003D50DF" w:rsidP="007707A5"/>
  <w:p w14:paraId="4CD6E288" w14:textId="77777777" w:rsidR="003D50DF" w:rsidRDefault="003D50DF" w:rsidP="007707A5"/>
  <w:p w14:paraId="0DBF147C" w14:textId="77777777" w:rsidR="003D50DF" w:rsidRDefault="003D50DF" w:rsidP="007707A5"/>
  <w:p w14:paraId="3E2966D6" w14:textId="77777777" w:rsidR="003D50DF" w:rsidRDefault="003D50DF" w:rsidP="007707A5"/>
  <w:p w14:paraId="06F195AE" w14:textId="77777777" w:rsidR="003D50DF" w:rsidRDefault="003D50DF" w:rsidP="007707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C0A" w14:textId="2A821731" w:rsidR="003D50DF" w:rsidRPr="00EF17C1" w:rsidRDefault="003D50DF" w:rsidP="007707A5">
    <w:pPr>
      <w:pStyle w:val="Footer"/>
    </w:pPr>
    <w:r w:rsidRPr="00EF17C1">
      <w:t>©2015 Capgemini. All rights reserved.</w:t>
    </w:r>
    <w:r w:rsidRPr="00EF17C1">
      <w:br/>
      <w:t xml:space="preserve">The information contained in this document is proprietary and confidential. For Capgemini only.   | </w:t>
    </w:r>
  </w:p>
  <w:p w14:paraId="2A03030C" w14:textId="77777777" w:rsidR="003D50DF" w:rsidRPr="00EF17C1" w:rsidRDefault="003D50DF" w:rsidP="007707A5">
    <w:pPr>
      <w:pStyle w:val="Footer"/>
    </w:pPr>
    <w:r w:rsidRPr="00EF17C1">
      <w:t xml:space="preserve">DMT/RM01/TMP 21 January 2016 |   Version   |   1.1   |   </w:t>
    </w:r>
    <w:sdt>
      <w:sdtPr>
        <w:rPr>
          <w:lang w:val="fr-FR"/>
        </w:rPr>
        <w:id w:val="250395305"/>
        <w:docPartObj>
          <w:docPartGallery w:val="Page Numbers (Top of Page)"/>
          <w:docPartUnique/>
        </w:docPartObj>
      </w:sdtPr>
      <w:sdtEndPr/>
      <w:sdtContent>
        <w:r w:rsidRPr="00EF17C1">
          <w:rPr>
            <w:lang w:val="fr-FR"/>
          </w:rPr>
          <w:fldChar w:fldCharType="begin"/>
        </w:r>
        <w:r w:rsidRPr="00EF17C1">
          <w:rPr>
            <w:lang w:val="fr-FR"/>
          </w:rPr>
          <w:instrText xml:space="preserve"> PAGE </w:instrText>
        </w:r>
        <w:r w:rsidRPr="00EF17C1">
          <w:rPr>
            <w:lang w:val="fr-FR"/>
          </w:rPr>
          <w:fldChar w:fldCharType="separate"/>
        </w:r>
        <w:r w:rsidR="00194BEA">
          <w:rPr>
            <w:noProof/>
            <w:lang w:val="fr-FR"/>
          </w:rPr>
          <w:t>16</w:t>
        </w:r>
        <w:r w:rsidRPr="00EF17C1">
          <w:fldChar w:fldCharType="end"/>
        </w:r>
        <w:r w:rsidRPr="00EF17C1">
          <w:rPr>
            <w:lang w:val="fr-FR"/>
          </w:rPr>
          <w:t xml:space="preserve"> / </w:t>
        </w:r>
        <w:r w:rsidRPr="00EF17C1">
          <w:rPr>
            <w:lang w:val="fr-FR"/>
          </w:rPr>
          <w:fldChar w:fldCharType="begin"/>
        </w:r>
        <w:r w:rsidRPr="00EF17C1">
          <w:rPr>
            <w:lang w:val="fr-FR"/>
          </w:rPr>
          <w:instrText xml:space="preserve"> NUMPAGES  </w:instrText>
        </w:r>
        <w:r w:rsidRPr="00EF17C1">
          <w:rPr>
            <w:lang w:val="fr-FR"/>
          </w:rPr>
          <w:fldChar w:fldCharType="separate"/>
        </w:r>
        <w:r w:rsidR="00194BEA">
          <w:rPr>
            <w:noProof/>
            <w:lang w:val="fr-FR"/>
          </w:rPr>
          <w:t>16</w:t>
        </w:r>
        <w:r w:rsidRPr="00EF17C1">
          <w:fldChar w:fldCharType="end"/>
        </w:r>
      </w:sdtContent>
    </w:sdt>
  </w:p>
  <w:p w14:paraId="5098ABAA" w14:textId="77777777" w:rsidR="003D50DF" w:rsidRPr="00EF17C1" w:rsidRDefault="003D50DF" w:rsidP="007707A5">
    <w:pPr>
      <w:pStyle w:val="Footer"/>
    </w:pPr>
  </w:p>
  <w:p w14:paraId="5A016DFD" w14:textId="77777777" w:rsidR="003D50DF" w:rsidRPr="00EF17C1" w:rsidRDefault="003D50DF" w:rsidP="007707A5">
    <w:pPr>
      <w:pStyle w:val="Footer"/>
    </w:pPr>
    <w:r w:rsidRPr="00EF17C1">
      <w:t>Capgemini Internal</w:t>
    </w:r>
  </w:p>
  <w:p w14:paraId="03E5691E" w14:textId="77777777" w:rsidR="003D50DF" w:rsidRPr="00EF17C1" w:rsidRDefault="003D50DF" w:rsidP="007707A5">
    <w:pPr>
      <w:pStyle w:val="Footer"/>
    </w:pPr>
  </w:p>
  <w:p w14:paraId="12FE4E16" w14:textId="77777777" w:rsidR="003D50DF" w:rsidRPr="00EF17C1" w:rsidRDefault="003D50DF" w:rsidP="007707A5">
    <w:pPr>
      <w:pStyle w:val="Footer"/>
    </w:pPr>
  </w:p>
  <w:p w14:paraId="73D1DD87" w14:textId="73DAC345" w:rsidR="003D50DF" w:rsidRDefault="003D50DF" w:rsidP="007707A5">
    <w:pPr>
      <w:pStyle w:val="Footer"/>
    </w:pPr>
  </w:p>
  <w:p w14:paraId="4DCCC186" w14:textId="57385309" w:rsidR="003D50DF" w:rsidRDefault="003D50DF" w:rsidP="007707A5"/>
  <w:p w14:paraId="44B06EAD" w14:textId="77777777" w:rsidR="003D50DF" w:rsidRDefault="003D50DF" w:rsidP="007707A5"/>
  <w:p w14:paraId="07D2C408" w14:textId="77777777" w:rsidR="003D50DF" w:rsidRDefault="003D50DF" w:rsidP="007707A5"/>
  <w:p w14:paraId="58FC8A8A" w14:textId="77777777" w:rsidR="003D50DF" w:rsidRDefault="003D50DF" w:rsidP="007707A5"/>
  <w:p w14:paraId="6603B1AA" w14:textId="77777777" w:rsidR="003D50DF" w:rsidRDefault="003D50DF" w:rsidP="007707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C7770" w14:textId="77777777" w:rsidR="00DC71C4" w:rsidRDefault="00DC71C4" w:rsidP="007707A5">
      <w:r>
        <w:separator/>
      </w:r>
    </w:p>
    <w:p w14:paraId="6F6EBFB4" w14:textId="77777777" w:rsidR="00DC71C4" w:rsidRDefault="00DC71C4" w:rsidP="007707A5"/>
    <w:p w14:paraId="06BD4931" w14:textId="77777777" w:rsidR="00DC71C4" w:rsidRDefault="00DC71C4" w:rsidP="007707A5"/>
    <w:p w14:paraId="26AD8663" w14:textId="77777777" w:rsidR="00DC71C4" w:rsidRDefault="00DC71C4" w:rsidP="007707A5"/>
    <w:p w14:paraId="6A095689" w14:textId="77777777" w:rsidR="00DC71C4" w:rsidRDefault="00DC71C4" w:rsidP="007707A5"/>
    <w:p w14:paraId="0349A60E" w14:textId="77777777" w:rsidR="00DC71C4" w:rsidRDefault="00DC71C4" w:rsidP="007707A5"/>
    <w:p w14:paraId="3B742A39" w14:textId="77777777" w:rsidR="00DC71C4" w:rsidRDefault="00DC71C4" w:rsidP="007707A5"/>
    <w:p w14:paraId="72849CF4" w14:textId="77777777" w:rsidR="00DC71C4" w:rsidRDefault="00DC71C4" w:rsidP="007707A5"/>
    <w:p w14:paraId="64864216" w14:textId="77777777" w:rsidR="00DC71C4" w:rsidRDefault="00DC71C4" w:rsidP="007707A5"/>
    <w:p w14:paraId="0DA2332B" w14:textId="77777777" w:rsidR="00DC71C4" w:rsidRDefault="00DC71C4" w:rsidP="007707A5"/>
    <w:p w14:paraId="22919EB0" w14:textId="77777777" w:rsidR="00DC71C4" w:rsidRDefault="00DC71C4" w:rsidP="007707A5"/>
    <w:p w14:paraId="478183E7" w14:textId="77777777" w:rsidR="00DC71C4" w:rsidRDefault="00DC71C4" w:rsidP="007707A5"/>
    <w:p w14:paraId="4EAE1713" w14:textId="77777777" w:rsidR="00DC71C4" w:rsidRDefault="00DC71C4" w:rsidP="007707A5"/>
    <w:p w14:paraId="07B80BCC" w14:textId="77777777" w:rsidR="00DC71C4" w:rsidRDefault="00DC71C4" w:rsidP="007707A5"/>
    <w:p w14:paraId="3AA9470F" w14:textId="77777777" w:rsidR="00DC71C4" w:rsidRDefault="00DC71C4" w:rsidP="007707A5"/>
    <w:p w14:paraId="0B17DBE6" w14:textId="77777777" w:rsidR="00DC71C4" w:rsidRDefault="00DC71C4" w:rsidP="007707A5"/>
    <w:p w14:paraId="2D5BCB0A" w14:textId="77777777" w:rsidR="00DC71C4" w:rsidRDefault="00DC71C4" w:rsidP="007707A5"/>
    <w:p w14:paraId="35891939" w14:textId="77777777" w:rsidR="00DC71C4" w:rsidRDefault="00DC71C4" w:rsidP="007707A5"/>
    <w:p w14:paraId="67996A55" w14:textId="77777777" w:rsidR="00DC71C4" w:rsidRDefault="00DC71C4" w:rsidP="007707A5"/>
    <w:p w14:paraId="03913BCA" w14:textId="77777777" w:rsidR="00DC71C4" w:rsidRDefault="00DC71C4" w:rsidP="007707A5"/>
  </w:footnote>
  <w:footnote w:type="continuationSeparator" w:id="0">
    <w:p w14:paraId="6402622C" w14:textId="77777777" w:rsidR="00DC71C4" w:rsidRDefault="00DC71C4" w:rsidP="007707A5">
      <w:r>
        <w:continuationSeparator/>
      </w:r>
    </w:p>
    <w:p w14:paraId="4A7D162A" w14:textId="77777777" w:rsidR="00DC71C4" w:rsidRDefault="00DC71C4" w:rsidP="007707A5"/>
    <w:p w14:paraId="3BC81D7A" w14:textId="77777777" w:rsidR="00DC71C4" w:rsidRDefault="00DC71C4" w:rsidP="007707A5"/>
    <w:p w14:paraId="071FB175" w14:textId="77777777" w:rsidR="00DC71C4" w:rsidRDefault="00DC71C4" w:rsidP="007707A5"/>
    <w:p w14:paraId="65E78AB3" w14:textId="77777777" w:rsidR="00DC71C4" w:rsidRDefault="00DC71C4" w:rsidP="007707A5"/>
    <w:p w14:paraId="7EC0F3E1" w14:textId="77777777" w:rsidR="00DC71C4" w:rsidRDefault="00DC71C4" w:rsidP="007707A5"/>
    <w:p w14:paraId="4B58EC6F" w14:textId="77777777" w:rsidR="00DC71C4" w:rsidRDefault="00DC71C4" w:rsidP="007707A5"/>
    <w:p w14:paraId="2D73352B" w14:textId="77777777" w:rsidR="00DC71C4" w:rsidRDefault="00DC71C4" w:rsidP="007707A5"/>
    <w:p w14:paraId="37CB7A1A" w14:textId="77777777" w:rsidR="00DC71C4" w:rsidRDefault="00DC71C4" w:rsidP="007707A5"/>
    <w:p w14:paraId="14181C3A" w14:textId="77777777" w:rsidR="00DC71C4" w:rsidRDefault="00DC71C4" w:rsidP="007707A5"/>
    <w:p w14:paraId="7BFF9C4E" w14:textId="77777777" w:rsidR="00DC71C4" w:rsidRDefault="00DC71C4" w:rsidP="007707A5"/>
    <w:p w14:paraId="181C683B" w14:textId="77777777" w:rsidR="00DC71C4" w:rsidRDefault="00DC71C4" w:rsidP="007707A5"/>
    <w:p w14:paraId="14D757B5" w14:textId="77777777" w:rsidR="00DC71C4" w:rsidRDefault="00DC71C4" w:rsidP="007707A5"/>
    <w:p w14:paraId="244C7E0B" w14:textId="77777777" w:rsidR="00DC71C4" w:rsidRDefault="00DC71C4" w:rsidP="007707A5"/>
    <w:p w14:paraId="258C23D2" w14:textId="77777777" w:rsidR="00DC71C4" w:rsidRDefault="00DC71C4" w:rsidP="007707A5"/>
    <w:p w14:paraId="0C46EF22" w14:textId="77777777" w:rsidR="00DC71C4" w:rsidRDefault="00DC71C4" w:rsidP="007707A5"/>
    <w:p w14:paraId="1850958A" w14:textId="77777777" w:rsidR="00DC71C4" w:rsidRDefault="00DC71C4" w:rsidP="007707A5"/>
    <w:p w14:paraId="66858CB9" w14:textId="77777777" w:rsidR="00DC71C4" w:rsidRDefault="00DC71C4" w:rsidP="007707A5"/>
    <w:p w14:paraId="2C747AE3" w14:textId="77777777" w:rsidR="00DC71C4" w:rsidRDefault="00DC71C4" w:rsidP="007707A5"/>
    <w:p w14:paraId="0B9B1C9A" w14:textId="77777777" w:rsidR="00DC71C4" w:rsidRDefault="00DC71C4" w:rsidP="007707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3D50DF" w:rsidRDefault="00DC71C4" w:rsidP="007707A5">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8240;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3D50DF" w:rsidRDefault="003D50DF" w:rsidP="007707A5"/>
  <w:p w14:paraId="195F69AB" w14:textId="77777777" w:rsidR="003D50DF" w:rsidRDefault="003D50DF" w:rsidP="007707A5"/>
  <w:p w14:paraId="3AAB0591" w14:textId="77777777" w:rsidR="003D50DF" w:rsidRDefault="003D50DF" w:rsidP="007707A5"/>
  <w:p w14:paraId="648B6FA2" w14:textId="77777777" w:rsidR="003D50DF" w:rsidRDefault="003D50DF" w:rsidP="007707A5"/>
  <w:p w14:paraId="4812A3F4" w14:textId="77777777" w:rsidR="003D50DF" w:rsidRDefault="003D50DF" w:rsidP="007707A5"/>
  <w:p w14:paraId="49724218" w14:textId="77777777" w:rsidR="003D50DF" w:rsidRDefault="003D50DF" w:rsidP="007707A5"/>
  <w:p w14:paraId="03B14635" w14:textId="77777777" w:rsidR="003D50DF" w:rsidRDefault="003D50DF" w:rsidP="007707A5"/>
  <w:p w14:paraId="1A45E2D6" w14:textId="77777777" w:rsidR="003D50DF" w:rsidRDefault="003D50DF" w:rsidP="007707A5"/>
  <w:p w14:paraId="26E8A65D" w14:textId="77777777" w:rsidR="003D50DF" w:rsidRDefault="003D50DF" w:rsidP="007707A5"/>
  <w:p w14:paraId="317C0E00" w14:textId="77777777" w:rsidR="003D50DF" w:rsidRDefault="003D50DF" w:rsidP="007707A5"/>
  <w:p w14:paraId="3AAD80E8" w14:textId="77777777" w:rsidR="003D50DF" w:rsidRDefault="003D50DF" w:rsidP="007707A5"/>
  <w:p w14:paraId="3910C645" w14:textId="77777777" w:rsidR="003D50DF" w:rsidRDefault="003D50DF" w:rsidP="007707A5"/>
  <w:p w14:paraId="0E3D42C1" w14:textId="77777777" w:rsidR="003D50DF" w:rsidRDefault="003D50DF" w:rsidP="007707A5"/>
  <w:p w14:paraId="410B1D49" w14:textId="77777777" w:rsidR="003D50DF" w:rsidRDefault="003D50DF" w:rsidP="007707A5"/>
  <w:p w14:paraId="38F279B7" w14:textId="77777777" w:rsidR="003D50DF" w:rsidRDefault="003D50DF" w:rsidP="007707A5"/>
  <w:p w14:paraId="6FCB72B4" w14:textId="77777777" w:rsidR="003D50DF" w:rsidRDefault="003D50DF" w:rsidP="007707A5"/>
  <w:p w14:paraId="434109B2" w14:textId="77777777" w:rsidR="003D50DF" w:rsidRDefault="003D50DF" w:rsidP="007707A5"/>
  <w:p w14:paraId="61E128A3" w14:textId="77777777" w:rsidR="003D50DF" w:rsidRDefault="003D50DF" w:rsidP="007707A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1F470873" w:rsidR="003D50DF" w:rsidRPr="003308F8" w:rsidRDefault="00DC71C4" w:rsidP="007707A5">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721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3D50DF" w:rsidRPr="003308F8">
      <w:rPr>
        <w:noProof/>
        <w:lang w:eastAsia="en-US"/>
      </w:rPr>
      <w:drawing>
        <wp:anchor distT="0" distB="0" distL="114300" distR="114300" simplePos="0" relativeHeight="251664384" behindDoc="0" locked="1" layoutInCell="1" allowOverlap="0" wp14:anchorId="5E49A9E6" wp14:editId="0C51EF3C">
          <wp:simplePos x="0" y="0"/>
          <wp:positionH relativeFrom="page">
            <wp:posOffset>533400</wp:posOffset>
          </wp:positionH>
          <wp:positionV relativeFrom="page">
            <wp:posOffset>542925</wp:posOffset>
          </wp:positionV>
          <wp:extent cx="2162175" cy="533400"/>
          <wp:effectExtent l="19050" t="0" r="952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3D50DF">
      <w:t>Use Case Specification</w:t>
    </w:r>
  </w:p>
  <w:p w14:paraId="5E49A9DA" w14:textId="77777777" w:rsidR="003D50DF" w:rsidRDefault="003D50DF" w:rsidP="007707A5"/>
  <w:p w14:paraId="5E49A9DB" w14:textId="77777777" w:rsidR="003D50DF" w:rsidRDefault="003D50DF" w:rsidP="007707A5"/>
  <w:p w14:paraId="699F2CC6" w14:textId="77777777" w:rsidR="003D50DF" w:rsidRDefault="003D50DF" w:rsidP="007707A5"/>
  <w:p w14:paraId="6B954302" w14:textId="77777777" w:rsidR="003D50DF" w:rsidRDefault="003D50DF" w:rsidP="007707A5"/>
  <w:p w14:paraId="56EB8D93" w14:textId="77777777" w:rsidR="003D50DF" w:rsidRDefault="003D50DF" w:rsidP="007707A5"/>
  <w:p w14:paraId="7A86A5E6" w14:textId="77777777" w:rsidR="003D50DF" w:rsidRDefault="003D50DF" w:rsidP="007707A5"/>
  <w:p w14:paraId="5CDDA65B" w14:textId="77777777" w:rsidR="003D50DF" w:rsidRDefault="003D50DF" w:rsidP="007707A5"/>
  <w:p w14:paraId="5A85F00A" w14:textId="77777777" w:rsidR="003D50DF" w:rsidRDefault="003D50DF" w:rsidP="007707A5"/>
  <w:p w14:paraId="1F3B46B1" w14:textId="77777777" w:rsidR="003D50DF" w:rsidRDefault="003D50DF" w:rsidP="007707A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3D50DF" w:rsidRDefault="00DC71C4" w:rsidP="007707A5">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926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10229B5"/>
    <w:multiLevelType w:val="multilevel"/>
    <w:tmpl w:val="8DF8ED48"/>
    <w:lvl w:ilvl="0">
      <w:start w:val="1"/>
      <w:numFmt w:val="decimal"/>
      <w:lvlText w:val="%1."/>
      <w:legacy w:legacy="1" w:legacySpace="0" w:legacyIndent="360"/>
      <w:lvlJc w:val="left"/>
      <w:rPr>
        <w:rFonts w:ascii="Trebuchet MS" w:hAnsi="Trebuchet MS" w:cs="Times New Roman" w:hint="default"/>
      </w:rPr>
    </w:lvl>
    <w:lvl w:ilvl="1">
      <w:start w:val="1"/>
      <w:numFmt w:val="decimal"/>
      <w:lvlText w:val="%2."/>
      <w:lvlJc w:val="left"/>
      <w:pPr>
        <w:ind w:left="990" w:hanging="360"/>
      </w:pPr>
      <w:rPr>
        <w:rFonts w:hint="default"/>
      </w:r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B469D"/>
    <w:multiLevelType w:val="multilevel"/>
    <w:tmpl w:val="5C92D2F4"/>
    <w:lvl w:ilvl="0">
      <w:start w:val="1"/>
      <w:numFmt w:val="decimal"/>
      <w:lvlText w:val="%1."/>
      <w:legacy w:legacy="1" w:legacySpace="0" w:legacyIndent="0"/>
      <w:lvlJc w:val="left"/>
      <w:rPr>
        <w:rFonts w:ascii="Trebuchet MS" w:hAnsi="Trebuchet MS" w:cs="Times New Roman"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412665B"/>
    <w:multiLevelType w:val="singleLevel"/>
    <w:tmpl w:val="44C6E4CA"/>
    <w:lvl w:ilvl="0">
      <w:start w:val="1"/>
      <w:numFmt w:val="decimal"/>
      <w:lvlText w:val="%1."/>
      <w:legacy w:legacy="1" w:legacySpace="0" w:legacyIndent="360"/>
      <w:lvlJc w:val="left"/>
      <w:rPr>
        <w:rFonts w:ascii="Trebuchet MS" w:hAnsi="Trebuchet MS" w:cs="Times New Roman" w:hint="default"/>
      </w:rPr>
    </w:lvl>
  </w:abstractNum>
  <w:abstractNum w:abstractNumId="9" w15:restartNumberingAfterBreak="0">
    <w:nsid w:val="34BB2F56"/>
    <w:multiLevelType w:val="hybridMultilevel"/>
    <w:tmpl w:val="65A60BC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37918"/>
    <w:multiLevelType w:val="singleLevel"/>
    <w:tmpl w:val="44C6E4CA"/>
    <w:lvl w:ilvl="0">
      <w:start w:val="1"/>
      <w:numFmt w:val="decimal"/>
      <w:lvlText w:val="%1."/>
      <w:legacy w:legacy="1" w:legacySpace="0" w:legacyIndent="360"/>
      <w:lvlJc w:val="left"/>
      <w:rPr>
        <w:rFonts w:ascii="Trebuchet MS" w:hAnsi="Trebuchet MS" w:cs="Times New Roman" w:hint="default"/>
      </w:rPr>
    </w:lvl>
  </w:abstractNum>
  <w:abstractNum w:abstractNumId="11" w15:restartNumberingAfterBreak="0">
    <w:nsid w:val="43B40B1A"/>
    <w:multiLevelType w:val="hybridMultilevel"/>
    <w:tmpl w:val="2438E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CD02C3"/>
    <w:multiLevelType w:val="hybridMultilevel"/>
    <w:tmpl w:val="2FF0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134D"/>
    <w:multiLevelType w:val="hybridMultilevel"/>
    <w:tmpl w:val="6A7CA9C6"/>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5EEC4036"/>
    <w:multiLevelType w:val="singleLevel"/>
    <w:tmpl w:val="44C6E4CA"/>
    <w:lvl w:ilvl="0">
      <w:start w:val="1"/>
      <w:numFmt w:val="decimal"/>
      <w:lvlText w:val="%1."/>
      <w:legacy w:legacy="1" w:legacySpace="0" w:legacyIndent="360"/>
      <w:lvlJc w:val="left"/>
      <w:rPr>
        <w:rFonts w:ascii="Trebuchet MS" w:hAnsi="Trebuchet MS" w:cs="Times New Roman" w:hint="default"/>
      </w:rPr>
    </w:lvl>
  </w:abstractNum>
  <w:abstractNum w:abstractNumId="15" w15:restartNumberingAfterBreak="0">
    <w:nsid w:val="7A1D073F"/>
    <w:multiLevelType w:val="singleLevel"/>
    <w:tmpl w:val="44C6E4CA"/>
    <w:lvl w:ilvl="0">
      <w:start w:val="1"/>
      <w:numFmt w:val="decimal"/>
      <w:lvlText w:val="%1."/>
      <w:legacy w:legacy="1" w:legacySpace="0" w:legacyIndent="360"/>
      <w:lvlJc w:val="left"/>
      <w:rPr>
        <w:rFonts w:ascii="Trebuchet MS" w:hAnsi="Trebuchet MS" w:cs="Times New Roman" w:hint="default"/>
      </w:rPr>
    </w:lvl>
  </w:abstractNum>
  <w:abstractNum w:abstractNumId="16"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17"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
  </w:num>
  <w:num w:numId="3">
    <w:abstractNumId w:val="6"/>
  </w:num>
  <w:num w:numId="4">
    <w:abstractNumId w:val="17"/>
  </w:num>
  <w:num w:numId="5">
    <w:abstractNumId w:val="5"/>
  </w:num>
  <w:num w:numId="6">
    <w:abstractNumId w:val="4"/>
  </w:num>
  <w:num w:numId="7">
    <w:abstractNumId w:val="0"/>
  </w:num>
  <w:num w:numId="8">
    <w:abstractNumId w:val="7"/>
  </w:num>
  <w:num w:numId="9">
    <w:abstractNumId w:val="11"/>
  </w:num>
  <w:num w:numId="10">
    <w:abstractNumId w:val="8"/>
  </w:num>
  <w:num w:numId="11">
    <w:abstractNumId w:val="14"/>
  </w:num>
  <w:num w:numId="12">
    <w:abstractNumId w:val="12"/>
  </w:num>
  <w:num w:numId="13">
    <w:abstractNumId w:val="10"/>
  </w:num>
  <w:num w:numId="14">
    <w:abstractNumId w:val="13"/>
  </w:num>
  <w:num w:numId="15">
    <w:abstractNumId w:val="15"/>
  </w:num>
  <w:num w:numId="16">
    <w:abstractNumId w:val="1"/>
  </w:num>
  <w:num w:numId="17">
    <w:abstractNumId w:val="1"/>
    <w:lvlOverride w:ilvl="0">
      <w:lvl w:ilvl="0">
        <w:start w:val="1"/>
        <w:numFmt w:val="decimal"/>
        <w:lvlText w:val="%1."/>
        <w:legacy w:legacy="1" w:legacySpace="0" w:legacyIndent="0"/>
        <w:lvlJc w:val="left"/>
        <w:rPr>
          <w:rFonts w:ascii="Trebuchet MS" w:hAnsi="Trebuchet MS" w:cs="Times New Roman" w:hint="default"/>
        </w:rPr>
      </w:lvl>
    </w:lvlOverride>
  </w:num>
  <w:num w:numId="18">
    <w:abstractNumId w:val="3"/>
  </w:num>
  <w:num w:numId="19">
    <w:abstractNumId w:val="1"/>
    <w:lvlOverride w:ilvl="0">
      <w:lvl w:ilvl="0">
        <w:start w:val="1"/>
        <w:numFmt w:val="decimal"/>
        <w:lvlText w:val="%1."/>
        <w:legacy w:legacy="1" w:legacySpace="0" w:legacyIndent="0"/>
        <w:lvlJc w:val="left"/>
        <w:rPr>
          <w:rFonts w:ascii="Trebuchet MS" w:hAnsi="Trebuchet MS" w:cs="Times New Roman" w:hint="default"/>
        </w:rPr>
      </w:lvl>
    </w:lvlOverride>
    <w:lvlOverride w:ilvl="1">
      <w:lvl w:ilvl="1">
        <w:start w:val="1"/>
        <w:numFmt w:val="decimal"/>
        <w:lvlText w:val="%2."/>
        <w:lvlJc w:val="left"/>
        <w:pPr>
          <w:ind w:left="990" w:hanging="360"/>
        </w:pPr>
        <w:rPr>
          <w:rFonts w:hint="default"/>
        </w:rPr>
      </w:lvl>
    </w:lvlOverride>
    <w:lvlOverride w:ilvl="2">
      <w:lvl w:ilvl="2">
        <w:start w:val="1"/>
        <w:numFmt w:val="lowerRoman"/>
        <w:lvlText w:val="%3."/>
        <w:lvlJc w:val="right"/>
        <w:pPr>
          <w:ind w:left="2508" w:hanging="180"/>
        </w:pPr>
      </w:lvl>
    </w:lvlOverride>
    <w:lvlOverride w:ilvl="3">
      <w:lvl w:ilvl="3" w:tentative="1">
        <w:start w:val="1"/>
        <w:numFmt w:val="decimal"/>
        <w:lvlText w:val="%4."/>
        <w:lvlJc w:val="left"/>
        <w:pPr>
          <w:ind w:left="3228" w:hanging="360"/>
        </w:pPr>
      </w:lvl>
    </w:lvlOverride>
    <w:lvlOverride w:ilvl="4">
      <w:lvl w:ilvl="4" w:tentative="1">
        <w:start w:val="1"/>
        <w:numFmt w:val="lowerLetter"/>
        <w:lvlText w:val="%5."/>
        <w:lvlJc w:val="left"/>
        <w:pPr>
          <w:ind w:left="3948" w:hanging="360"/>
        </w:pPr>
      </w:lvl>
    </w:lvlOverride>
    <w:lvlOverride w:ilvl="5">
      <w:lvl w:ilvl="5" w:tentative="1">
        <w:start w:val="1"/>
        <w:numFmt w:val="lowerRoman"/>
        <w:lvlText w:val="%6."/>
        <w:lvlJc w:val="right"/>
        <w:pPr>
          <w:ind w:left="4668" w:hanging="180"/>
        </w:pPr>
      </w:lvl>
    </w:lvlOverride>
    <w:lvlOverride w:ilvl="6">
      <w:lvl w:ilvl="6" w:tentative="1">
        <w:start w:val="1"/>
        <w:numFmt w:val="decimal"/>
        <w:lvlText w:val="%7."/>
        <w:lvlJc w:val="left"/>
        <w:pPr>
          <w:ind w:left="5388" w:hanging="360"/>
        </w:pPr>
      </w:lvl>
    </w:lvlOverride>
    <w:lvlOverride w:ilvl="7">
      <w:lvl w:ilvl="7" w:tentative="1">
        <w:start w:val="1"/>
        <w:numFmt w:val="lowerLetter"/>
        <w:lvlText w:val="%8."/>
        <w:lvlJc w:val="left"/>
        <w:pPr>
          <w:ind w:left="6108" w:hanging="360"/>
        </w:pPr>
      </w:lvl>
    </w:lvlOverride>
    <w:lvlOverride w:ilvl="8">
      <w:lvl w:ilvl="8" w:tentative="1">
        <w:start w:val="1"/>
        <w:numFmt w:val="lowerRoman"/>
        <w:lvlText w:val="%9."/>
        <w:lvlJc w:val="right"/>
        <w:pPr>
          <w:ind w:left="6828" w:hanging="180"/>
        </w:pPr>
      </w:lvl>
    </w:lvlOverride>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F8"/>
    <w:rsid w:val="000019F0"/>
    <w:rsid w:val="000063BE"/>
    <w:rsid w:val="00006592"/>
    <w:rsid w:val="000126FA"/>
    <w:rsid w:val="00012AFF"/>
    <w:rsid w:val="00014210"/>
    <w:rsid w:val="00026079"/>
    <w:rsid w:val="00033651"/>
    <w:rsid w:val="00033D92"/>
    <w:rsid w:val="000355EB"/>
    <w:rsid w:val="000367EA"/>
    <w:rsid w:val="00045F72"/>
    <w:rsid w:val="00063964"/>
    <w:rsid w:val="00063D3C"/>
    <w:rsid w:val="00066A21"/>
    <w:rsid w:val="0008331A"/>
    <w:rsid w:val="00090D40"/>
    <w:rsid w:val="00096043"/>
    <w:rsid w:val="000A2360"/>
    <w:rsid w:val="000A3F3F"/>
    <w:rsid w:val="000C5717"/>
    <w:rsid w:val="000C7933"/>
    <w:rsid w:val="000D0B2E"/>
    <w:rsid w:val="000D21D3"/>
    <w:rsid w:val="000E00E7"/>
    <w:rsid w:val="000F1414"/>
    <w:rsid w:val="000F63FB"/>
    <w:rsid w:val="00102909"/>
    <w:rsid w:val="0010503C"/>
    <w:rsid w:val="0010797C"/>
    <w:rsid w:val="0011053E"/>
    <w:rsid w:val="00116066"/>
    <w:rsid w:val="0012666F"/>
    <w:rsid w:val="001418F1"/>
    <w:rsid w:val="00141B52"/>
    <w:rsid w:val="00144F46"/>
    <w:rsid w:val="00150EC1"/>
    <w:rsid w:val="00155262"/>
    <w:rsid w:val="00155339"/>
    <w:rsid w:val="0016258D"/>
    <w:rsid w:val="00162F56"/>
    <w:rsid w:val="00164AD1"/>
    <w:rsid w:val="00167C43"/>
    <w:rsid w:val="00170CF8"/>
    <w:rsid w:val="00171A03"/>
    <w:rsid w:val="0017290A"/>
    <w:rsid w:val="001732F5"/>
    <w:rsid w:val="001804C0"/>
    <w:rsid w:val="00186804"/>
    <w:rsid w:val="001900AE"/>
    <w:rsid w:val="00194B0F"/>
    <w:rsid w:val="00194BEA"/>
    <w:rsid w:val="00195720"/>
    <w:rsid w:val="0019751B"/>
    <w:rsid w:val="001A1E4F"/>
    <w:rsid w:val="001A354E"/>
    <w:rsid w:val="001A5612"/>
    <w:rsid w:val="001B1F93"/>
    <w:rsid w:val="001B442F"/>
    <w:rsid w:val="001B465B"/>
    <w:rsid w:val="001B5E7B"/>
    <w:rsid w:val="001C4CF0"/>
    <w:rsid w:val="001C4D77"/>
    <w:rsid w:val="001D2154"/>
    <w:rsid w:val="001D7BAA"/>
    <w:rsid w:val="001D7E96"/>
    <w:rsid w:val="001E0E1D"/>
    <w:rsid w:val="001E6A99"/>
    <w:rsid w:val="001F6215"/>
    <w:rsid w:val="001F65D5"/>
    <w:rsid w:val="00201D1D"/>
    <w:rsid w:val="00202833"/>
    <w:rsid w:val="00215783"/>
    <w:rsid w:val="002249C9"/>
    <w:rsid w:val="00233482"/>
    <w:rsid w:val="002358EF"/>
    <w:rsid w:val="002367BE"/>
    <w:rsid w:val="00240CA3"/>
    <w:rsid w:val="00242EF6"/>
    <w:rsid w:val="00243862"/>
    <w:rsid w:val="0025312C"/>
    <w:rsid w:val="00256423"/>
    <w:rsid w:val="002572DB"/>
    <w:rsid w:val="0026052B"/>
    <w:rsid w:val="00261AEF"/>
    <w:rsid w:val="00262FB5"/>
    <w:rsid w:val="00274F7F"/>
    <w:rsid w:val="00277103"/>
    <w:rsid w:val="00295E5E"/>
    <w:rsid w:val="002A551B"/>
    <w:rsid w:val="002A55C5"/>
    <w:rsid w:val="002A6E66"/>
    <w:rsid w:val="002B2698"/>
    <w:rsid w:val="002B5118"/>
    <w:rsid w:val="002D0988"/>
    <w:rsid w:val="002E087E"/>
    <w:rsid w:val="002E0B59"/>
    <w:rsid w:val="002E59FF"/>
    <w:rsid w:val="002F01B5"/>
    <w:rsid w:val="002F01CB"/>
    <w:rsid w:val="002F046F"/>
    <w:rsid w:val="002F0E1F"/>
    <w:rsid w:val="002F2F8C"/>
    <w:rsid w:val="002F3F02"/>
    <w:rsid w:val="00303E5A"/>
    <w:rsid w:val="00304EDE"/>
    <w:rsid w:val="00307C46"/>
    <w:rsid w:val="00313986"/>
    <w:rsid w:val="00315263"/>
    <w:rsid w:val="003207E4"/>
    <w:rsid w:val="003208E3"/>
    <w:rsid w:val="003308F8"/>
    <w:rsid w:val="00331226"/>
    <w:rsid w:val="00332A79"/>
    <w:rsid w:val="00334B92"/>
    <w:rsid w:val="003352BE"/>
    <w:rsid w:val="00335A48"/>
    <w:rsid w:val="00343031"/>
    <w:rsid w:val="00343585"/>
    <w:rsid w:val="00344041"/>
    <w:rsid w:val="003501FD"/>
    <w:rsid w:val="0035476A"/>
    <w:rsid w:val="00354DFF"/>
    <w:rsid w:val="00383A30"/>
    <w:rsid w:val="00395294"/>
    <w:rsid w:val="003952B2"/>
    <w:rsid w:val="003C27FF"/>
    <w:rsid w:val="003C3987"/>
    <w:rsid w:val="003C627C"/>
    <w:rsid w:val="003C7778"/>
    <w:rsid w:val="003D50DF"/>
    <w:rsid w:val="003D79E7"/>
    <w:rsid w:val="003E795D"/>
    <w:rsid w:val="004010BF"/>
    <w:rsid w:val="004027C9"/>
    <w:rsid w:val="004127D5"/>
    <w:rsid w:val="00414507"/>
    <w:rsid w:val="004347D3"/>
    <w:rsid w:val="004367C6"/>
    <w:rsid w:val="00445F0C"/>
    <w:rsid w:val="00446ECA"/>
    <w:rsid w:val="004517B3"/>
    <w:rsid w:val="004567B8"/>
    <w:rsid w:val="00464990"/>
    <w:rsid w:val="00467590"/>
    <w:rsid w:val="00472619"/>
    <w:rsid w:val="00472B48"/>
    <w:rsid w:val="00472DB3"/>
    <w:rsid w:val="00473C5E"/>
    <w:rsid w:val="00486002"/>
    <w:rsid w:val="004874B6"/>
    <w:rsid w:val="004903CC"/>
    <w:rsid w:val="00497828"/>
    <w:rsid w:val="004A7DCD"/>
    <w:rsid w:val="004B0FFF"/>
    <w:rsid w:val="004C168E"/>
    <w:rsid w:val="004C3902"/>
    <w:rsid w:val="004C3F78"/>
    <w:rsid w:val="004C72E0"/>
    <w:rsid w:val="004C7668"/>
    <w:rsid w:val="004D06AF"/>
    <w:rsid w:val="004D24ED"/>
    <w:rsid w:val="004E48DF"/>
    <w:rsid w:val="004E68A1"/>
    <w:rsid w:val="004E6979"/>
    <w:rsid w:val="004E7445"/>
    <w:rsid w:val="004F6444"/>
    <w:rsid w:val="00510891"/>
    <w:rsid w:val="00511A4C"/>
    <w:rsid w:val="00514513"/>
    <w:rsid w:val="00517727"/>
    <w:rsid w:val="00517857"/>
    <w:rsid w:val="005201BD"/>
    <w:rsid w:val="00521C4A"/>
    <w:rsid w:val="00524418"/>
    <w:rsid w:val="00527003"/>
    <w:rsid w:val="00530E5A"/>
    <w:rsid w:val="0053544D"/>
    <w:rsid w:val="00540352"/>
    <w:rsid w:val="00543202"/>
    <w:rsid w:val="00552AEE"/>
    <w:rsid w:val="00553C1F"/>
    <w:rsid w:val="00556AEE"/>
    <w:rsid w:val="00556B28"/>
    <w:rsid w:val="00575A46"/>
    <w:rsid w:val="00582C29"/>
    <w:rsid w:val="005A6931"/>
    <w:rsid w:val="005A7EB6"/>
    <w:rsid w:val="005B044C"/>
    <w:rsid w:val="005B1D3C"/>
    <w:rsid w:val="005B3604"/>
    <w:rsid w:val="005B372E"/>
    <w:rsid w:val="005B56F8"/>
    <w:rsid w:val="005C72B8"/>
    <w:rsid w:val="005D3B7C"/>
    <w:rsid w:val="005D4827"/>
    <w:rsid w:val="005D7196"/>
    <w:rsid w:val="005D74C0"/>
    <w:rsid w:val="005E5169"/>
    <w:rsid w:val="005E7574"/>
    <w:rsid w:val="00600C7A"/>
    <w:rsid w:val="006017D7"/>
    <w:rsid w:val="00603959"/>
    <w:rsid w:val="00605B2D"/>
    <w:rsid w:val="006136B7"/>
    <w:rsid w:val="00614F02"/>
    <w:rsid w:val="0062073B"/>
    <w:rsid w:val="0062358A"/>
    <w:rsid w:val="006349A0"/>
    <w:rsid w:val="006350F2"/>
    <w:rsid w:val="00637B14"/>
    <w:rsid w:val="006403D2"/>
    <w:rsid w:val="00641FA0"/>
    <w:rsid w:val="0064586A"/>
    <w:rsid w:val="006522AA"/>
    <w:rsid w:val="00657DDC"/>
    <w:rsid w:val="00663040"/>
    <w:rsid w:val="00663DAA"/>
    <w:rsid w:val="00665BBE"/>
    <w:rsid w:val="00667576"/>
    <w:rsid w:val="006757BA"/>
    <w:rsid w:val="0068062E"/>
    <w:rsid w:val="00694CD0"/>
    <w:rsid w:val="006954A4"/>
    <w:rsid w:val="00696253"/>
    <w:rsid w:val="006A21E0"/>
    <w:rsid w:val="006A615C"/>
    <w:rsid w:val="006A7019"/>
    <w:rsid w:val="006B0A33"/>
    <w:rsid w:val="006B1B09"/>
    <w:rsid w:val="006B704F"/>
    <w:rsid w:val="006C53AA"/>
    <w:rsid w:val="006D0299"/>
    <w:rsid w:val="006D11CF"/>
    <w:rsid w:val="006D3977"/>
    <w:rsid w:val="006E1AC6"/>
    <w:rsid w:val="006E5233"/>
    <w:rsid w:val="006F1465"/>
    <w:rsid w:val="007042D1"/>
    <w:rsid w:val="00714352"/>
    <w:rsid w:val="00723FDE"/>
    <w:rsid w:val="00732819"/>
    <w:rsid w:val="0073321A"/>
    <w:rsid w:val="007352ED"/>
    <w:rsid w:val="007431D9"/>
    <w:rsid w:val="00754629"/>
    <w:rsid w:val="00755169"/>
    <w:rsid w:val="00755713"/>
    <w:rsid w:val="007562DA"/>
    <w:rsid w:val="00767D19"/>
    <w:rsid w:val="007705E7"/>
    <w:rsid w:val="007707A5"/>
    <w:rsid w:val="0077403E"/>
    <w:rsid w:val="00775844"/>
    <w:rsid w:val="00775D2A"/>
    <w:rsid w:val="00782074"/>
    <w:rsid w:val="00790A92"/>
    <w:rsid w:val="00790E63"/>
    <w:rsid w:val="00793665"/>
    <w:rsid w:val="00794598"/>
    <w:rsid w:val="0079693D"/>
    <w:rsid w:val="00797EA1"/>
    <w:rsid w:val="007A110F"/>
    <w:rsid w:val="007A140A"/>
    <w:rsid w:val="007A16C6"/>
    <w:rsid w:val="007A65B3"/>
    <w:rsid w:val="007B097B"/>
    <w:rsid w:val="007B0F89"/>
    <w:rsid w:val="007B35AE"/>
    <w:rsid w:val="007B41E9"/>
    <w:rsid w:val="007B4D73"/>
    <w:rsid w:val="007B4E6B"/>
    <w:rsid w:val="007C2073"/>
    <w:rsid w:val="007C7699"/>
    <w:rsid w:val="007D1B8F"/>
    <w:rsid w:val="007D3A52"/>
    <w:rsid w:val="007D3B81"/>
    <w:rsid w:val="007E3B2A"/>
    <w:rsid w:val="007F23DF"/>
    <w:rsid w:val="007F2778"/>
    <w:rsid w:val="00800A1B"/>
    <w:rsid w:val="00800BA2"/>
    <w:rsid w:val="008036AF"/>
    <w:rsid w:val="00807BDF"/>
    <w:rsid w:val="00833709"/>
    <w:rsid w:val="00834B20"/>
    <w:rsid w:val="00840E48"/>
    <w:rsid w:val="00843826"/>
    <w:rsid w:val="008466E5"/>
    <w:rsid w:val="00850205"/>
    <w:rsid w:val="00853232"/>
    <w:rsid w:val="00860641"/>
    <w:rsid w:val="008622E2"/>
    <w:rsid w:val="00865363"/>
    <w:rsid w:val="00866A96"/>
    <w:rsid w:val="00866FE9"/>
    <w:rsid w:val="00871582"/>
    <w:rsid w:val="008805C2"/>
    <w:rsid w:val="00882A5D"/>
    <w:rsid w:val="00893E99"/>
    <w:rsid w:val="00894DDA"/>
    <w:rsid w:val="008954FD"/>
    <w:rsid w:val="008A7999"/>
    <w:rsid w:val="008B2617"/>
    <w:rsid w:val="008B57B7"/>
    <w:rsid w:val="008B6B15"/>
    <w:rsid w:val="008C6B4A"/>
    <w:rsid w:val="008D1CF1"/>
    <w:rsid w:val="008D4D0D"/>
    <w:rsid w:val="008D634D"/>
    <w:rsid w:val="008E140A"/>
    <w:rsid w:val="008E15A0"/>
    <w:rsid w:val="008E7C48"/>
    <w:rsid w:val="008F2763"/>
    <w:rsid w:val="008F574C"/>
    <w:rsid w:val="008F7E86"/>
    <w:rsid w:val="009020ED"/>
    <w:rsid w:val="0091275A"/>
    <w:rsid w:val="009147A6"/>
    <w:rsid w:val="009147E5"/>
    <w:rsid w:val="00923423"/>
    <w:rsid w:val="00925C0D"/>
    <w:rsid w:val="0093001A"/>
    <w:rsid w:val="00934660"/>
    <w:rsid w:val="00935304"/>
    <w:rsid w:val="00935785"/>
    <w:rsid w:val="009410F1"/>
    <w:rsid w:val="009740B9"/>
    <w:rsid w:val="009768DB"/>
    <w:rsid w:val="00980564"/>
    <w:rsid w:val="00981DD7"/>
    <w:rsid w:val="00982C75"/>
    <w:rsid w:val="009834B6"/>
    <w:rsid w:val="0098706E"/>
    <w:rsid w:val="00991DDF"/>
    <w:rsid w:val="009920DA"/>
    <w:rsid w:val="00993DB8"/>
    <w:rsid w:val="0099424A"/>
    <w:rsid w:val="00994B44"/>
    <w:rsid w:val="009A0F37"/>
    <w:rsid w:val="009A6B54"/>
    <w:rsid w:val="009A7052"/>
    <w:rsid w:val="009B4999"/>
    <w:rsid w:val="009C3873"/>
    <w:rsid w:val="009D2307"/>
    <w:rsid w:val="009D2A12"/>
    <w:rsid w:val="009E1894"/>
    <w:rsid w:val="009E3FD8"/>
    <w:rsid w:val="009E5868"/>
    <w:rsid w:val="009E5A6E"/>
    <w:rsid w:val="009F507F"/>
    <w:rsid w:val="009F5790"/>
    <w:rsid w:val="009F68BB"/>
    <w:rsid w:val="00A01962"/>
    <w:rsid w:val="00A01CFA"/>
    <w:rsid w:val="00A029E2"/>
    <w:rsid w:val="00A03EE1"/>
    <w:rsid w:val="00A10DE5"/>
    <w:rsid w:val="00A1407A"/>
    <w:rsid w:val="00A17F4B"/>
    <w:rsid w:val="00A23E12"/>
    <w:rsid w:val="00A2539E"/>
    <w:rsid w:val="00A318D4"/>
    <w:rsid w:val="00A33C06"/>
    <w:rsid w:val="00A54652"/>
    <w:rsid w:val="00A65EC7"/>
    <w:rsid w:val="00A77B95"/>
    <w:rsid w:val="00A77B96"/>
    <w:rsid w:val="00A971EE"/>
    <w:rsid w:val="00AA3B75"/>
    <w:rsid w:val="00AB33FB"/>
    <w:rsid w:val="00AC4943"/>
    <w:rsid w:val="00AD403B"/>
    <w:rsid w:val="00AD5084"/>
    <w:rsid w:val="00AE0A51"/>
    <w:rsid w:val="00AE30F9"/>
    <w:rsid w:val="00AE4A02"/>
    <w:rsid w:val="00AE6300"/>
    <w:rsid w:val="00AE6C7C"/>
    <w:rsid w:val="00AE763E"/>
    <w:rsid w:val="00AF402D"/>
    <w:rsid w:val="00AF5348"/>
    <w:rsid w:val="00AF5631"/>
    <w:rsid w:val="00AF6AE6"/>
    <w:rsid w:val="00B01A1A"/>
    <w:rsid w:val="00B030B2"/>
    <w:rsid w:val="00B10BC4"/>
    <w:rsid w:val="00B11AC2"/>
    <w:rsid w:val="00B12DC8"/>
    <w:rsid w:val="00B136BF"/>
    <w:rsid w:val="00B160FB"/>
    <w:rsid w:val="00B21C48"/>
    <w:rsid w:val="00B231E6"/>
    <w:rsid w:val="00B33995"/>
    <w:rsid w:val="00B34985"/>
    <w:rsid w:val="00B3753A"/>
    <w:rsid w:val="00B41B0F"/>
    <w:rsid w:val="00B45EA4"/>
    <w:rsid w:val="00B46AE4"/>
    <w:rsid w:val="00B50092"/>
    <w:rsid w:val="00B52CA6"/>
    <w:rsid w:val="00B53DC1"/>
    <w:rsid w:val="00B764C5"/>
    <w:rsid w:val="00B80750"/>
    <w:rsid w:val="00B87C8C"/>
    <w:rsid w:val="00B90CF5"/>
    <w:rsid w:val="00B95951"/>
    <w:rsid w:val="00B95A57"/>
    <w:rsid w:val="00B95AA5"/>
    <w:rsid w:val="00B95EBB"/>
    <w:rsid w:val="00BA011A"/>
    <w:rsid w:val="00BB35E9"/>
    <w:rsid w:val="00BB37CB"/>
    <w:rsid w:val="00BB746F"/>
    <w:rsid w:val="00BC4FA6"/>
    <w:rsid w:val="00BC689E"/>
    <w:rsid w:val="00BE1B52"/>
    <w:rsid w:val="00BE488A"/>
    <w:rsid w:val="00BF1A3E"/>
    <w:rsid w:val="00BF3438"/>
    <w:rsid w:val="00BF42A5"/>
    <w:rsid w:val="00C039FE"/>
    <w:rsid w:val="00C10728"/>
    <w:rsid w:val="00C13A48"/>
    <w:rsid w:val="00C16330"/>
    <w:rsid w:val="00C20FBF"/>
    <w:rsid w:val="00C24AC2"/>
    <w:rsid w:val="00C3602B"/>
    <w:rsid w:val="00C37DC8"/>
    <w:rsid w:val="00C41E0B"/>
    <w:rsid w:val="00C446E3"/>
    <w:rsid w:val="00C5161D"/>
    <w:rsid w:val="00C51D66"/>
    <w:rsid w:val="00C53031"/>
    <w:rsid w:val="00C565F3"/>
    <w:rsid w:val="00C5673D"/>
    <w:rsid w:val="00C57689"/>
    <w:rsid w:val="00C57E5C"/>
    <w:rsid w:val="00C64B2D"/>
    <w:rsid w:val="00C65776"/>
    <w:rsid w:val="00C65C7B"/>
    <w:rsid w:val="00C65EF0"/>
    <w:rsid w:val="00C7133D"/>
    <w:rsid w:val="00C72435"/>
    <w:rsid w:val="00C77830"/>
    <w:rsid w:val="00C8152D"/>
    <w:rsid w:val="00C821EF"/>
    <w:rsid w:val="00C82F93"/>
    <w:rsid w:val="00C8361D"/>
    <w:rsid w:val="00C84AE8"/>
    <w:rsid w:val="00C84F35"/>
    <w:rsid w:val="00C934E4"/>
    <w:rsid w:val="00C9552A"/>
    <w:rsid w:val="00C97676"/>
    <w:rsid w:val="00CA0531"/>
    <w:rsid w:val="00CA0A1C"/>
    <w:rsid w:val="00CA60A3"/>
    <w:rsid w:val="00CB057D"/>
    <w:rsid w:val="00CB3D68"/>
    <w:rsid w:val="00CB5284"/>
    <w:rsid w:val="00CB70D2"/>
    <w:rsid w:val="00CC1DB5"/>
    <w:rsid w:val="00CD066F"/>
    <w:rsid w:val="00CD0A91"/>
    <w:rsid w:val="00CD1E08"/>
    <w:rsid w:val="00CD53C3"/>
    <w:rsid w:val="00CD5B9B"/>
    <w:rsid w:val="00CD5E4F"/>
    <w:rsid w:val="00CE34BF"/>
    <w:rsid w:val="00CE3808"/>
    <w:rsid w:val="00CE4F42"/>
    <w:rsid w:val="00CF2E92"/>
    <w:rsid w:val="00CF58C2"/>
    <w:rsid w:val="00D00798"/>
    <w:rsid w:val="00D01614"/>
    <w:rsid w:val="00D04CB7"/>
    <w:rsid w:val="00D12ADC"/>
    <w:rsid w:val="00D12C5C"/>
    <w:rsid w:val="00D16345"/>
    <w:rsid w:val="00D2282D"/>
    <w:rsid w:val="00D26199"/>
    <w:rsid w:val="00D316EB"/>
    <w:rsid w:val="00D318E1"/>
    <w:rsid w:val="00D31EE2"/>
    <w:rsid w:val="00D354DF"/>
    <w:rsid w:val="00D40824"/>
    <w:rsid w:val="00D41A4A"/>
    <w:rsid w:val="00D41CAC"/>
    <w:rsid w:val="00D46884"/>
    <w:rsid w:val="00D55179"/>
    <w:rsid w:val="00D57004"/>
    <w:rsid w:val="00D61E85"/>
    <w:rsid w:val="00D62EB9"/>
    <w:rsid w:val="00D751C7"/>
    <w:rsid w:val="00D77DA6"/>
    <w:rsid w:val="00D80B15"/>
    <w:rsid w:val="00D84927"/>
    <w:rsid w:val="00D8518F"/>
    <w:rsid w:val="00DA18E8"/>
    <w:rsid w:val="00DA6ED0"/>
    <w:rsid w:val="00DB2979"/>
    <w:rsid w:val="00DC3420"/>
    <w:rsid w:val="00DC3A86"/>
    <w:rsid w:val="00DC40E6"/>
    <w:rsid w:val="00DC4E0E"/>
    <w:rsid w:val="00DC60E9"/>
    <w:rsid w:val="00DC71C4"/>
    <w:rsid w:val="00DD3563"/>
    <w:rsid w:val="00DD3832"/>
    <w:rsid w:val="00DD3DC0"/>
    <w:rsid w:val="00DE247D"/>
    <w:rsid w:val="00DF3382"/>
    <w:rsid w:val="00DF5AF1"/>
    <w:rsid w:val="00DF7730"/>
    <w:rsid w:val="00E0247F"/>
    <w:rsid w:val="00E07FE3"/>
    <w:rsid w:val="00E12319"/>
    <w:rsid w:val="00E218F1"/>
    <w:rsid w:val="00E26304"/>
    <w:rsid w:val="00E32755"/>
    <w:rsid w:val="00E3707F"/>
    <w:rsid w:val="00E460CD"/>
    <w:rsid w:val="00E5197F"/>
    <w:rsid w:val="00E701E7"/>
    <w:rsid w:val="00E75713"/>
    <w:rsid w:val="00E778A4"/>
    <w:rsid w:val="00E85509"/>
    <w:rsid w:val="00E85C42"/>
    <w:rsid w:val="00E86954"/>
    <w:rsid w:val="00E906B9"/>
    <w:rsid w:val="00EA36BC"/>
    <w:rsid w:val="00EA6367"/>
    <w:rsid w:val="00EA7345"/>
    <w:rsid w:val="00EA7593"/>
    <w:rsid w:val="00EB294F"/>
    <w:rsid w:val="00EB60A3"/>
    <w:rsid w:val="00EC6811"/>
    <w:rsid w:val="00ED7534"/>
    <w:rsid w:val="00EE0CA3"/>
    <w:rsid w:val="00EF17C1"/>
    <w:rsid w:val="00EF23DB"/>
    <w:rsid w:val="00F00A8F"/>
    <w:rsid w:val="00F07301"/>
    <w:rsid w:val="00F11BF2"/>
    <w:rsid w:val="00F2357E"/>
    <w:rsid w:val="00F257DB"/>
    <w:rsid w:val="00F2710C"/>
    <w:rsid w:val="00F27F5E"/>
    <w:rsid w:val="00F31378"/>
    <w:rsid w:val="00F31BF2"/>
    <w:rsid w:val="00F369BB"/>
    <w:rsid w:val="00F411E8"/>
    <w:rsid w:val="00F56846"/>
    <w:rsid w:val="00F64F8E"/>
    <w:rsid w:val="00F65921"/>
    <w:rsid w:val="00F70A2A"/>
    <w:rsid w:val="00F70E8E"/>
    <w:rsid w:val="00F76F15"/>
    <w:rsid w:val="00F8175B"/>
    <w:rsid w:val="00F8410D"/>
    <w:rsid w:val="00F9098B"/>
    <w:rsid w:val="00F9573D"/>
    <w:rsid w:val="00F964E9"/>
    <w:rsid w:val="00F96B93"/>
    <w:rsid w:val="00FA742D"/>
    <w:rsid w:val="00FB190B"/>
    <w:rsid w:val="00FB4AF2"/>
    <w:rsid w:val="00FC181B"/>
    <w:rsid w:val="00FD4DE6"/>
    <w:rsid w:val="00FD6564"/>
    <w:rsid w:val="00FE2973"/>
    <w:rsid w:val="00FE504C"/>
    <w:rsid w:val="00FF04A9"/>
    <w:rsid w:val="00FF60CB"/>
    <w:rsid w:val="00FF7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3EA065E5-11A0-45DF-8AC9-387E8BA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07A5"/>
    <w:pPr>
      <w:tabs>
        <w:tab w:val="left" w:pos="360"/>
        <w:tab w:val="left" w:pos="1620"/>
      </w:tabs>
      <w:spacing w:after="0" w:line="276" w:lineRule="auto"/>
    </w:pPr>
    <w:rPr>
      <w:rFonts w:ascii="Arial" w:eastAsia="Times New Roman" w:hAnsi="Arial"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F2357E"/>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uiPriority w:val="99"/>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uiPriority w:val="99"/>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iPriority w:val="99"/>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pPr>
    <w:rPr>
      <w:rFont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eastAsia="MS Mincho"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rPr>
      <w:rFont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pPr>
    <w:rPr>
      <w:rFonts w:cs="Times New Roman"/>
      <w:sz w:val="24"/>
      <w:lang w:eastAsia="ko-KR" w:bidi="hi-IN"/>
    </w:rPr>
  </w:style>
  <w:style w:type="paragraph" w:styleId="BodyTextIndent2">
    <w:name w:val="Body Text Indent 2"/>
    <w:basedOn w:val="Normal"/>
    <w:link w:val="BodyTextIndent2Char"/>
    <w:rsid w:val="002F046F"/>
    <w:pPr>
      <w:spacing w:before="60" w:after="120" w:line="480" w:lineRule="auto"/>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pPr>
    <w:rPr>
      <w:rFonts w:cs="Times New Roman"/>
      <w:sz w:val="24"/>
      <w:lang w:eastAsia="ko-KR" w:bidi="hi-IN"/>
    </w:rPr>
  </w:style>
  <w:style w:type="paragraph" w:customStyle="1" w:styleId="NormalBold">
    <w:name w:val="Normal Bold"/>
    <w:basedOn w:val="Normal"/>
    <w:rsid w:val="002F046F"/>
    <w:rPr>
      <w:rFonts w:cs="Times New Roman"/>
      <w:b/>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cs="Times New Roman"/>
      <w:i/>
      <w:iCs/>
      <w:color w:val="0000FF"/>
      <w:lang w:val="en-GB" w:eastAsia="en-US"/>
    </w:rPr>
  </w:style>
  <w:style w:type="paragraph" w:customStyle="1" w:styleId="PageTitle">
    <w:name w:val="Page Title"/>
    <w:basedOn w:val="Normal"/>
    <w:next w:val="Title"/>
    <w:rsid w:val="009F5790"/>
    <w:pPr>
      <w:jc w:val="center"/>
    </w:pPr>
    <w:rPr>
      <w:rFont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732819"/>
    <w:pPr>
      <w:keepNext/>
      <w:tabs>
        <w:tab w:val="left" w:pos="450"/>
      </w:tabs>
      <w:spacing w:before="240" w:after="240" w:line="288" w:lineRule="auto"/>
      <w:ind w:left="-360"/>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732819"/>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202833"/>
    <w:pPr>
      <w:keepNext/>
      <w:tabs>
        <w:tab w:val="left" w:pos="450"/>
        <w:tab w:val="left" w:pos="810"/>
        <w:tab w:val="left" w:pos="900"/>
        <w:tab w:val="left" w:pos="1260"/>
      </w:tabs>
      <w:spacing w:before="240" w:after="60"/>
      <w:ind w:left="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 w:type="paragraph" w:customStyle="1" w:styleId="ParaStyle">
    <w:name w:val="ParaStyle"/>
    <w:basedOn w:val="Normal"/>
    <w:autoRedefine/>
    <w:rsid w:val="007D3B81"/>
    <w:pPr>
      <w:spacing w:before="80" w:line="288" w:lineRule="auto"/>
    </w:pPr>
    <w:rPr>
      <w:spacing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4.xml><?xml version="1.0" encoding="utf-8"?>
<ds:datastoreItem xmlns:ds="http://schemas.openxmlformats.org/officeDocument/2006/customXml" ds:itemID="{D915F634-E96E-46BD-A413-90DCDAD6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Internal_Memo_Capgemini.dotx</Template>
  <TotalTime>106</TotalTime>
  <Pages>16</Pages>
  <Words>2109</Words>
  <Characters>12025</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Indukuri, Sarada Devi</cp:lastModifiedBy>
  <cp:revision>17</cp:revision>
  <dcterms:created xsi:type="dcterms:W3CDTF">2018-06-11T10:09:00Z</dcterms:created>
  <dcterms:modified xsi:type="dcterms:W3CDTF">2018-06-12T08:56:00Z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