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8EF64" w14:textId="77777777" w:rsidR="009F5790" w:rsidRPr="000D0B2E" w:rsidRDefault="009F5790" w:rsidP="000175B1">
      <w:pPr>
        <w:pStyle w:val="PageTitle"/>
      </w:pPr>
      <w:r w:rsidRPr="000D0B2E">
        <w:t>Use Case Specification</w:t>
      </w:r>
    </w:p>
    <w:p w14:paraId="12D6A4D9" w14:textId="30D36BBB" w:rsidR="009F5790" w:rsidRPr="00171A03" w:rsidRDefault="00155339" w:rsidP="000175B1">
      <w:pPr>
        <w:rPr>
          <w:lang w:val="en-GB" w:eastAsia="en-US"/>
        </w:rPr>
      </w:pPr>
      <w:r w:rsidRPr="000D0B2E">
        <w:rPr>
          <w:lang w:val="en-GB" w:eastAsia="en-US"/>
        </w:rPr>
        <w:t>DMT/RM01/TMP</w:t>
      </w:r>
    </w:p>
    <w:p w14:paraId="4F7ED659" w14:textId="77777777" w:rsidR="009F5790" w:rsidRPr="000D0B2E" w:rsidRDefault="009F5790" w:rsidP="000175B1"/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B53DC1" w:rsidRPr="000D0B2E" w14:paraId="4653EC50" w14:textId="77777777" w:rsidTr="00102909">
        <w:trPr>
          <w:trHeight w:val="498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B53DC1" w:rsidRPr="000D0B2E" w:rsidRDefault="00B53DC1" w:rsidP="000175B1">
            <w:r w:rsidRPr="000D0B2E"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45E3E732" w:rsidR="00B53DC1" w:rsidRPr="000D0B2E" w:rsidRDefault="00B53DC1" w:rsidP="000175B1">
            <w:pPr>
              <w:pStyle w:val="ParaStyle"/>
            </w:pPr>
            <w:r w:rsidRPr="000D0B2E">
              <w:t>PRJ_</w:t>
            </w:r>
            <w:r w:rsidR="005201BD" w:rsidRPr="000D0B2E">
              <w:t xml:space="preserve"> Loan Application Processing System_001</w:t>
            </w:r>
          </w:p>
        </w:tc>
      </w:tr>
      <w:tr w:rsidR="00B53DC1" w:rsidRPr="000D0B2E" w14:paraId="7B1CC0A8" w14:textId="77777777" w:rsidTr="00FD4DE6">
        <w:trPr>
          <w:trHeight w:val="422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B53DC1" w:rsidRPr="000D0B2E" w:rsidRDefault="00B53DC1" w:rsidP="000175B1">
            <w:r w:rsidRPr="000D0B2E"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2A6CDC6F" w:rsidR="00B53DC1" w:rsidRPr="000D0B2E" w:rsidRDefault="005201BD" w:rsidP="000175B1">
            <w:r w:rsidRPr="000D0B2E">
              <w:t>Loan Application Processing System</w:t>
            </w:r>
          </w:p>
        </w:tc>
      </w:tr>
    </w:tbl>
    <w:p w14:paraId="1917D496" w14:textId="77777777" w:rsidR="009F5790" w:rsidRPr="000D0B2E" w:rsidRDefault="009F5790" w:rsidP="000175B1"/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15"/>
        <w:gridCol w:w="3820"/>
        <w:gridCol w:w="2865"/>
      </w:tblGrid>
      <w:tr w:rsidR="009F5790" w:rsidRPr="000D0B2E" w14:paraId="1E1B5849" w14:textId="77777777" w:rsidTr="00464990">
        <w:trPr>
          <w:trHeight w:val="642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0D0B2E" w:rsidRDefault="009F5790" w:rsidP="000175B1">
            <w:pPr>
              <w:rPr>
                <w:vanish/>
              </w:rPr>
            </w:pPr>
            <w:r w:rsidRPr="000D0B2E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0D0B2E" w:rsidRDefault="009F5790" w:rsidP="000175B1">
            <w:pPr>
              <w:rPr>
                <w:vanish/>
              </w:rPr>
            </w:pPr>
            <w:r w:rsidRPr="000D0B2E">
              <w:t>Role</w:t>
            </w:r>
          </w:p>
        </w:tc>
        <w:tc>
          <w:tcPr>
            <w:tcW w:w="2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0D0B2E" w:rsidRDefault="009F5790" w:rsidP="000175B1">
            <w:pPr>
              <w:rPr>
                <w:vanish/>
              </w:rPr>
            </w:pPr>
            <w:r w:rsidRPr="000D0B2E">
              <w:t>Date of Preparation</w:t>
            </w:r>
          </w:p>
        </w:tc>
      </w:tr>
      <w:tr w:rsidR="009F5790" w:rsidRPr="000D0B2E" w14:paraId="54BA43BF" w14:textId="77777777" w:rsidTr="00464990">
        <w:trPr>
          <w:trHeight w:val="557"/>
        </w:trPr>
        <w:tc>
          <w:tcPr>
            <w:tcW w:w="2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599B099A" w:rsidR="009F5790" w:rsidRPr="000D0B2E" w:rsidRDefault="00AD5084" w:rsidP="000175B1">
            <w:r w:rsidRPr="000D0B2E">
              <w:t>Group 3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3307945C" w:rsidR="009F5790" w:rsidRPr="000D0B2E" w:rsidRDefault="008F2763" w:rsidP="000175B1">
            <w:r w:rsidRPr="000D0B2E">
              <w:t>Trainee Test Engineers</w:t>
            </w:r>
          </w:p>
        </w:tc>
        <w:tc>
          <w:tcPr>
            <w:tcW w:w="2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44D36696" w:rsidR="009F5790" w:rsidRPr="000D0B2E" w:rsidRDefault="00AD5084" w:rsidP="000175B1">
            <w:r w:rsidRPr="000D0B2E">
              <w:t>26</w:t>
            </w:r>
            <w:r w:rsidR="008E15A0" w:rsidRPr="000D0B2E">
              <w:rPr>
                <w:vertAlign w:val="superscript"/>
              </w:rPr>
              <w:t>th</w:t>
            </w:r>
            <w:r w:rsidRPr="000D0B2E">
              <w:t xml:space="preserve"> May, 2018</w:t>
            </w:r>
          </w:p>
        </w:tc>
      </w:tr>
      <w:tr w:rsidR="009F5790" w:rsidRPr="000D0B2E" w14:paraId="05F5BE02" w14:textId="77777777" w:rsidTr="00464990">
        <w:trPr>
          <w:trHeight w:val="530"/>
        </w:trPr>
        <w:tc>
          <w:tcPr>
            <w:tcW w:w="2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0D0B2E" w:rsidRDefault="009F5790" w:rsidP="000175B1">
            <w:pPr>
              <w:rPr>
                <w:vanish/>
              </w:rPr>
            </w:pPr>
            <w:r w:rsidRPr="000D0B2E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0D0B2E" w:rsidRDefault="009F5790" w:rsidP="000175B1">
            <w:pPr>
              <w:rPr>
                <w:vanish/>
              </w:rPr>
            </w:pPr>
            <w:r w:rsidRPr="000D0B2E">
              <w:t>Role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0D0B2E" w:rsidRDefault="009F5790" w:rsidP="000175B1">
            <w:pPr>
              <w:rPr>
                <w:vanish/>
              </w:rPr>
            </w:pPr>
            <w:r w:rsidRPr="000D0B2E">
              <w:t>Date of Review</w:t>
            </w:r>
          </w:p>
        </w:tc>
      </w:tr>
      <w:tr w:rsidR="008E15A0" w:rsidRPr="000D0B2E" w14:paraId="47999CAE" w14:textId="77777777" w:rsidTr="00464990">
        <w:trPr>
          <w:trHeight w:val="530"/>
        </w:trPr>
        <w:tc>
          <w:tcPr>
            <w:tcW w:w="2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00D77BD6" w:rsidR="008E15A0" w:rsidRPr="000D0B2E" w:rsidRDefault="008E15A0" w:rsidP="000175B1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6439CF25" w:rsidR="008E15A0" w:rsidRPr="000D0B2E" w:rsidRDefault="008E15A0" w:rsidP="000175B1"/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2E25339D" w:rsidR="008E15A0" w:rsidRPr="000D0B2E" w:rsidRDefault="008E15A0" w:rsidP="000175B1"/>
        </w:tc>
      </w:tr>
      <w:tr w:rsidR="008E15A0" w:rsidRPr="000D0B2E" w14:paraId="6B3736C0" w14:textId="77777777" w:rsidTr="00464990">
        <w:trPr>
          <w:trHeight w:val="345"/>
        </w:trPr>
        <w:tc>
          <w:tcPr>
            <w:tcW w:w="2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8E15A0" w:rsidRPr="000D0B2E" w:rsidRDefault="008E15A0" w:rsidP="000175B1">
            <w:pPr>
              <w:rPr>
                <w:vanish/>
              </w:rPr>
            </w:pPr>
            <w:r w:rsidRPr="000D0B2E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6EB4EC2B" w:rsidR="008E15A0" w:rsidRPr="000D0B2E" w:rsidRDefault="008E15A0" w:rsidP="000175B1">
            <w:pPr>
              <w:rPr>
                <w:vanish/>
              </w:rPr>
            </w:pPr>
            <w:r w:rsidRPr="000D0B2E">
              <w:t>Role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8E15A0" w:rsidRPr="000D0B2E" w:rsidRDefault="008E15A0" w:rsidP="000175B1">
            <w:pPr>
              <w:rPr>
                <w:vanish/>
              </w:rPr>
            </w:pPr>
            <w:r w:rsidRPr="000D0B2E">
              <w:t>Date of Approval</w:t>
            </w:r>
          </w:p>
        </w:tc>
      </w:tr>
      <w:tr w:rsidR="008E15A0" w:rsidRPr="000D0B2E" w14:paraId="2AE71C0F" w14:textId="77777777" w:rsidTr="00464990">
        <w:trPr>
          <w:trHeight w:val="476"/>
        </w:trPr>
        <w:tc>
          <w:tcPr>
            <w:tcW w:w="2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20901CCF" w:rsidR="008E15A0" w:rsidRPr="000D0B2E" w:rsidRDefault="008E15A0" w:rsidP="000175B1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53ADEBB8" w:rsidR="008E15A0" w:rsidRPr="000D0B2E" w:rsidRDefault="008E15A0" w:rsidP="000175B1"/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5238C65D" w:rsidR="008E15A0" w:rsidRPr="000D0B2E" w:rsidRDefault="008E15A0" w:rsidP="000175B1">
            <w:r w:rsidRPr="000D0B2E">
              <w:t> </w:t>
            </w:r>
          </w:p>
        </w:tc>
      </w:tr>
      <w:tr w:rsidR="008E15A0" w:rsidRPr="000D0B2E" w14:paraId="12030786" w14:textId="77777777" w:rsidTr="00464990">
        <w:trPr>
          <w:trHeight w:val="548"/>
        </w:trPr>
        <w:tc>
          <w:tcPr>
            <w:tcW w:w="2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8E15A0" w:rsidRPr="000D0B2E" w:rsidRDefault="008E15A0" w:rsidP="000175B1">
            <w:pPr>
              <w:rPr>
                <w:vanish/>
              </w:rPr>
            </w:pPr>
            <w:r w:rsidRPr="000D0B2E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8E15A0" w:rsidRPr="000D0B2E" w:rsidRDefault="008E15A0" w:rsidP="000175B1">
            <w:r w:rsidRPr="000D0B2E">
              <w:t> 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02362BD6" w:rsidR="008E15A0" w:rsidRPr="000D0B2E" w:rsidRDefault="008E15A0" w:rsidP="000175B1">
            <w:pPr>
              <w:rPr>
                <w:vanish/>
              </w:rPr>
            </w:pPr>
            <w:r w:rsidRPr="000D0B2E">
              <w:t>Version Number of the template:1.1</w:t>
            </w:r>
          </w:p>
        </w:tc>
      </w:tr>
      <w:tr w:rsidR="008E15A0" w:rsidRPr="000D0B2E" w14:paraId="6800FFEA" w14:textId="77777777" w:rsidTr="00464990">
        <w:trPr>
          <w:trHeight w:val="530"/>
        </w:trPr>
        <w:tc>
          <w:tcPr>
            <w:tcW w:w="2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8E15A0" w:rsidRPr="000D0B2E" w:rsidRDefault="008E15A0" w:rsidP="000175B1">
            <w:pPr>
              <w:rPr>
                <w:vanish/>
              </w:rPr>
            </w:pPr>
            <w:r w:rsidRPr="000D0B2E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4F798BDB" w:rsidR="008E15A0" w:rsidRPr="000D0B2E" w:rsidRDefault="00B764C5" w:rsidP="000175B1">
            <w:pPr>
              <w:rPr>
                <w:vanish/>
              </w:rPr>
            </w:pPr>
            <w:r w:rsidRPr="000D0B2E">
              <w:t>1.1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8E15A0" w:rsidRPr="000D0B2E" w:rsidRDefault="008E15A0" w:rsidP="000175B1">
            <w:r w:rsidRPr="000D0B2E">
              <w:t> </w:t>
            </w:r>
          </w:p>
        </w:tc>
      </w:tr>
    </w:tbl>
    <w:p w14:paraId="497EEE87" w14:textId="77777777" w:rsidR="001D7BAA" w:rsidRDefault="001D7BAA" w:rsidP="000175B1"/>
    <w:p w14:paraId="50743692" w14:textId="77777777" w:rsidR="00EF17C1" w:rsidRDefault="00EF17C1" w:rsidP="000175B1"/>
    <w:p w14:paraId="155E6E03" w14:textId="77777777" w:rsidR="00EF17C1" w:rsidRDefault="00EF17C1" w:rsidP="000175B1"/>
    <w:p w14:paraId="62AF1CF0" w14:textId="77777777" w:rsidR="00EF17C1" w:rsidRDefault="00EF17C1" w:rsidP="000175B1"/>
    <w:p w14:paraId="72F617B3" w14:textId="77777777" w:rsidR="00EF17C1" w:rsidRDefault="00EF17C1" w:rsidP="000175B1"/>
    <w:p w14:paraId="65F8192C" w14:textId="77777777" w:rsidR="00EF17C1" w:rsidRDefault="00EF17C1" w:rsidP="000175B1"/>
    <w:p w14:paraId="79EAA398" w14:textId="77777777" w:rsidR="00EF17C1" w:rsidRDefault="00EF17C1" w:rsidP="000175B1"/>
    <w:p w14:paraId="3992ECAA" w14:textId="77777777" w:rsidR="00EF17C1" w:rsidRDefault="00EF17C1" w:rsidP="000175B1"/>
    <w:p w14:paraId="548E05B5" w14:textId="77777777" w:rsidR="00EF17C1" w:rsidRDefault="00EF17C1" w:rsidP="000175B1"/>
    <w:p w14:paraId="677DC353" w14:textId="77777777" w:rsidR="00EF17C1" w:rsidRDefault="00EF17C1" w:rsidP="000175B1"/>
    <w:p w14:paraId="5EBB276F" w14:textId="77777777" w:rsidR="00EF17C1" w:rsidRDefault="00EF17C1" w:rsidP="000175B1"/>
    <w:p w14:paraId="4CE4B6D3" w14:textId="77777777" w:rsidR="00EF17C1" w:rsidRDefault="00EF17C1" w:rsidP="000175B1"/>
    <w:p w14:paraId="7D468CE6" w14:textId="77777777" w:rsidR="00EF17C1" w:rsidRDefault="00EF17C1" w:rsidP="000175B1"/>
    <w:p w14:paraId="16984200" w14:textId="77777777" w:rsidR="00EF17C1" w:rsidRDefault="00EF17C1" w:rsidP="000175B1"/>
    <w:p w14:paraId="6A28C9F2" w14:textId="77777777" w:rsidR="00EF17C1" w:rsidRDefault="00EF17C1" w:rsidP="000175B1"/>
    <w:p w14:paraId="39D841D9" w14:textId="77777777" w:rsidR="00EF17C1" w:rsidRDefault="00EF17C1" w:rsidP="000175B1"/>
    <w:p w14:paraId="3863021E" w14:textId="77777777" w:rsidR="00EF17C1" w:rsidRDefault="00EF17C1" w:rsidP="000175B1"/>
    <w:p w14:paraId="4954FC09" w14:textId="77777777" w:rsidR="00EF17C1" w:rsidRDefault="00EF17C1" w:rsidP="000175B1"/>
    <w:p w14:paraId="156C1CA3" w14:textId="77777777" w:rsidR="00CD53C3" w:rsidRDefault="00CD53C3" w:rsidP="000175B1"/>
    <w:p w14:paraId="42EE7ADE" w14:textId="2C786BCA" w:rsidR="009F5790" w:rsidRPr="000D0B2E" w:rsidRDefault="009F5790" w:rsidP="000175B1">
      <w:r w:rsidRPr="000D0B2E">
        <w:t>&lt;&lt;Customer&gt;&gt; REVIEW HISTORY</w:t>
      </w:r>
    </w:p>
    <w:p w14:paraId="100A007D" w14:textId="77777777" w:rsidR="009A0F37" w:rsidRDefault="009A0F37" w:rsidP="000175B1"/>
    <w:p w14:paraId="51EC7AC0" w14:textId="77777777" w:rsidR="009F5790" w:rsidRPr="000D0B2E" w:rsidRDefault="009F5790" w:rsidP="000175B1">
      <w:r w:rsidRPr="000D0B2E">
        <w:t>&lt;&lt;Customer comments on the Use case along with the signed off is tracked here&gt;&gt;</w:t>
      </w:r>
    </w:p>
    <w:p w14:paraId="782E0B5C" w14:textId="77777777" w:rsidR="009F5790" w:rsidRDefault="009F5790" w:rsidP="000175B1"/>
    <w:p w14:paraId="6992C640" w14:textId="77777777" w:rsidR="009A0F37" w:rsidRDefault="009A0F37" w:rsidP="000175B1"/>
    <w:p w14:paraId="12191243" w14:textId="77777777" w:rsidR="00696253" w:rsidRPr="000D0B2E" w:rsidRDefault="00696253" w:rsidP="000175B1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2880"/>
        <w:gridCol w:w="720"/>
        <w:gridCol w:w="720"/>
        <w:gridCol w:w="720"/>
        <w:gridCol w:w="720"/>
        <w:gridCol w:w="720"/>
        <w:gridCol w:w="720"/>
      </w:tblGrid>
      <w:tr w:rsidR="00BC4FA6" w:rsidRPr="000D0B2E" w14:paraId="4A1AE6D8" w14:textId="77777777" w:rsidTr="006E5233">
        <w:trPr>
          <w:trHeight w:val="692"/>
        </w:trPr>
        <w:tc>
          <w:tcPr>
            <w:tcW w:w="1800" w:type="dxa"/>
            <w:vAlign w:val="center"/>
          </w:tcPr>
          <w:p w14:paraId="1976D30B" w14:textId="77777777" w:rsidR="00BC4FA6" w:rsidRPr="000D0B2E" w:rsidRDefault="00BC4FA6" w:rsidP="000175B1">
            <w:r w:rsidRPr="000D0B2E">
              <w:t>Version</w:t>
            </w:r>
          </w:p>
        </w:tc>
        <w:tc>
          <w:tcPr>
            <w:tcW w:w="2880" w:type="dxa"/>
          </w:tcPr>
          <w:p w14:paraId="233AC79D" w14:textId="77777777" w:rsidR="006E5233" w:rsidRDefault="006E5233" w:rsidP="000175B1"/>
          <w:p w14:paraId="7E8B01D1" w14:textId="77777777" w:rsidR="00BC4FA6" w:rsidRPr="000D0B2E" w:rsidRDefault="00BC4FA6" w:rsidP="000175B1">
            <w:r w:rsidRPr="000D0B2E">
              <w:t>&lt;&lt;Version number&gt;&gt;</w:t>
            </w:r>
          </w:p>
        </w:tc>
        <w:tc>
          <w:tcPr>
            <w:tcW w:w="720" w:type="dxa"/>
          </w:tcPr>
          <w:p w14:paraId="79250A5A" w14:textId="77777777" w:rsidR="00BC4FA6" w:rsidRPr="000D0B2E" w:rsidRDefault="00BC4FA6" w:rsidP="000175B1"/>
        </w:tc>
        <w:tc>
          <w:tcPr>
            <w:tcW w:w="720" w:type="dxa"/>
          </w:tcPr>
          <w:p w14:paraId="35D1B14D" w14:textId="1A599139" w:rsidR="00BC4FA6" w:rsidRPr="000D0B2E" w:rsidRDefault="00BC4FA6" w:rsidP="000175B1"/>
        </w:tc>
        <w:tc>
          <w:tcPr>
            <w:tcW w:w="720" w:type="dxa"/>
          </w:tcPr>
          <w:p w14:paraId="488BB2E9" w14:textId="77777777" w:rsidR="00BC4FA6" w:rsidRPr="000D0B2E" w:rsidRDefault="00BC4FA6" w:rsidP="000175B1"/>
        </w:tc>
        <w:tc>
          <w:tcPr>
            <w:tcW w:w="720" w:type="dxa"/>
          </w:tcPr>
          <w:p w14:paraId="325B699D" w14:textId="77777777" w:rsidR="00BC4FA6" w:rsidRPr="000D0B2E" w:rsidRDefault="00BC4FA6" w:rsidP="000175B1"/>
        </w:tc>
        <w:tc>
          <w:tcPr>
            <w:tcW w:w="720" w:type="dxa"/>
          </w:tcPr>
          <w:p w14:paraId="77EF851F" w14:textId="77777777" w:rsidR="00BC4FA6" w:rsidRPr="000D0B2E" w:rsidRDefault="00BC4FA6" w:rsidP="000175B1"/>
        </w:tc>
        <w:tc>
          <w:tcPr>
            <w:tcW w:w="720" w:type="dxa"/>
          </w:tcPr>
          <w:p w14:paraId="3AD2F557" w14:textId="77777777" w:rsidR="00BC4FA6" w:rsidRPr="000D0B2E" w:rsidRDefault="00BC4FA6" w:rsidP="000175B1"/>
        </w:tc>
      </w:tr>
      <w:tr w:rsidR="00BC4FA6" w:rsidRPr="000D0B2E" w14:paraId="7EF63984" w14:textId="77777777" w:rsidTr="006E5233">
        <w:trPr>
          <w:trHeight w:val="710"/>
        </w:trPr>
        <w:tc>
          <w:tcPr>
            <w:tcW w:w="1800" w:type="dxa"/>
            <w:vAlign w:val="center"/>
          </w:tcPr>
          <w:p w14:paraId="0516B6F4" w14:textId="77777777" w:rsidR="00BC4FA6" w:rsidRPr="000D0B2E" w:rsidRDefault="00BC4FA6" w:rsidP="000175B1">
            <w:r w:rsidRPr="000D0B2E">
              <w:t>Date</w:t>
            </w:r>
          </w:p>
        </w:tc>
        <w:tc>
          <w:tcPr>
            <w:tcW w:w="2880" w:type="dxa"/>
          </w:tcPr>
          <w:p w14:paraId="210897B8" w14:textId="77777777" w:rsidR="006E5233" w:rsidRDefault="006E5233" w:rsidP="000175B1"/>
          <w:p w14:paraId="537550E2" w14:textId="4327C782" w:rsidR="00BC4FA6" w:rsidRPr="000D0B2E" w:rsidRDefault="00BC4FA6" w:rsidP="000175B1">
            <w:r>
              <w:t xml:space="preserve">&lt;&lt;Date </w:t>
            </w:r>
            <w:r w:rsidRPr="000D0B2E">
              <w:t>of Review&gt;&gt;</w:t>
            </w:r>
          </w:p>
        </w:tc>
        <w:tc>
          <w:tcPr>
            <w:tcW w:w="720" w:type="dxa"/>
          </w:tcPr>
          <w:p w14:paraId="4AEFFA71" w14:textId="77777777" w:rsidR="00BC4FA6" w:rsidRPr="000D0B2E" w:rsidRDefault="00BC4FA6" w:rsidP="000175B1"/>
        </w:tc>
        <w:tc>
          <w:tcPr>
            <w:tcW w:w="720" w:type="dxa"/>
          </w:tcPr>
          <w:p w14:paraId="56ACC850" w14:textId="1D0B05F3" w:rsidR="00BC4FA6" w:rsidRPr="000D0B2E" w:rsidRDefault="00BC4FA6" w:rsidP="000175B1"/>
        </w:tc>
        <w:tc>
          <w:tcPr>
            <w:tcW w:w="720" w:type="dxa"/>
          </w:tcPr>
          <w:p w14:paraId="3D8D9994" w14:textId="77777777" w:rsidR="00BC4FA6" w:rsidRPr="000D0B2E" w:rsidRDefault="00BC4FA6" w:rsidP="000175B1">
            <w:pPr>
              <w:rPr>
                <w:highlight w:val="yellow"/>
              </w:rPr>
            </w:pPr>
          </w:p>
        </w:tc>
        <w:tc>
          <w:tcPr>
            <w:tcW w:w="720" w:type="dxa"/>
          </w:tcPr>
          <w:p w14:paraId="7C49878C" w14:textId="77777777" w:rsidR="00BC4FA6" w:rsidRPr="000D0B2E" w:rsidRDefault="00BC4FA6" w:rsidP="000175B1"/>
        </w:tc>
        <w:tc>
          <w:tcPr>
            <w:tcW w:w="720" w:type="dxa"/>
          </w:tcPr>
          <w:p w14:paraId="2BE1FC53" w14:textId="77777777" w:rsidR="00BC4FA6" w:rsidRPr="000D0B2E" w:rsidRDefault="00BC4FA6" w:rsidP="000175B1"/>
        </w:tc>
        <w:tc>
          <w:tcPr>
            <w:tcW w:w="720" w:type="dxa"/>
          </w:tcPr>
          <w:p w14:paraId="1799B660" w14:textId="77777777" w:rsidR="00BC4FA6" w:rsidRPr="000D0B2E" w:rsidRDefault="00BC4FA6" w:rsidP="000175B1"/>
        </w:tc>
      </w:tr>
      <w:tr w:rsidR="00BC4FA6" w:rsidRPr="000D0B2E" w14:paraId="2BC2A16F" w14:textId="77777777" w:rsidTr="006E5233">
        <w:trPr>
          <w:trHeight w:val="710"/>
        </w:trPr>
        <w:tc>
          <w:tcPr>
            <w:tcW w:w="1800" w:type="dxa"/>
            <w:vAlign w:val="center"/>
          </w:tcPr>
          <w:p w14:paraId="47098972" w14:textId="77777777" w:rsidR="00BC4FA6" w:rsidRPr="000D0B2E" w:rsidRDefault="00BC4FA6" w:rsidP="000175B1">
            <w:r w:rsidRPr="000D0B2E">
              <w:t>Reviewed by</w:t>
            </w:r>
          </w:p>
        </w:tc>
        <w:tc>
          <w:tcPr>
            <w:tcW w:w="2880" w:type="dxa"/>
          </w:tcPr>
          <w:p w14:paraId="61B144D5" w14:textId="77777777" w:rsidR="006E5233" w:rsidRDefault="006E5233" w:rsidP="000175B1"/>
          <w:p w14:paraId="53EAA411" w14:textId="77777777" w:rsidR="00BC4FA6" w:rsidRPr="000D0B2E" w:rsidRDefault="00BC4FA6" w:rsidP="000175B1">
            <w:r w:rsidRPr="000D0B2E">
              <w:t>&lt;&lt; Reviewer Name&gt;&gt;</w:t>
            </w:r>
          </w:p>
        </w:tc>
        <w:tc>
          <w:tcPr>
            <w:tcW w:w="720" w:type="dxa"/>
          </w:tcPr>
          <w:p w14:paraId="6963065A" w14:textId="77777777" w:rsidR="00BC4FA6" w:rsidRPr="000D0B2E" w:rsidRDefault="00BC4FA6" w:rsidP="000175B1"/>
        </w:tc>
        <w:tc>
          <w:tcPr>
            <w:tcW w:w="720" w:type="dxa"/>
          </w:tcPr>
          <w:p w14:paraId="6BA50F38" w14:textId="73679F9C" w:rsidR="00BC4FA6" w:rsidRPr="000D0B2E" w:rsidRDefault="00BC4FA6" w:rsidP="000175B1"/>
        </w:tc>
        <w:tc>
          <w:tcPr>
            <w:tcW w:w="720" w:type="dxa"/>
          </w:tcPr>
          <w:p w14:paraId="3645B887" w14:textId="77777777" w:rsidR="00BC4FA6" w:rsidRPr="000D0B2E" w:rsidRDefault="00BC4FA6" w:rsidP="000175B1">
            <w:pPr>
              <w:rPr>
                <w:highlight w:val="yellow"/>
              </w:rPr>
            </w:pPr>
          </w:p>
        </w:tc>
        <w:tc>
          <w:tcPr>
            <w:tcW w:w="720" w:type="dxa"/>
          </w:tcPr>
          <w:p w14:paraId="2BC4DD26" w14:textId="77777777" w:rsidR="00BC4FA6" w:rsidRPr="000D0B2E" w:rsidRDefault="00BC4FA6" w:rsidP="000175B1"/>
        </w:tc>
        <w:tc>
          <w:tcPr>
            <w:tcW w:w="720" w:type="dxa"/>
          </w:tcPr>
          <w:p w14:paraId="3A64C6EF" w14:textId="77777777" w:rsidR="00BC4FA6" w:rsidRPr="000D0B2E" w:rsidRDefault="00BC4FA6" w:rsidP="000175B1"/>
        </w:tc>
        <w:tc>
          <w:tcPr>
            <w:tcW w:w="720" w:type="dxa"/>
          </w:tcPr>
          <w:p w14:paraId="47308748" w14:textId="77777777" w:rsidR="00BC4FA6" w:rsidRPr="000D0B2E" w:rsidRDefault="00BC4FA6" w:rsidP="000175B1"/>
        </w:tc>
      </w:tr>
      <w:tr w:rsidR="00BC4FA6" w:rsidRPr="000D0B2E" w14:paraId="2E56A852" w14:textId="77777777" w:rsidTr="006E5233">
        <w:trPr>
          <w:trHeight w:val="890"/>
        </w:trPr>
        <w:tc>
          <w:tcPr>
            <w:tcW w:w="1800" w:type="dxa"/>
          </w:tcPr>
          <w:p w14:paraId="6F6745B2" w14:textId="77777777" w:rsidR="006E5233" w:rsidRDefault="006E5233" w:rsidP="000175B1"/>
          <w:p w14:paraId="64B7F5B7" w14:textId="77777777" w:rsidR="00BC4FA6" w:rsidRPr="000D0B2E" w:rsidRDefault="00BC4FA6" w:rsidP="000175B1">
            <w:r w:rsidRPr="000D0B2E">
              <w:t>Reviewed UI Specification doc</w:t>
            </w:r>
          </w:p>
        </w:tc>
        <w:tc>
          <w:tcPr>
            <w:tcW w:w="2880" w:type="dxa"/>
          </w:tcPr>
          <w:p w14:paraId="68AA9B29" w14:textId="77777777" w:rsidR="006E5233" w:rsidRDefault="006E5233" w:rsidP="000175B1"/>
          <w:p w14:paraId="005A57E2" w14:textId="77777777" w:rsidR="00BC4FA6" w:rsidRPr="000D0B2E" w:rsidRDefault="00BC4FA6" w:rsidP="000175B1">
            <w:r w:rsidRPr="000D0B2E">
              <w:t>&lt;&lt; Whether UI Specification doc is reviewed &gt;&gt;</w:t>
            </w:r>
          </w:p>
        </w:tc>
        <w:tc>
          <w:tcPr>
            <w:tcW w:w="720" w:type="dxa"/>
          </w:tcPr>
          <w:p w14:paraId="31EBFEB3" w14:textId="77777777" w:rsidR="00BC4FA6" w:rsidRPr="000D0B2E" w:rsidRDefault="00BC4FA6" w:rsidP="000175B1"/>
        </w:tc>
        <w:tc>
          <w:tcPr>
            <w:tcW w:w="720" w:type="dxa"/>
          </w:tcPr>
          <w:p w14:paraId="24EA29E2" w14:textId="16F78D14" w:rsidR="00BC4FA6" w:rsidRPr="000D0B2E" w:rsidRDefault="00BC4FA6" w:rsidP="000175B1"/>
        </w:tc>
        <w:tc>
          <w:tcPr>
            <w:tcW w:w="720" w:type="dxa"/>
          </w:tcPr>
          <w:p w14:paraId="46558018" w14:textId="77777777" w:rsidR="00BC4FA6" w:rsidRPr="000D0B2E" w:rsidRDefault="00BC4FA6" w:rsidP="000175B1">
            <w:pPr>
              <w:rPr>
                <w:highlight w:val="yellow"/>
              </w:rPr>
            </w:pPr>
          </w:p>
        </w:tc>
        <w:tc>
          <w:tcPr>
            <w:tcW w:w="720" w:type="dxa"/>
          </w:tcPr>
          <w:p w14:paraId="591FFB66" w14:textId="77777777" w:rsidR="00BC4FA6" w:rsidRPr="000D0B2E" w:rsidRDefault="00BC4FA6" w:rsidP="000175B1"/>
        </w:tc>
        <w:tc>
          <w:tcPr>
            <w:tcW w:w="720" w:type="dxa"/>
          </w:tcPr>
          <w:p w14:paraId="3AFC5A5C" w14:textId="77777777" w:rsidR="00BC4FA6" w:rsidRPr="000D0B2E" w:rsidRDefault="00BC4FA6" w:rsidP="000175B1"/>
        </w:tc>
        <w:tc>
          <w:tcPr>
            <w:tcW w:w="720" w:type="dxa"/>
          </w:tcPr>
          <w:p w14:paraId="7E23613F" w14:textId="77777777" w:rsidR="00BC4FA6" w:rsidRPr="000D0B2E" w:rsidRDefault="00BC4FA6" w:rsidP="000175B1"/>
        </w:tc>
      </w:tr>
      <w:tr w:rsidR="00BC4FA6" w:rsidRPr="000D0B2E" w14:paraId="307F8A75" w14:textId="77777777" w:rsidTr="006E5233">
        <w:trPr>
          <w:trHeight w:val="1250"/>
        </w:trPr>
        <w:tc>
          <w:tcPr>
            <w:tcW w:w="1800" w:type="dxa"/>
          </w:tcPr>
          <w:p w14:paraId="18A2DD98" w14:textId="77777777" w:rsidR="00696253" w:rsidRDefault="00696253" w:rsidP="000175B1"/>
          <w:p w14:paraId="4D8423FC" w14:textId="77777777" w:rsidR="00BC4FA6" w:rsidRPr="000D0B2E" w:rsidRDefault="00BC4FA6" w:rsidP="000175B1">
            <w:r w:rsidRPr="000D0B2E">
              <w:t>All Open Queries/issues closed</w:t>
            </w:r>
          </w:p>
        </w:tc>
        <w:tc>
          <w:tcPr>
            <w:tcW w:w="2880" w:type="dxa"/>
          </w:tcPr>
          <w:p w14:paraId="632835BF" w14:textId="77777777" w:rsidR="00696253" w:rsidRDefault="00696253" w:rsidP="000175B1"/>
          <w:p w14:paraId="61655E5A" w14:textId="77777777" w:rsidR="00BC4FA6" w:rsidRPr="000D0B2E" w:rsidRDefault="00BC4FA6" w:rsidP="000175B1">
            <w:r w:rsidRPr="000D0B2E">
              <w:t>&lt;&lt; Whether all the open queries and issues resolved&gt;&gt;</w:t>
            </w:r>
          </w:p>
        </w:tc>
        <w:tc>
          <w:tcPr>
            <w:tcW w:w="720" w:type="dxa"/>
          </w:tcPr>
          <w:p w14:paraId="49749164" w14:textId="77777777" w:rsidR="00BC4FA6" w:rsidRPr="000D0B2E" w:rsidRDefault="00BC4FA6" w:rsidP="000175B1"/>
        </w:tc>
        <w:tc>
          <w:tcPr>
            <w:tcW w:w="720" w:type="dxa"/>
          </w:tcPr>
          <w:p w14:paraId="08E17A71" w14:textId="4596E8FA" w:rsidR="00BC4FA6" w:rsidRPr="000D0B2E" w:rsidRDefault="00BC4FA6" w:rsidP="000175B1"/>
        </w:tc>
        <w:tc>
          <w:tcPr>
            <w:tcW w:w="720" w:type="dxa"/>
          </w:tcPr>
          <w:p w14:paraId="4D22E910" w14:textId="77777777" w:rsidR="00BC4FA6" w:rsidRPr="000D0B2E" w:rsidRDefault="00BC4FA6" w:rsidP="000175B1">
            <w:pPr>
              <w:rPr>
                <w:highlight w:val="yellow"/>
              </w:rPr>
            </w:pPr>
          </w:p>
        </w:tc>
        <w:tc>
          <w:tcPr>
            <w:tcW w:w="720" w:type="dxa"/>
          </w:tcPr>
          <w:p w14:paraId="4F53E480" w14:textId="77777777" w:rsidR="00BC4FA6" w:rsidRPr="000D0B2E" w:rsidRDefault="00BC4FA6" w:rsidP="000175B1"/>
        </w:tc>
        <w:tc>
          <w:tcPr>
            <w:tcW w:w="720" w:type="dxa"/>
          </w:tcPr>
          <w:p w14:paraId="6071EC99" w14:textId="77777777" w:rsidR="00BC4FA6" w:rsidRPr="000D0B2E" w:rsidRDefault="00BC4FA6" w:rsidP="000175B1"/>
        </w:tc>
        <w:tc>
          <w:tcPr>
            <w:tcW w:w="720" w:type="dxa"/>
          </w:tcPr>
          <w:p w14:paraId="0D8E8B38" w14:textId="77777777" w:rsidR="00BC4FA6" w:rsidRPr="000D0B2E" w:rsidRDefault="00BC4FA6" w:rsidP="000175B1"/>
        </w:tc>
      </w:tr>
      <w:tr w:rsidR="00BC4FA6" w:rsidRPr="000D0B2E" w14:paraId="3EABB1EE" w14:textId="77777777" w:rsidTr="00D2282D">
        <w:trPr>
          <w:trHeight w:val="1250"/>
        </w:trPr>
        <w:tc>
          <w:tcPr>
            <w:tcW w:w="1800" w:type="dxa"/>
          </w:tcPr>
          <w:p w14:paraId="27EF7D4D" w14:textId="3AC79B51" w:rsidR="00BC4FA6" w:rsidRPr="000D0B2E" w:rsidRDefault="00BC4FA6" w:rsidP="000175B1">
            <w:r w:rsidRPr="000D0B2E">
              <w:t>Agreement on Assumptions</w:t>
            </w:r>
          </w:p>
        </w:tc>
        <w:tc>
          <w:tcPr>
            <w:tcW w:w="2880" w:type="dxa"/>
          </w:tcPr>
          <w:p w14:paraId="29A6C1CD" w14:textId="77777777" w:rsidR="00BC4FA6" w:rsidRPr="000D0B2E" w:rsidRDefault="00BC4FA6" w:rsidP="000175B1">
            <w:r w:rsidRPr="000D0B2E">
              <w:t>&lt;&lt;Whether all the assumptions have been agreed upon by the customer&gt;&gt;</w:t>
            </w:r>
          </w:p>
        </w:tc>
        <w:tc>
          <w:tcPr>
            <w:tcW w:w="720" w:type="dxa"/>
          </w:tcPr>
          <w:p w14:paraId="017E0F2D" w14:textId="77777777" w:rsidR="00BC4FA6" w:rsidRPr="000D0B2E" w:rsidRDefault="00BC4FA6" w:rsidP="000175B1"/>
        </w:tc>
        <w:tc>
          <w:tcPr>
            <w:tcW w:w="720" w:type="dxa"/>
          </w:tcPr>
          <w:p w14:paraId="7D658C3E" w14:textId="17FA899D" w:rsidR="00BC4FA6" w:rsidRPr="000D0B2E" w:rsidRDefault="00BC4FA6" w:rsidP="000175B1"/>
        </w:tc>
        <w:tc>
          <w:tcPr>
            <w:tcW w:w="720" w:type="dxa"/>
          </w:tcPr>
          <w:p w14:paraId="3BC21E42" w14:textId="77777777" w:rsidR="00BC4FA6" w:rsidRPr="000D0B2E" w:rsidRDefault="00BC4FA6" w:rsidP="000175B1">
            <w:pPr>
              <w:rPr>
                <w:highlight w:val="yellow"/>
              </w:rPr>
            </w:pPr>
          </w:p>
        </w:tc>
        <w:tc>
          <w:tcPr>
            <w:tcW w:w="720" w:type="dxa"/>
          </w:tcPr>
          <w:p w14:paraId="210FADDC" w14:textId="77777777" w:rsidR="00BC4FA6" w:rsidRPr="000D0B2E" w:rsidRDefault="00BC4FA6" w:rsidP="000175B1"/>
        </w:tc>
        <w:tc>
          <w:tcPr>
            <w:tcW w:w="720" w:type="dxa"/>
          </w:tcPr>
          <w:p w14:paraId="718D8944" w14:textId="77777777" w:rsidR="00BC4FA6" w:rsidRPr="000D0B2E" w:rsidRDefault="00BC4FA6" w:rsidP="000175B1"/>
        </w:tc>
        <w:tc>
          <w:tcPr>
            <w:tcW w:w="720" w:type="dxa"/>
          </w:tcPr>
          <w:p w14:paraId="5DD7E652" w14:textId="77777777" w:rsidR="00BC4FA6" w:rsidRPr="000D0B2E" w:rsidRDefault="00BC4FA6" w:rsidP="000175B1"/>
        </w:tc>
      </w:tr>
      <w:tr w:rsidR="00BC4FA6" w:rsidRPr="000D0B2E" w14:paraId="5751E9DE" w14:textId="77777777" w:rsidTr="00D2282D">
        <w:trPr>
          <w:trHeight w:val="890"/>
        </w:trPr>
        <w:tc>
          <w:tcPr>
            <w:tcW w:w="1800" w:type="dxa"/>
          </w:tcPr>
          <w:p w14:paraId="5364C4D4" w14:textId="77777777" w:rsidR="006E5233" w:rsidRDefault="006E5233" w:rsidP="000175B1"/>
          <w:p w14:paraId="5BD5BEA4" w14:textId="77777777" w:rsidR="00BC4FA6" w:rsidRPr="000D0B2E" w:rsidRDefault="00BC4FA6" w:rsidP="000175B1">
            <w:r w:rsidRPr="000D0B2E">
              <w:t>Sign Off</w:t>
            </w:r>
          </w:p>
        </w:tc>
        <w:tc>
          <w:tcPr>
            <w:tcW w:w="2880" w:type="dxa"/>
          </w:tcPr>
          <w:p w14:paraId="5BDFE7AF" w14:textId="77777777" w:rsidR="006E5233" w:rsidRDefault="006E5233" w:rsidP="000175B1"/>
          <w:p w14:paraId="31FF88D9" w14:textId="77777777" w:rsidR="00BC4FA6" w:rsidRPr="000D0B2E" w:rsidRDefault="00BC4FA6" w:rsidP="000175B1">
            <w:r w:rsidRPr="000D0B2E">
              <w:t>&lt;&lt;Signature&gt;&gt;</w:t>
            </w:r>
          </w:p>
        </w:tc>
        <w:tc>
          <w:tcPr>
            <w:tcW w:w="720" w:type="dxa"/>
          </w:tcPr>
          <w:p w14:paraId="409F54E1" w14:textId="77777777" w:rsidR="00BC4FA6" w:rsidRPr="000D0B2E" w:rsidRDefault="00BC4FA6" w:rsidP="000175B1"/>
        </w:tc>
        <w:tc>
          <w:tcPr>
            <w:tcW w:w="720" w:type="dxa"/>
          </w:tcPr>
          <w:p w14:paraId="3331BC8F" w14:textId="5C18DB3B" w:rsidR="00BC4FA6" w:rsidRPr="000D0B2E" w:rsidRDefault="00BC4FA6" w:rsidP="000175B1"/>
        </w:tc>
        <w:tc>
          <w:tcPr>
            <w:tcW w:w="720" w:type="dxa"/>
          </w:tcPr>
          <w:p w14:paraId="161B779E" w14:textId="77777777" w:rsidR="00BC4FA6" w:rsidRPr="000D0B2E" w:rsidRDefault="00BC4FA6" w:rsidP="000175B1">
            <w:pPr>
              <w:rPr>
                <w:highlight w:val="yellow"/>
              </w:rPr>
            </w:pPr>
          </w:p>
        </w:tc>
        <w:tc>
          <w:tcPr>
            <w:tcW w:w="720" w:type="dxa"/>
          </w:tcPr>
          <w:p w14:paraId="36C8AEAF" w14:textId="77777777" w:rsidR="00BC4FA6" w:rsidRPr="000D0B2E" w:rsidRDefault="00BC4FA6" w:rsidP="000175B1"/>
        </w:tc>
        <w:tc>
          <w:tcPr>
            <w:tcW w:w="720" w:type="dxa"/>
          </w:tcPr>
          <w:p w14:paraId="4BE23196" w14:textId="77777777" w:rsidR="00BC4FA6" w:rsidRPr="000D0B2E" w:rsidRDefault="00BC4FA6" w:rsidP="000175B1"/>
        </w:tc>
        <w:tc>
          <w:tcPr>
            <w:tcW w:w="720" w:type="dxa"/>
          </w:tcPr>
          <w:p w14:paraId="3F95224E" w14:textId="77777777" w:rsidR="00BC4FA6" w:rsidRPr="000D0B2E" w:rsidRDefault="00BC4FA6" w:rsidP="000175B1"/>
        </w:tc>
      </w:tr>
    </w:tbl>
    <w:p w14:paraId="7C85DA30" w14:textId="77777777" w:rsidR="009F5790" w:rsidRPr="000D0B2E" w:rsidRDefault="009F5790" w:rsidP="000175B1"/>
    <w:p w14:paraId="47F58572" w14:textId="7A2B1083" w:rsidR="009F5790" w:rsidRPr="000D0B2E" w:rsidRDefault="001D7BAA" w:rsidP="000175B1">
      <w:proofErr w:type="spellStart"/>
      <w:r w:rsidRPr="0025312C">
        <w:rPr>
          <w:b/>
        </w:rPr>
        <w:t>Disclaimer</w:t>
      </w:r>
      <w:proofErr w:type="gramStart"/>
      <w:r>
        <w:t>:</w:t>
      </w:r>
      <w:r w:rsidR="009F5790" w:rsidRPr="000D0B2E">
        <w:t>The</w:t>
      </w:r>
      <w:proofErr w:type="spellEnd"/>
      <w:proofErr w:type="gramEnd"/>
      <w:r w:rsidR="009F5790" w:rsidRPr="000D0B2E">
        <w:t xml:space="preserve"> scope of the project ‘</w:t>
      </w:r>
      <w:r w:rsidR="00521C4A" w:rsidRPr="000D0B2E">
        <w:t>Loan Application Processing System</w:t>
      </w:r>
      <w:r w:rsidR="009F5790" w:rsidRPr="000D0B2E">
        <w:t>’ is restricted to the contents of this signed off use case.</w:t>
      </w:r>
      <w:r w:rsidR="009F5790" w:rsidRPr="000D0B2E">
        <w:br w:type="page"/>
      </w:r>
    </w:p>
    <w:p w14:paraId="310D3C95" w14:textId="77777777" w:rsidR="009F5790" w:rsidRPr="00DC3420" w:rsidRDefault="009F5790" w:rsidP="000175B1">
      <w:r w:rsidRPr="00DC3420">
        <w:lastRenderedPageBreak/>
        <w:t>TABLE OF CONTENTS</w:t>
      </w:r>
    </w:p>
    <w:p w14:paraId="63D9F59F" w14:textId="77777777" w:rsidR="009F5790" w:rsidRPr="000D0B2E" w:rsidRDefault="009F5790" w:rsidP="000175B1"/>
    <w:p w14:paraId="287F916D" w14:textId="04F1FB5A" w:rsidR="00C9552A" w:rsidRPr="000D0B2E" w:rsidRDefault="009F5790" w:rsidP="000175B1">
      <w:pPr>
        <w:pStyle w:val="TOC1"/>
        <w:rPr>
          <w:rFonts w:eastAsiaTheme="minorEastAsia" w:cstheme="minorBidi"/>
          <w:noProof/>
          <w:sz w:val="22"/>
          <w:szCs w:val="22"/>
          <w:lang w:eastAsia="en-US"/>
        </w:rPr>
      </w:pPr>
      <w:r w:rsidRPr="000D0B2E">
        <w:fldChar w:fldCharType="begin"/>
      </w:r>
      <w:r w:rsidRPr="000D0B2E">
        <w:instrText xml:space="preserve"> TOC \o "1-3" \f \h \z \u </w:instrText>
      </w:r>
      <w:r w:rsidRPr="000D0B2E">
        <w:fldChar w:fldCharType="separate"/>
      </w:r>
      <w:hyperlink w:anchor="_Toc458607221" w:history="1">
        <w:r w:rsidR="00C9552A" w:rsidRPr="000D0B2E">
          <w:rPr>
            <w:rStyle w:val="Hyperlink"/>
            <w:noProof/>
          </w:rPr>
          <w:t>1.</w:t>
        </w:r>
        <w:r w:rsidR="00C9552A" w:rsidRPr="000D0B2E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8466E5" w:rsidRPr="000D0B2E">
          <w:rPr>
            <w:rStyle w:val="Hyperlink"/>
            <w:noProof/>
          </w:rPr>
          <w:t>Use Case Name: Apply</w:t>
        </w:r>
        <w:r w:rsidR="00981DD7">
          <w:rPr>
            <w:rStyle w:val="Hyperlink"/>
            <w:noProof/>
          </w:rPr>
          <w:t>ing</w:t>
        </w:r>
        <w:r w:rsidR="008466E5" w:rsidRPr="000D0B2E">
          <w:rPr>
            <w:rStyle w:val="Hyperlink"/>
            <w:noProof/>
          </w:rPr>
          <w:t xml:space="preserve"> for Loan</w:t>
        </w:r>
        <w:r w:rsidR="00B21C48">
          <w:rPr>
            <w:rStyle w:val="Hyperlink"/>
            <w:noProof/>
          </w:rPr>
          <w:t xml:space="preserve"> and Checking the status of Application</w:t>
        </w:r>
        <w:r w:rsidR="00C9552A" w:rsidRPr="000D0B2E">
          <w:rPr>
            <w:noProof/>
            <w:webHidden/>
          </w:rPr>
          <w:tab/>
        </w:r>
        <w:r w:rsidR="00C9552A" w:rsidRPr="000D0B2E">
          <w:rPr>
            <w:noProof/>
            <w:webHidden/>
          </w:rPr>
          <w:fldChar w:fldCharType="begin"/>
        </w:r>
        <w:r w:rsidR="00C9552A" w:rsidRPr="000D0B2E">
          <w:rPr>
            <w:noProof/>
            <w:webHidden/>
          </w:rPr>
          <w:instrText xml:space="preserve"> PAGEREF _Toc458607221 \h </w:instrText>
        </w:r>
        <w:r w:rsidR="00C9552A" w:rsidRPr="000D0B2E">
          <w:rPr>
            <w:noProof/>
            <w:webHidden/>
          </w:rPr>
        </w:r>
        <w:r w:rsidR="00C9552A" w:rsidRPr="000D0B2E">
          <w:rPr>
            <w:noProof/>
            <w:webHidden/>
          </w:rPr>
          <w:fldChar w:fldCharType="separate"/>
        </w:r>
        <w:r w:rsidR="00C9552A" w:rsidRPr="000D0B2E">
          <w:rPr>
            <w:noProof/>
            <w:webHidden/>
          </w:rPr>
          <w:t>5</w:t>
        </w:r>
        <w:r w:rsidR="00C9552A" w:rsidRPr="000D0B2E">
          <w:rPr>
            <w:noProof/>
            <w:webHidden/>
          </w:rPr>
          <w:fldChar w:fldCharType="end"/>
        </w:r>
      </w:hyperlink>
    </w:p>
    <w:p w14:paraId="40FAC6C8" w14:textId="789EE270" w:rsidR="00C9552A" w:rsidRPr="000D0B2E" w:rsidRDefault="000D54D8" w:rsidP="000175B1">
      <w:pPr>
        <w:pStyle w:val="TOC1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22" w:history="1">
        <w:r w:rsidR="00C9552A" w:rsidRPr="000D0B2E">
          <w:rPr>
            <w:rStyle w:val="Hyperlink"/>
            <w:noProof/>
          </w:rPr>
          <w:t>2.</w:t>
        </w:r>
        <w:r w:rsidR="00C9552A" w:rsidRPr="000D0B2E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C9552A" w:rsidRPr="000D0B2E">
          <w:rPr>
            <w:rStyle w:val="Hyperlink"/>
            <w:noProof/>
          </w:rPr>
          <w:t>Actor(s):</w:t>
        </w:r>
        <w:r w:rsidR="00C9552A" w:rsidRPr="000D0B2E">
          <w:rPr>
            <w:noProof/>
            <w:webHidden/>
          </w:rPr>
          <w:tab/>
        </w:r>
        <w:r w:rsidR="000F63FB" w:rsidRPr="000F63FB">
          <w:rPr>
            <w:noProof/>
            <w:webHidden/>
          </w:rPr>
          <w:tab/>
        </w:r>
        <w:r w:rsidR="00C9552A" w:rsidRPr="000D0B2E">
          <w:rPr>
            <w:noProof/>
            <w:webHidden/>
          </w:rPr>
          <w:fldChar w:fldCharType="begin"/>
        </w:r>
        <w:r w:rsidR="00C9552A" w:rsidRPr="000D0B2E">
          <w:rPr>
            <w:noProof/>
            <w:webHidden/>
          </w:rPr>
          <w:instrText xml:space="preserve"> PAGEREF _Toc458607222 \h </w:instrText>
        </w:r>
        <w:r w:rsidR="00C9552A" w:rsidRPr="000D0B2E">
          <w:rPr>
            <w:noProof/>
            <w:webHidden/>
          </w:rPr>
        </w:r>
        <w:r w:rsidR="00C9552A" w:rsidRPr="000D0B2E">
          <w:rPr>
            <w:noProof/>
            <w:webHidden/>
          </w:rPr>
          <w:fldChar w:fldCharType="separate"/>
        </w:r>
        <w:r w:rsidR="00C9552A" w:rsidRPr="000D0B2E">
          <w:rPr>
            <w:noProof/>
            <w:webHidden/>
          </w:rPr>
          <w:t>5</w:t>
        </w:r>
        <w:r w:rsidR="00C9552A" w:rsidRPr="000D0B2E">
          <w:rPr>
            <w:noProof/>
            <w:webHidden/>
          </w:rPr>
          <w:fldChar w:fldCharType="end"/>
        </w:r>
      </w:hyperlink>
    </w:p>
    <w:p w14:paraId="6FA8CBBB" w14:textId="0261D9E7" w:rsidR="00C9552A" w:rsidRPr="000D0B2E" w:rsidRDefault="000D54D8" w:rsidP="000175B1">
      <w:pPr>
        <w:pStyle w:val="TOC1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23" w:history="1">
        <w:r w:rsidR="00C9552A" w:rsidRPr="000D0B2E">
          <w:rPr>
            <w:rStyle w:val="Hyperlink"/>
            <w:noProof/>
          </w:rPr>
          <w:t>3.</w:t>
        </w:r>
        <w:r w:rsidR="00C9552A" w:rsidRPr="000D0B2E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C9552A" w:rsidRPr="000D0B2E">
          <w:rPr>
            <w:rStyle w:val="Hyperlink"/>
            <w:noProof/>
          </w:rPr>
          <w:t>Preconditions</w:t>
        </w:r>
        <w:r w:rsidR="00C9552A" w:rsidRPr="000F63FB">
          <w:rPr>
            <w:rStyle w:val="Hyperlink"/>
            <w:noProof/>
            <w:webHidden/>
          </w:rPr>
          <w:tab/>
        </w:r>
        <w:r w:rsidR="00C9552A" w:rsidRPr="000D0B2E">
          <w:rPr>
            <w:noProof/>
            <w:webHidden/>
          </w:rPr>
          <w:tab/>
        </w:r>
        <w:r w:rsidR="00C9552A" w:rsidRPr="000D0B2E">
          <w:rPr>
            <w:noProof/>
            <w:webHidden/>
          </w:rPr>
          <w:fldChar w:fldCharType="begin"/>
        </w:r>
        <w:r w:rsidR="00C9552A" w:rsidRPr="000D0B2E">
          <w:rPr>
            <w:noProof/>
            <w:webHidden/>
          </w:rPr>
          <w:instrText xml:space="preserve"> PAGEREF _Toc458607223 \h </w:instrText>
        </w:r>
        <w:r w:rsidR="00C9552A" w:rsidRPr="000D0B2E">
          <w:rPr>
            <w:noProof/>
            <w:webHidden/>
          </w:rPr>
        </w:r>
        <w:r w:rsidR="00C9552A" w:rsidRPr="000D0B2E">
          <w:rPr>
            <w:noProof/>
            <w:webHidden/>
          </w:rPr>
          <w:fldChar w:fldCharType="separate"/>
        </w:r>
        <w:r w:rsidR="00C9552A" w:rsidRPr="000D0B2E">
          <w:rPr>
            <w:noProof/>
            <w:webHidden/>
          </w:rPr>
          <w:t>5</w:t>
        </w:r>
        <w:r w:rsidR="00C9552A" w:rsidRPr="000D0B2E">
          <w:rPr>
            <w:noProof/>
            <w:webHidden/>
          </w:rPr>
          <w:fldChar w:fldCharType="end"/>
        </w:r>
      </w:hyperlink>
    </w:p>
    <w:p w14:paraId="399CC669" w14:textId="77777777" w:rsidR="00C9552A" w:rsidRPr="000D0B2E" w:rsidRDefault="000D54D8" w:rsidP="000175B1">
      <w:pPr>
        <w:pStyle w:val="TOC1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24" w:history="1">
        <w:r w:rsidR="00C9552A" w:rsidRPr="000D0B2E">
          <w:rPr>
            <w:rStyle w:val="Hyperlink"/>
            <w:noProof/>
          </w:rPr>
          <w:t>4.</w:t>
        </w:r>
        <w:r w:rsidR="00C9552A" w:rsidRPr="000D0B2E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C9552A" w:rsidRPr="000D0B2E">
          <w:rPr>
            <w:rStyle w:val="Hyperlink"/>
            <w:noProof/>
          </w:rPr>
          <w:t>Flow of Events</w:t>
        </w:r>
        <w:r w:rsidR="00C9552A" w:rsidRPr="000D0B2E">
          <w:rPr>
            <w:noProof/>
            <w:webHidden/>
          </w:rPr>
          <w:tab/>
        </w:r>
        <w:r w:rsidR="00C9552A" w:rsidRPr="000D0B2E">
          <w:rPr>
            <w:noProof/>
            <w:webHidden/>
          </w:rPr>
          <w:fldChar w:fldCharType="begin"/>
        </w:r>
        <w:r w:rsidR="00C9552A" w:rsidRPr="000D0B2E">
          <w:rPr>
            <w:noProof/>
            <w:webHidden/>
          </w:rPr>
          <w:instrText xml:space="preserve"> PAGEREF _Toc458607224 \h </w:instrText>
        </w:r>
        <w:r w:rsidR="00C9552A" w:rsidRPr="000D0B2E">
          <w:rPr>
            <w:noProof/>
            <w:webHidden/>
          </w:rPr>
        </w:r>
        <w:r w:rsidR="00C9552A" w:rsidRPr="000D0B2E">
          <w:rPr>
            <w:noProof/>
            <w:webHidden/>
          </w:rPr>
          <w:fldChar w:fldCharType="separate"/>
        </w:r>
        <w:r w:rsidR="00C9552A" w:rsidRPr="000D0B2E">
          <w:rPr>
            <w:noProof/>
            <w:webHidden/>
          </w:rPr>
          <w:t>5</w:t>
        </w:r>
        <w:r w:rsidR="00C9552A" w:rsidRPr="000D0B2E">
          <w:rPr>
            <w:noProof/>
            <w:webHidden/>
          </w:rPr>
          <w:fldChar w:fldCharType="end"/>
        </w:r>
      </w:hyperlink>
    </w:p>
    <w:p w14:paraId="4E747F30" w14:textId="5E674281" w:rsidR="00C9552A" w:rsidRPr="000D0B2E" w:rsidRDefault="000D54D8" w:rsidP="000175B1">
      <w:pPr>
        <w:pStyle w:val="TOC2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25" w:history="1">
        <w:r w:rsidR="00C9552A" w:rsidRPr="000D0B2E">
          <w:rPr>
            <w:rStyle w:val="Hyperlink"/>
            <w:noProof/>
          </w:rPr>
          <w:t>4.1</w:t>
        </w:r>
        <w:r w:rsidR="00C9552A" w:rsidRPr="000D0B2E">
          <w:rPr>
            <w:rStyle w:val="Hyperlink"/>
            <w:noProof/>
          </w:rPr>
          <w:tab/>
          <w:t>Basic Flow</w:t>
        </w:r>
        <w:r w:rsidR="00C9552A" w:rsidRPr="000D0B2E">
          <w:rPr>
            <w:noProof/>
            <w:webHidden/>
          </w:rPr>
          <w:tab/>
        </w:r>
        <w:r w:rsidR="00C9552A" w:rsidRPr="000D0B2E">
          <w:rPr>
            <w:noProof/>
            <w:webHidden/>
          </w:rPr>
          <w:fldChar w:fldCharType="begin"/>
        </w:r>
        <w:r w:rsidR="00C9552A" w:rsidRPr="000D0B2E">
          <w:rPr>
            <w:noProof/>
            <w:webHidden/>
          </w:rPr>
          <w:instrText xml:space="preserve"> PAGEREF _Toc458607225 \h </w:instrText>
        </w:r>
        <w:r w:rsidR="00C9552A" w:rsidRPr="000D0B2E">
          <w:rPr>
            <w:noProof/>
            <w:webHidden/>
          </w:rPr>
        </w:r>
        <w:r w:rsidR="00C9552A" w:rsidRPr="000D0B2E">
          <w:rPr>
            <w:noProof/>
            <w:webHidden/>
          </w:rPr>
          <w:fldChar w:fldCharType="separate"/>
        </w:r>
        <w:r w:rsidR="00C9552A" w:rsidRPr="000D0B2E">
          <w:rPr>
            <w:noProof/>
            <w:webHidden/>
          </w:rPr>
          <w:t>5</w:t>
        </w:r>
        <w:r w:rsidR="00C9552A" w:rsidRPr="000D0B2E">
          <w:rPr>
            <w:noProof/>
            <w:webHidden/>
          </w:rPr>
          <w:fldChar w:fldCharType="end"/>
        </w:r>
      </w:hyperlink>
    </w:p>
    <w:p w14:paraId="6640347E" w14:textId="2A746634" w:rsidR="00C9552A" w:rsidRPr="000D0B2E" w:rsidRDefault="000D54D8" w:rsidP="000175B1">
      <w:pPr>
        <w:pStyle w:val="TOC2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26" w:history="1">
        <w:r w:rsidR="00C9552A" w:rsidRPr="000D0B2E">
          <w:rPr>
            <w:rStyle w:val="Hyperlink"/>
            <w:noProof/>
          </w:rPr>
          <w:t>4.2</w:t>
        </w:r>
        <w:r w:rsidR="00C9552A" w:rsidRPr="000D0B2E">
          <w:rPr>
            <w:rStyle w:val="Hyperlink"/>
            <w:noProof/>
          </w:rPr>
          <w:tab/>
          <w:t>Alternative Flows</w:t>
        </w:r>
        <w:r w:rsidR="00C9552A" w:rsidRPr="000D0B2E">
          <w:rPr>
            <w:noProof/>
            <w:webHidden/>
          </w:rPr>
          <w:tab/>
        </w:r>
        <w:r w:rsidR="00C9552A" w:rsidRPr="000D0B2E">
          <w:rPr>
            <w:noProof/>
            <w:webHidden/>
          </w:rPr>
          <w:fldChar w:fldCharType="begin"/>
        </w:r>
        <w:r w:rsidR="00C9552A" w:rsidRPr="000D0B2E">
          <w:rPr>
            <w:noProof/>
            <w:webHidden/>
          </w:rPr>
          <w:instrText xml:space="preserve"> PAGEREF _Toc458607226 \h </w:instrText>
        </w:r>
        <w:r w:rsidR="00C9552A" w:rsidRPr="000D0B2E">
          <w:rPr>
            <w:noProof/>
            <w:webHidden/>
          </w:rPr>
        </w:r>
        <w:r w:rsidR="00C9552A" w:rsidRPr="000D0B2E">
          <w:rPr>
            <w:noProof/>
            <w:webHidden/>
          </w:rPr>
          <w:fldChar w:fldCharType="separate"/>
        </w:r>
        <w:r w:rsidR="00C9552A" w:rsidRPr="000D0B2E">
          <w:rPr>
            <w:noProof/>
            <w:webHidden/>
          </w:rPr>
          <w:t>6</w:t>
        </w:r>
        <w:r w:rsidR="00C9552A" w:rsidRPr="000D0B2E">
          <w:rPr>
            <w:noProof/>
            <w:webHidden/>
          </w:rPr>
          <w:fldChar w:fldCharType="end"/>
        </w:r>
      </w:hyperlink>
    </w:p>
    <w:p w14:paraId="482AC0BB" w14:textId="77777777" w:rsidR="00C9552A" w:rsidRPr="000D0B2E" w:rsidRDefault="000D54D8" w:rsidP="000175B1">
      <w:pPr>
        <w:pStyle w:val="TOC2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27" w:history="1">
        <w:r w:rsidR="00C9552A" w:rsidRPr="000D0B2E">
          <w:rPr>
            <w:rStyle w:val="Hyperlink"/>
            <w:noProof/>
          </w:rPr>
          <w:t>4.2.1</w:t>
        </w:r>
        <w:r w:rsidR="00C9552A" w:rsidRPr="000D0B2E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C9552A" w:rsidRPr="000D0B2E">
          <w:rPr>
            <w:rStyle w:val="Hyperlink"/>
            <w:noProof/>
          </w:rPr>
          <w:t>Alternate Flow 1</w:t>
        </w:r>
        <w:r w:rsidR="00C9552A" w:rsidRPr="000D0B2E">
          <w:rPr>
            <w:noProof/>
            <w:webHidden/>
          </w:rPr>
          <w:tab/>
        </w:r>
        <w:r w:rsidR="00C9552A" w:rsidRPr="000D0B2E">
          <w:rPr>
            <w:noProof/>
            <w:webHidden/>
          </w:rPr>
          <w:fldChar w:fldCharType="begin"/>
        </w:r>
        <w:r w:rsidR="00C9552A" w:rsidRPr="000D0B2E">
          <w:rPr>
            <w:noProof/>
            <w:webHidden/>
          </w:rPr>
          <w:instrText xml:space="preserve"> PAGEREF _Toc458607227 \h </w:instrText>
        </w:r>
        <w:r w:rsidR="00C9552A" w:rsidRPr="000D0B2E">
          <w:rPr>
            <w:noProof/>
            <w:webHidden/>
          </w:rPr>
        </w:r>
        <w:r w:rsidR="00C9552A" w:rsidRPr="000D0B2E">
          <w:rPr>
            <w:noProof/>
            <w:webHidden/>
          </w:rPr>
          <w:fldChar w:fldCharType="separate"/>
        </w:r>
        <w:r w:rsidR="00C9552A" w:rsidRPr="000D0B2E">
          <w:rPr>
            <w:noProof/>
            <w:webHidden/>
          </w:rPr>
          <w:t>6</w:t>
        </w:r>
        <w:r w:rsidR="00C9552A" w:rsidRPr="000D0B2E">
          <w:rPr>
            <w:noProof/>
            <w:webHidden/>
          </w:rPr>
          <w:fldChar w:fldCharType="end"/>
        </w:r>
      </w:hyperlink>
    </w:p>
    <w:p w14:paraId="2B30A28C" w14:textId="77777777" w:rsidR="00C9552A" w:rsidRPr="000D0B2E" w:rsidRDefault="000D54D8" w:rsidP="000175B1">
      <w:pPr>
        <w:pStyle w:val="TOC2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28" w:history="1">
        <w:r w:rsidR="00C9552A" w:rsidRPr="000D0B2E">
          <w:rPr>
            <w:rStyle w:val="Hyperlink"/>
            <w:noProof/>
          </w:rPr>
          <w:t>4.2.2  Alternate Flow 2</w:t>
        </w:r>
        <w:r w:rsidR="00C9552A" w:rsidRPr="000D0B2E">
          <w:rPr>
            <w:noProof/>
            <w:webHidden/>
          </w:rPr>
          <w:tab/>
        </w:r>
        <w:r w:rsidR="00C9552A" w:rsidRPr="000D0B2E">
          <w:rPr>
            <w:noProof/>
            <w:webHidden/>
          </w:rPr>
          <w:fldChar w:fldCharType="begin"/>
        </w:r>
        <w:r w:rsidR="00C9552A" w:rsidRPr="000D0B2E">
          <w:rPr>
            <w:noProof/>
            <w:webHidden/>
          </w:rPr>
          <w:instrText xml:space="preserve"> PAGEREF _Toc458607228 \h </w:instrText>
        </w:r>
        <w:r w:rsidR="00C9552A" w:rsidRPr="000D0B2E">
          <w:rPr>
            <w:noProof/>
            <w:webHidden/>
          </w:rPr>
        </w:r>
        <w:r w:rsidR="00C9552A" w:rsidRPr="000D0B2E">
          <w:rPr>
            <w:noProof/>
            <w:webHidden/>
          </w:rPr>
          <w:fldChar w:fldCharType="separate"/>
        </w:r>
        <w:r w:rsidR="00C9552A" w:rsidRPr="000D0B2E">
          <w:rPr>
            <w:noProof/>
            <w:webHidden/>
          </w:rPr>
          <w:t>6</w:t>
        </w:r>
        <w:r w:rsidR="00C9552A" w:rsidRPr="000D0B2E">
          <w:rPr>
            <w:noProof/>
            <w:webHidden/>
          </w:rPr>
          <w:fldChar w:fldCharType="end"/>
        </w:r>
      </w:hyperlink>
    </w:p>
    <w:p w14:paraId="03D89BD2" w14:textId="77777777" w:rsidR="00C9552A" w:rsidRDefault="000D54D8" w:rsidP="000175B1">
      <w:pPr>
        <w:pStyle w:val="TOC2"/>
        <w:rPr>
          <w:noProof/>
        </w:rPr>
      </w:pPr>
      <w:hyperlink w:anchor="_Toc458607229" w:history="1">
        <w:r w:rsidR="00C9552A" w:rsidRPr="000D0B2E">
          <w:rPr>
            <w:rStyle w:val="Hyperlink"/>
            <w:noProof/>
          </w:rPr>
          <w:t>4.2.3  Alternate Flow 3</w:t>
        </w:r>
        <w:r w:rsidR="00C9552A" w:rsidRPr="000D0B2E">
          <w:rPr>
            <w:noProof/>
            <w:webHidden/>
          </w:rPr>
          <w:tab/>
        </w:r>
        <w:r w:rsidR="00C9552A" w:rsidRPr="000D0B2E">
          <w:rPr>
            <w:noProof/>
            <w:webHidden/>
          </w:rPr>
          <w:fldChar w:fldCharType="begin"/>
        </w:r>
        <w:r w:rsidR="00C9552A" w:rsidRPr="000D0B2E">
          <w:rPr>
            <w:noProof/>
            <w:webHidden/>
          </w:rPr>
          <w:instrText xml:space="preserve"> PAGEREF _Toc458607229 \h </w:instrText>
        </w:r>
        <w:r w:rsidR="00C9552A" w:rsidRPr="000D0B2E">
          <w:rPr>
            <w:noProof/>
            <w:webHidden/>
          </w:rPr>
        </w:r>
        <w:r w:rsidR="00C9552A" w:rsidRPr="000D0B2E">
          <w:rPr>
            <w:noProof/>
            <w:webHidden/>
          </w:rPr>
          <w:fldChar w:fldCharType="separate"/>
        </w:r>
        <w:r w:rsidR="00C9552A" w:rsidRPr="000D0B2E">
          <w:rPr>
            <w:noProof/>
            <w:webHidden/>
          </w:rPr>
          <w:t>7</w:t>
        </w:r>
        <w:r w:rsidR="00C9552A" w:rsidRPr="000D0B2E">
          <w:rPr>
            <w:noProof/>
            <w:webHidden/>
          </w:rPr>
          <w:fldChar w:fldCharType="end"/>
        </w:r>
      </w:hyperlink>
    </w:p>
    <w:p w14:paraId="097DBD69" w14:textId="1A32A371" w:rsidR="002E087E" w:rsidRPr="008E7C48" w:rsidRDefault="000D54D8" w:rsidP="000175B1">
      <w:pPr>
        <w:pStyle w:val="TOC2"/>
        <w:rPr>
          <w:noProof/>
        </w:rPr>
      </w:pPr>
      <w:hyperlink w:anchor="_Toc458607229" w:history="1">
        <w:r w:rsidR="00354DFF">
          <w:rPr>
            <w:rStyle w:val="Hyperlink"/>
            <w:noProof/>
          </w:rPr>
          <w:t>4.2.4  Alternate Flow 4</w:t>
        </w:r>
        <w:r w:rsidR="00354DFF" w:rsidRPr="000D0B2E">
          <w:rPr>
            <w:noProof/>
            <w:webHidden/>
          </w:rPr>
          <w:tab/>
        </w:r>
        <w:r w:rsidR="00354DFF">
          <w:rPr>
            <w:noProof/>
            <w:webHidden/>
          </w:rPr>
          <w:t>8</w:t>
        </w:r>
      </w:hyperlink>
    </w:p>
    <w:p w14:paraId="27DE7B4B" w14:textId="7A5CAE3D" w:rsidR="00C9552A" w:rsidRPr="000D0B2E" w:rsidRDefault="000D54D8" w:rsidP="000175B1">
      <w:pPr>
        <w:pStyle w:val="TOC2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30" w:history="1">
        <w:r w:rsidR="00C9552A" w:rsidRPr="000D0B2E">
          <w:rPr>
            <w:rStyle w:val="Hyperlink"/>
            <w:noProof/>
          </w:rPr>
          <w:t>Exception Flow 1: Exceeded Login Attempts</w:t>
        </w:r>
        <w:r w:rsidR="00C9552A" w:rsidRPr="000D0B2E">
          <w:rPr>
            <w:noProof/>
            <w:webHidden/>
          </w:rPr>
          <w:tab/>
        </w:r>
        <w:r w:rsidR="001B1F93">
          <w:rPr>
            <w:noProof/>
            <w:webHidden/>
          </w:rPr>
          <w:t>8</w:t>
        </w:r>
      </w:hyperlink>
    </w:p>
    <w:p w14:paraId="1D2CA1F9" w14:textId="09545A98" w:rsidR="00C9552A" w:rsidRPr="000D0B2E" w:rsidRDefault="000D54D8" w:rsidP="000175B1">
      <w:pPr>
        <w:pStyle w:val="TOC2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31" w:history="1">
        <w:r w:rsidR="00C9552A" w:rsidRPr="000D0B2E">
          <w:rPr>
            <w:rStyle w:val="Hyperlink"/>
            <w:noProof/>
          </w:rPr>
          <w:t>Exception Flow 2: Web Server Down</w:t>
        </w:r>
        <w:r w:rsidR="00C9552A" w:rsidRPr="000D0B2E">
          <w:rPr>
            <w:noProof/>
            <w:webHidden/>
          </w:rPr>
          <w:tab/>
        </w:r>
        <w:r w:rsidR="001B1F93">
          <w:rPr>
            <w:noProof/>
            <w:webHidden/>
          </w:rPr>
          <w:t>8</w:t>
        </w:r>
      </w:hyperlink>
    </w:p>
    <w:p w14:paraId="544E8A00" w14:textId="78977412" w:rsidR="00C9552A" w:rsidRPr="000D0B2E" w:rsidRDefault="000D54D8" w:rsidP="000175B1">
      <w:pPr>
        <w:pStyle w:val="TOC2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32" w:history="1">
        <w:r w:rsidR="00C9552A" w:rsidRPr="000D0B2E">
          <w:rPr>
            <w:rStyle w:val="Hyperlink"/>
            <w:noProof/>
          </w:rPr>
          <w:t>Exception Flow 3: Database Connectivity Error</w:t>
        </w:r>
        <w:r w:rsidR="00C9552A" w:rsidRPr="000D0B2E">
          <w:rPr>
            <w:noProof/>
            <w:webHidden/>
          </w:rPr>
          <w:tab/>
        </w:r>
        <w:r w:rsidR="001B1F93">
          <w:rPr>
            <w:noProof/>
            <w:webHidden/>
          </w:rPr>
          <w:t>8</w:t>
        </w:r>
      </w:hyperlink>
    </w:p>
    <w:p w14:paraId="6410F2D9" w14:textId="4C30D2E0" w:rsidR="00C9552A" w:rsidRDefault="000D54D8" w:rsidP="000175B1">
      <w:pPr>
        <w:pStyle w:val="TOC2"/>
        <w:rPr>
          <w:noProof/>
        </w:rPr>
      </w:pPr>
      <w:hyperlink w:anchor="_Toc458607233" w:history="1">
        <w:r w:rsidR="00C9552A" w:rsidRPr="000D0B2E">
          <w:rPr>
            <w:rStyle w:val="Hyperlink"/>
            <w:noProof/>
          </w:rPr>
          <w:t>Exception Flow 4: Network Connectivity Error</w:t>
        </w:r>
        <w:r w:rsidR="00C9552A" w:rsidRPr="000D0B2E">
          <w:rPr>
            <w:noProof/>
            <w:webHidden/>
          </w:rPr>
          <w:tab/>
        </w:r>
        <w:r w:rsidR="001B1F93">
          <w:rPr>
            <w:noProof/>
            <w:webHidden/>
          </w:rPr>
          <w:t>8</w:t>
        </w:r>
      </w:hyperlink>
    </w:p>
    <w:p w14:paraId="3D7C7CA5" w14:textId="77777777" w:rsidR="00EF17C1" w:rsidRPr="00EF17C1" w:rsidRDefault="00EF17C1" w:rsidP="000175B1">
      <w:pPr>
        <w:rPr>
          <w:rFonts w:eastAsiaTheme="minorEastAsia"/>
        </w:rPr>
      </w:pPr>
    </w:p>
    <w:p w14:paraId="7941484B" w14:textId="6BB6DF31" w:rsidR="00C9552A" w:rsidRPr="000D0B2E" w:rsidRDefault="000D54D8" w:rsidP="000175B1">
      <w:pPr>
        <w:pStyle w:val="TOC1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34" w:history="1">
        <w:r w:rsidR="00C9552A" w:rsidRPr="000D0B2E">
          <w:rPr>
            <w:rStyle w:val="Hyperlink"/>
            <w:noProof/>
          </w:rPr>
          <w:t>5.</w:t>
        </w:r>
        <w:r w:rsidR="00C9552A" w:rsidRPr="000D0B2E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C9552A" w:rsidRPr="000D0B2E">
          <w:rPr>
            <w:rStyle w:val="Hyperlink"/>
            <w:noProof/>
          </w:rPr>
          <w:t>Post Conditions</w:t>
        </w:r>
        <w:r w:rsidR="00C9552A" w:rsidRPr="000D0B2E">
          <w:rPr>
            <w:noProof/>
            <w:webHidden/>
          </w:rPr>
          <w:tab/>
        </w:r>
        <w:r w:rsidR="001B1F93">
          <w:rPr>
            <w:noProof/>
            <w:webHidden/>
          </w:rPr>
          <w:t>9</w:t>
        </w:r>
      </w:hyperlink>
    </w:p>
    <w:p w14:paraId="587F60CD" w14:textId="0D1C0355" w:rsidR="00C9552A" w:rsidRPr="000D0B2E" w:rsidRDefault="000D54D8" w:rsidP="000175B1">
      <w:pPr>
        <w:pStyle w:val="TOC1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35" w:history="1">
        <w:r w:rsidR="00C9552A" w:rsidRPr="000D0B2E">
          <w:rPr>
            <w:rStyle w:val="Hyperlink"/>
            <w:noProof/>
          </w:rPr>
          <w:t>6.</w:t>
        </w:r>
        <w:r w:rsidR="00C9552A" w:rsidRPr="000D0B2E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C9552A" w:rsidRPr="000D0B2E">
          <w:rPr>
            <w:rStyle w:val="Hyperlink"/>
            <w:noProof/>
          </w:rPr>
          <w:t>Special Requirements</w:t>
        </w:r>
        <w:r w:rsidR="00C9552A" w:rsidRPr="000D0B2E">
          <w:rPr>
            <w:noProof/>
            <w:webHidden/>
          </w:rPr>
          <w:tab/>
        </w:r>
        <w:r w:rsidR="0010503C">
          <w:rPr>
            <w:noProof/>
            <w:webHidden/>
          </w:rPr>
          <w:t>10</w:t>
        </w:r>
      </w:hyperlink>
    </w:p>
    <w:p w14:paraId="29B1868B" w14:textId="7591E22E" w:rsidR="00C9552A" w:rsidRPr="000D0B2E" w:rsidRDefault="000D54D8" w:rsidP="000175B1">
      <w:pPr>
        <w:pStyle w:val="TOC2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36" w:history="1">
        <w:r w:rsidR="00C9552A" w:rsidRPr="000D0B2E">
          <w:rPr>
            <w:rStyle w:val="Hyperlink"/>
            <w:noProof/>
          </w:rPr>
          <w:t>Performance</w:t>
        </w:r>
        <w:r w:rsidR="00C9552A" w:rsidRPr="000D0B2E">
          <w:rPr>
            <w:noProof/>
            <w:webHidden/>
          </w:rPr>
          <w:tab/>
        </w:r>
        <w:r w:rsidR="000F63FB" w:rsidRPr="000F63FB">
          <w:rPr>
            <w:noProof/>
            <w:webHidden/>
          </w:rPr>
          <w:tab/>
        </w:r>
        <w:r w:rsidR="0010503C">
          <w:rPr>
            <w:noProof/>
            <w:webHidden/>
          </w:rPr>
          <w:t>10</w:t>
        </w:r>
      </w:hyperlink>
    </w:p>
    <w:p w14:paraId="1A8355D2" w14:textId="1D76E73D" w:rsidR="00C9552A" w:rsidRPr="000D0B2E" w:rsidRDefault="000D54D8" w:rsidP="000175B1">
      <w:pPr>
        <w:pStyle w:val="TOC2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37" w:history="1">
        <w:r w:rsidR="00C9552A" w:rsidRPr="000D0B2E">
          <w:rPr>
            <w:rStyle w:val="Hyperlink"/>
            <w:noProof/>
          </w:rPr>
          <w:t>Availability</w:t>
        </w:r>
        <w:r w:rsidR="00C9552A" w:rsidRPr="000D0B2E">
          <w:rPr>
            <w:noProof/>
            <w:webHidden/>
          </w:rPr>
          <w:tab/>
        </w:r>
        <w:r w:rsidR="000F63FB" w:rsidRPr="000F63FB">
          <w:rPr>
            <w:noProof/>
            <w:webHidden/>
          </w:rPr>
          <w:tab/>
        </w:r>
        <w:r w:rsidR="0010503C">
          <w:rPr>
            <w:noProof/>
            <w:webHidden/>
          </w:rPr>
          <w:t>10</w:t>
        </w:r>
      </w:hyperlink>
    </w:p>
    <w:p w14:paraId="3B800C2A" w14:textId="1560A990" w:rsidR="00C9552A" w:rsidRPr="000D0B2E" w:rsidRDefault="000D54D8" w:rsidP="000175B1">
      <w:pPr>
        <w:pStyle w:val="TOC2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38" w:history="1">
        <w:r w:rsidR="00C9552A" w:rsidRPr="000D0B2E">
          <w:rPr>
            <w:rStyle w:val="Hyperlink"/>
            <w:noProof/>
          </w:rPr>
          <w:t>User Interface</w:t>
        </w:r>
        <w:r w:rsidR="00C9552A" w:rsidRPr="000D0B2E">
          <w:rPr>
            <w:noProof/>
            <w:webHidden/>
          </w:rPr>
          <w:tab/>
        </w:r>
        <w:r w:rsidR="0010503C">
          <w:rPr>
            <w:noProof/>
            <w:webHidden/>
          </w:rPr>
          <w:t>10</w:t>
        </w:r>
      </w:hyperlink>
    </w:p>
    <w:p w14:paraId="3A5F8DE9" w14:textId="2EA8D16C" w:rsidR="00C9552A" w:rsidRPr="000D0B2E" w:rsidRDefault="000D54D8" w:rsidP="000175B1">
      <w:pPr>
        <w:pStyle w:val="TOC2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39" w:history="1">
        <w:r w:rsidR="00C9552A" w:rsidRPr="000D0B2E">
          <w:rPr>
            <w:rStyle w:val="Hyperlink"/>
            <w:noProof/>
          </w:rPr>
          <w:t>Security</w:t>
        </w:r>
        <w:r w:rsidR="00C9552A" w:rsidRPr="000D0B2E">
          <w:rPr>
            <w:noProof/>
            <w:webHidden/>
          </w:rPr>
          <w:tab/>
        </w:r>
        <w:r w:rsidR="000F63FB" w:rsidRPr="000F63FB">
          <w:rPr>
            <w:noProof/>
            <w:webHidden/>
          </w:rPr>
          <w:tab/>
        </w:r>
        <w:r w:rsidR="0010503C">
          <w:rPr>
            <w:noProof/>
            <w:webHidden/>
          </w:rPr>
          <w:t>10</w:t>
        </w:r>
      </w:hyperlink>
    </w:p>
    <w:p w14:paraId="7ED3F7A3" w14:textId="06D4AD90" w:rsidR="00C9552A" w:rsidRPr="000D0B2E" w:rsidRDefault="000D54D8" w:rsidP="000175B1">
      <w:pPr>
        <w:pStyle w:val="TOC1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40" w:history="1">
        <w:r w:rsidR="00C9552A" w:rsidRPr="000D0B2E">
          <w:rPr>
            <w:rStyle w:val="Hyperlink"/>
            <w:noProof/>
          </w:rPr>
          <w:t>7.</w:t>
        </w:r>
        <w:r w:rsidR="00C9552A" w:rsidRPr="000D0B2E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C9552A" w:rsidRPr="000D0B2E">
          <w:rPr>
            <w:rStyle w:val="Hyperlink"/>
            <w:noProof/>
          </w:rPr>
          <w:t>Extension Points</w:t>
        </w:r>
        <w:r w:rsidR="00C9552A" w:rsidRPr="000D0B2E">
          <w:rPr>
            <w:noProof/>
            <w:webHidden/>
          </w:rPr>
          <w:tab/>
        </w:r>
        <w:r w:rsidR="0010503C">
          <w:rPr>
            <w:noProof/>
            <w:webHidden/>
          </w:rPr>
          <w:t>11</w:t>
        </w:r>
      </w:hyperlink>
    </w:p>
    <w:p w14:paraId="24D019CF" w14:textId="7F372A10" w:rsidR="00C9552A" w:rsidRPr="000D0B2E" w:rsidRDefault="000D54D8" w:rsidP="000175B1">
      <w:pPr>
        <w:pStyle w:val="TOC2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41" w:history="1">
        <w:r w:rsidR="00C9552A" w:rsidRPr="000D0B2E">
          <w:rPr>
            <w:rStyle w:val="Hyperlink"/>
            <w:noProof/>
          </w:rPr>
          <w:t>Extension in Alternate Flow  1:</w:t>
        </w:r>
        <w:r w:rsidR="00C9552A" w:rsidRPr="000D0B2E">
          <w:rPr>
            <w:noProof/>
            <w:webHidden/>
          </w:rPr>
          <w:tab/>
        </w:r>
        <w:r w:rsidR="0010503C">
          <w:rPr>
            <w:noProof/>
            <w:webHidden/>
          </w:rPr>
          <w:t>11</w:t>
        </w:r>
      </w:hyperlink>
    </w:p>
    <w:p w14:paraId="5E7ADBC3" w14:textId="29D6A1E4" w:rsidR="00C9552A" w:rsidRPr="000D0B2E" w:rsidRDefault="000D54D8" w:rsidP="000175B1">
      <w:pPr>
        <w:pStyle w:val="TOC2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42" w:history="1">
        <w:r w:rsidR="00D46884">
          <w:rPr>
            <w:rStyle w:val="Hyperlink"/>
            <w:noProof/>
          </w:rPr>
          <w:t>Extension in Alternate Flow  2</w:t>
        </w:r>
        <w:r w:rsidR="00C9552A" w:rsidRPr="000D0B2E">
          <w:rPr>
            <w:rStyle w:val="Hyperlink"/>
            <w:noProof/>
          </w:rPr>
          <w:t>:</w:t>
        </w:r>
        <w:r w:rsidR="00C9552A" w:rsidRPr="000D0B2E">
          <w:rPr>
            <w:noProof/>
            <w:webHidden/>
          </w:rPr>
          <w:tab/>
        </w:r>
        <w:r w:rsidR="0010503C">
          <w:rPr>
            <w:noProof/>
            <w:webHidden/>
          </w:rPr>
          <w:t>11</w:t>
        </w:r>
      </w:hyperlink>
    </w:p>
    <w:p w14:paraId="2A4D9F35" w14:textId="65133268" w:rsidR="00C9552A" w:rsidRPr="000D0B2E" w:rsidRDefault="000D54D8" w:rsidP="000175B1">
      <w:pPr>
        <w:pStyle w:val="TOC1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43" w:history="1">
        <w:r w:rsidR="00C9552A" w:rsidRPr="000D0B2E">
          <w:rPr>
            <w:rStyle w:val="Hyperlink"/>
            <w:noProof/>
          </w:rPr>
          <w:t>8.</w:t>
        </w:r>
        <w:r w:rsidR="00C9552A" w:rsidRPr="000D0B2E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C9552A" w:rsidRPr="000D0B2E">
          <w:rPr>
            <w:rStyle w:val="Hyperlink"/>
            <w:noProof/>
          </w:rPr>
          <w:t>Business Rules</w:t>
        </w:r>
        <w:r w:rsidR="00C9552A" w:rsidRPr="000D0B2E">
          <w:rPr>
            <w:noProof/>
            <w:webHidden/>
          </w:rPr>
          <w:tab/>
        </w:r>
        <w:r w:rsidR="00331226">
          <w:rPr>
            <w:noProof/>
            <w:webHidden/>
          </w:rPr>
          <w:t>1</w:t>
        </w:r>
        <w:r w:rsidR="0010503C">
          <w:rPr>
            <w:noProof/>
            <w:webHidden/>
          </w:rPr>
          <w:t>1</w:t>
        </w:r>
      </w:hyperlink>
    </w:p>
    <w:p w14:paraId="7EE18626" w14:textId="0C50863A" w:rsidR="00C9552A" w:rsidRPr="000D0B2E" w:rsidRDefault="000D54D8" w:rsidP="000175B1">
      <w:pPr>
        <w:pStyle w:val="TOC1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44" w:history="1">
        <w:r w:rsidR="00C9552A" w:rsidRPr="000D0B2E">
          <w:rPr>
            <w:rStyle w:val="Hyperlink"/>
            <w:noProof/>
          </w:rPr>
          <w:t>9.</w:t>
        </w:r>
        <w:r w:rsidR="00C9552A" w:rsidRPr="000D0B2E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0F63FB">
          <w:rPr>
            <w:rStyle w:val="Hyperlink"/>
            <w:noProof/>
          </w:rPr>
          <w:t xml:space="preserve">Diagrams </w:t>
        </w:r>
        <w:r w:rsidR="00C9552A" w:rsidRPr="000F63FB">
          <w:rPr>
            <w:rStyle w:val="Hyperlink"/>
            <w:noProof/>
            <w:webHidden/>
          </w:rPr>
          <w:tab/>
        </w:r>
        <w:r w:rsidR="00C9552A" w:rsidRPr="000F63FB">
          <w:rPr>
            <w:rStyle w:val="Hyperlink"/>
            <w:noProof/>
            <w:webHidden/>
          </w:rPr>
          <w:tab/>
        </w:r>
        <w:r w:rsidR="00C9552A" w:rsidRPr="000D0B2E">
          <w:rPr>
            <w:noProof/>
            <w:webHidden/>
          </w:rPr>
          <w:fldChar w:fldCharType="begin"/>
        </w:r>
        <w:r w:rsidR="00C9552A" w:rsidRPr="000D0B2E">
          <w:rPr>
            <w:noProof/>
            <w:webHidden/>
          </w:rPr>
          <w:instrText xml:space="preserve"> PAGEREF _Toc458607244 \h </w:instrText>
        </w:r>
        <w:r w:rsidR="00C9552A" w:rsidRPr="000D0B2E">
          <w:rPr>
            <w:noProof/>
            <w:webHidden/>
          </w:rPr>
        </w:r>
        <w:r w:rsidR="00C9552A" w:rsidRPr="000D0B2E">
          <w:rPr>
            <w:noProof/>
            <w:webHidden/>
          </w:rPr>
          <w:fldChar w:fldCharType="separate"/>
        </w:r>
        <w:r w:rsidR="00C9552A" w:rsidRPr="000D0B2E">
          <w:rPr>
            <w:noProof/>
            <w:webHidden/>
          </w:rPr>
          <w:t>1</w:t>
        </w:r>
        <w:r w:rsidR="00793665">
          <w:rPr>
            <w:noProof/>
            <w:webHidden/>
          </w:rPr>
          <w:t>1</w:t>
        </w:r>
        <w:r w:rsidR="00C9552A" w:rsidRPr="000D0B2E">
          <w:rPr>
            <w:noProof/>
            <w:webHidden/>
          </w:rPr>
          <w:fldChar w:fldCharType="end"/>
        </w:r>
      </w:hyperlink>
    </w:p>
    <w:p w14:paraId="4D94FD4F" w14:textId="3477A95F" w:rsidR="00C9552A" w:rsidRPr="000D0B2E" w:rsidRDefault="000D54D8" w:rsidP="000175B1">
      <w:pPr>
        <w:pStyle w:val="TOC2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45" w:history="1">
        <w:r w:rsidR="00C9552A" w:rsidRPr="000D0B2E">
          <w:rPr>
            <w:rStyle w:val="Hyperlink"/>
            <w:noProof/>
          </w:rPr>
          <w:t>Use Case Diagram for User</w:t>
        </w:r>
        <w:r w:rsidR="00C9552A" w:rsidRPr="000D0B2E">
          <w:rPr>
            <w:noProof/>
            <w:webHidden/>
          </w:rPr>
          <w:tab/>
        </w:r>
        <w:r w:rsidR="00C9552A" w:rsidRPr="000D0B2E">
          <w:rPr>
            <w:noProof/>
            <w:webHidden/>
          </w:rPr>
          <w:fldChar w:fldCharType="begin"/>
        </w:r>
        <w:r w:rsidR="00C9552A" w:rsidRPr="000D0B2E">
          <w:rPr>
            <w:noProof/>
            <w:webHidden/>
          </w:rPr>
          <w:instrText xml:space="preserve"> PAGEREF _Toc458607245 \h </w:instrText>
        </w:r>
        <w:r w:rsidR="00C9552A" w:rsidRPr="000D0B2E">
          <w:rPr>
            <w:noProof/>
            <w:webHidden/>
          </w:rPr>
        </w:r>
        <w:r w:rsidR="00C9552A" w:rsidRPr="000D0B2E">
          <w:rPr>
            <w:noProof/>
            <w:webHidden/>
          </w:rPr>
          <w:fldChar w:fldCharType="separate"/>
        </w:r>
        <w:r w:rsidR="00C9552A" w:rsidRPr="000D0B2E">
          <w:rPr>
            <w:noProof/>
            <w:webHidden/>
          </w:rPr>
          <w:t>1</w:t>
        </w:r>
        <w:r w:rsidR="00793665">
          <w:rPr>
            <w:noProof/>
            <w:webHidden/>
          </w:rPr>
          <w:t>1</w:t>
        </w:r>
        <w:r w:rsidR="00C9552A" w:rsidRPr="000D0B2E">
          <w:rPr>
            <w:noProof/>
            <w:webHidden/>
          </w:rPr>
          <w:fldChar w:fldCharType="end"/>
        </w:r>
      </w:hyperlink>
    </w:p>
    <w:p w14:paraId="67C68C93" w14:textId="5D04B34F" w:rsidR="00C9552A" w:rsidRPr="000D0B2E" w:rsidRDefault="000D54D8" w:rsidP="000175B1">
      <w:pPr>
        <w:pStyle w:val="TOC1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47" w:history="1">
        <w:r w:rsidR="00C9552A" w:rsidRPr="000D0B2E">
          <w:rPr>
            <w:rStyle w:val="Hyperlink"/>
            <w:noProof/>
          </w:rPr>
          <w:t>10.</w:t>
        </w:r>
        <w:r w:rsidR="00C9552A" w:rsidRPr="000D0B2E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C9552A" w:rsidRPr="000D0B2E">
          <w:rPr>
            <w:rStyle w:val="Hyperlink"/>
            <w:noProof/>
          </w:rPr>
          <w:t>Scenarios</w:t>
        </w:r>
        <w:r w:rsidR="00C9552A" w:rsidRPr="000D0B2E">
          <w:rPr>
            <w:noProof/>
            <w:webHidden/>
          </w:rPr>
          <w:tab/>
        </w:r>
        <w:r w:rsidR="000F63FB" w:rsidRPr="000F63FB">
          <w:rPr>
            <w:noProof/>
            <w:webHidden/>
          </w:rPr>
          <w:tab/>
        </w:r>
        <w:r w:rsidR="00C9552A" w:rsidRPr="000D0B2E">
          <w:rPr>
            <w:noProof/>
            <w:webHidden/>
          </w:rPr>
          <w:fldChar w:fldCharType="begin"/>
        </w:r>
        <w:r w:rsidR="00C9552A" w:rsidRPr="000D0B2E">
          <w:rPr>
            <w:noProof/>
            <w:webHidden/>
          </w:rPr>
          <w:instrText xml:space="preserve"> PAGEREF _Toc458607247 \h </w:instrText>
        </w:r>
        <w:r w:rsidR="00C9552A" w:rsidRPr="000D0B2E">
          <w:rPr>
            <w:noProof/>
            <w:webHidden/>
          </w:rPr>
        </w:r>
        <w:r w:rsidR="00C9552A" w:rsidRPr="000D0B2E">
          <w:rPr>
            <w:noProof/>
            <w:webHidden/>
          </w:rPr>
          <w:fldChar w:fldCharType="separate"/>
        </w:r>
        <w:r w:rsidR="00C9552A" w:rsidRPr="000D0B2E">
          <w:rPr>
            <w:noProof/>
            <w:webHidden/>
          </w:rPr>
          <w:t>1</w:t>
        </w:r>
        <w:r w:rsidR="00CD5E4F">
          <w:rPr>
            <w:noProof/>
            <w:webHidden/>
          </w:rPr>
          <w:t>3</w:t>
        </w:r>
        <w:r w:rsidR="00C9552A" w:rsidRPr="000D0B2E">
          <w:rPr>
            <w:noProof/>
            <w:webHidden/>
          </w:rPr>
          <w:fldChar w:fldCharType="end"/>
        </w:r>
      </w:hyperlink>
    </w:p>
    <w:p w14:paraId="470BCB2E" w14:textId="37BF3496" w:rsidR="00C9552A" w:rsidRPr="000D0B2E" w:rsidRDefault="000D54D8" w:rsidP="000175B1">
      <w:pPr>
        <w:pStyle w:val="TOC2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48" w:history="1">
        <w:r w:rsidR="00C9552A" w:rsidRPr="000D0B2E">
          <w:rPr>
            <w:rStyle w:val="Hyperlink"/>
            <w:noProof/>
          </w:rPr>
          <w:t>Success Scenarios</w:t>
        </w:r>
        <w:r w:rsidR="00C9552A" w:rsidRPr="000D0B2E">
          <w:rPr>
            <w:noProof/>
            <w:webHidden/>
          </w:rPr>
          <w:tab/>
        </w:r>
        <w:r w:rsidR="00C9552A" w:rsidRPr="000D0B2E">
          <w:rPr>
            <w:noProof/>
            <w:webHidden/>
          </w:rPr>
          <w:fldChar w:fldCharType="begin"/>
        </w:r>
        <w:r w:rsidR="00C9552A" w:rsidRPr="000D0B2E">
          <w:rPr>
            <w:noProof/>
            <w:webHidden/>
          </w:rPr>
          <w:instrText xml:space="preserve"> PAGEREF _Toc458607248 \h </w:instrText>
        </w:r>
        <w:r w:rsidR="00C9552A" w:rsidRPr="000D0B2E">
          <w:rPr>
            <w:noProof/>
            <w:webHidden/>
          </w:rPr>
        </w:r>
        <w:r w:rsidR="00C9552A" w:rsidRPr="000D0B2E">
          <w:rPr>
            <w:noProof/>
            <w:webHidden/>
          </w:rPr>
          <w:fldChar w:fldCharType="separate"/>
        </w:r>
        <w:r w:rsidR="00C9552A" w:rsidRPr="000D0B2E">
          <w:rPr>
            <w:noProof/>
            <w:webHidden/>
          </w:rPr>
          <w:t>1</w:t>
        </w:r>
        <w:r w:rsidR="00CD5E4F">
          <w:rPr>
            <w:noProof/>
            <w:webHidden/>
          </w:rPr>
          <w:t>3</w:t>
        </w:r>
        <w:r w:rsidR="00C9552A" w:rsidRPr="000D0B2E">
          <w:rPr>
            <w:noProof/>
            <w:webHidden/>
          </w:rPr>
          <w:fldChar w:fldCharType="end"/>
        </w:r>
      </w:hyperlink>
    </w:p>
    <w:p w14:paraId="2A7E6D24" w14:textId="706C40BA" w:rsidR="00C9552A" w:rsidRPr="000D0B2E" w:rsidRDefault="000D54D8" w:rsidP="000175B1">
      <w:pPr>
        <w:pStyle w:val="TOC2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49" w:history="1">
        <w:r w:rsidR="00C9552A" w:rsidRPr="000D0B2E">
          <w:rPr>
            <w:rStyle w:val="Hyperlink"/>
            <w:noProof/>
          </w:rPr>
          <w:t>Failure Scenarios</w:t>
        </w:r>
        <w:r w:rsidR="00C9552A" w:rsidRPr="000D0B2E">
          <w:rPr>
            <w:noProof/>
            <w:webHidden/>
          </w:rPr>
          <w:tab/>
        </w:r>
        <w:r w:rsidR="00C9552A" w:rsidRPr="000D0B2E">
          <w:rPr>
            <w:noProof/>
            <w:webHidden/>
          </w:rPr>
          <w:fldChar w:fldCharType="begin"/>
        </w:r>
        <w:r w:rsidR="00C9552A" w:rsidRPr="000D0B2E">
          <w:rPr>
            <w:noProof/>
            <w:webHidden/>
          </w:rPr>
          <w:instrText xml:space="preserve"> PAGEREF _Toc458607249 \h </w:instrText>
        </w:r>
        <w:r w:rsidR="00C9552A" w:rsidRPr="000D0B2E">
          <w:rPr>
            <w:noProof/>
            <w:webHidden/>
          </w:rPr>
        </w:r>
        <w:r w:rsidR="00C9552A" w:rsidRPr="000D0B2E">
          <w:rPr>
            <w:noProof/>
            <w:webHidden/>
          </w:rPr>
          <w:fldChar w:fldCharType="separate"/>
        </w:r>
        <w:r w:rsidR="00C9552A" w:rsidRPr="000D0B2E">
          <w:rPr>
            <w:noProof/>
            <w:webHidden/>
          </w:rPr>
          <w:t>1</w:t>
        </w:r>
        <w:r w:rsidR="00CD5E4F">
          <w:rPr>
            <w:noProof/>
            <w:webHidden/>
          </w:rPr>
          <w:t>3</w:t>
        </w:r>
        <w:r w:rsidR="00C9552A" w:rsidRPr="000D0B2E">
          <w:rPr>
            <w:noProof/>
            <w:webHidden/>
          </w:rPr>
          <w:fldChar w:fldCharType="end"/>
        </w:r>
      </w:hyperlink>
    </w:p>
    <w:p w14:paraId="4F2DD837" w14:textId="185FCF85" w:rsidR="00C9552A" w:rsidRPr="000D0B2E" w:rsidRDefault="000D54D8" w:rsidP="000175B1">
      <w:pPr>
        <w:pStyle w:val="TOC1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50" w:history="1">
        <w:r w:rsidR="00C9552A" w:rsidRPr="000D0B2E">
          <w:rPr>
            <w:rStyle w:val="Hyperlink"/>
            <w:noProof/>
          </w:rPr>
          <w:t>11.</w:t>
        </w:r>
        <w:r w:rsidR="00C9552A" w:rsidRPr="000D0B2E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C9552A" w:rsidRPr="000D0B2E">
          <w:rPr>
            <w:rStyle w:val="Hyperlink"/>
            <w:noProof/>
          </w:rPr>
          <w:t>Issues</w:t>
        </w:r>
        <w:r w:rsidR="00C9552A" w:rsidRPr="000D0B2E">
          <w:rPr>
            <w:noProof/>
            <w:webHidden/>
          </w:rPr>
          <w:tab/>
        </w:r>
        <w:r w:rsidR="000F63FB" w:rsidRPr="000F63FB">
          <w:rPr>
            <w:noProof/>
            <w:webHidden/>
          </w:rPr>
          <w:tab/>
        </w:r>
        <w:r w:rsidR="00C9552A" w:rsidRPr="000D0B2E">
          <w:rPr>
            <w:noProof/>
            <w:webHidden/>
          </w:rPr>
          <w:fldChar w:fldCharType="begin"/>
        </w:r>
        <w:r w:rsidR="00C9552A" w:rsidRPr="000D0B2E">
          <w:rPr>
            <w:noProof/>
            <w:webHidden/>
          </w:rPr>
          <w:instrText xml:space="preserve"> PAGEREF _Toc458607250 \h </w:instrText>
        </w:r>
        <w:r w:rsidR="00C9552A" w:rsidRPr="000D0B2E">
          <w:rPr>
            <w:noProof/>
            <w:webHidden/>
          </w:rPr>
        </w:r>
        <w:r w:rsidR="00C9552A" w:rsidRPr="000D0B2E">
          <w:rPr>
            <w:noProof/>
            <w:webHidden/>
          </w:rPr>
          <w:fldChar w:fldCharType="separate"/>
        </w:r>
        <w:r w:rsidR="00C9552A" w:rsidRPr="000D0B2E">
          <w:rPr>
            <w:noProof/>
            <w:webHidden/>
          </w:rPr>
          <w:t>1</w:t>
        </w:r>
        <w:r w:rsidR="00CD5E4F">
          <w:rPr>
            <w:noProof/>
            <w:webHidden/>
          </w:rPr>
          <w:t>3</w:t>
        </w:r>
        <w:r w:rsidR="00C9552A" w:rsidRPr="000D0B2E">
          <w:rPr>
            <w:noProof/>
            <w:webHidden/>
          </w:rPr>
          <w:fldChar w:fldCharType="end"/>
        </w:r>
      </w:hyperlink>
    </w:p>
    <w:p w14:paraId="2CCCA387" w14:textId="3C381E6B" w:rsidR="00C9552A" w:rsidRPr="000D0B2E" w:rsidRDefault="000D54D8" w:rsidP="000175B1">
      <w:pPr>
        <w:pStyle w:val="TOC1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51" w:history="1">
        <w:r w:rsidR="00C9552A" w:rsidRPr="000D0B2E">
          <w:rPr>
            <w:rStyle w:val="Hyperlink"/>
            <w:noProof/>
          </w:rPr>
          <w:t>12.</w:t>
        </w:r>
        <w:r w:rsidR="00C9552A" w:rsidRPr="000D0B2E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C9552A" w:rsidRPr="000D0B2E">
          <w:rPr>
            <w:rStyle w:val="Hyperlink"/>
            <w:noProof/>
          </w:rPr>
          <w:t>UI Specifications</w:t>
        </w:r>
        <w:r w:rsidR="00C9552A" w:rsidRPr="000D0B2E">
          <w:rPr>
            <w:noProof/>
            <w:webHidden/>
          </w:rPr>
          <w:tab/>
        </w:r>
        <w:r w:rsidR="00C9552A" w:rsidRPr="000D0B2E">
          <w:rPr>
            <w:noProof/>
            <w:webHidden/>
          </w:rPr>
          <w:fldChar w:fldCharType="begin"/>
        </w:r>
        <w:r w:rsidR="00C9552A" w:rsidRPr="000D0B2E">
          <w:rPr>
            <w:noProof/>
            <w:webHidden/>
          </w:rPr>
          <w:instrText xml:space="preserve"> PAGEREF _Toc458607251 \h </w:instrText>
        </w:r>
        <w:r w:rsidR="00C9552A" w:rsidRPr="000D0B2E">
          <w:rPr>
            <w:noProof/>
            <w:webHidden/>
          </w:rPr>
        </w:r>
        <w:r w:rsidR="00C9552A" w:rsidRPr="000D0B2E">
          <w:rPr>
            <w:noProof/>
            <w:webHidden/>
          </w:rPr>
          <w:fldChar w:fldCharType="separate"/>
        </w:r>
        <w:r w:rsidR="00C9552A" w:rsidRPr="000D0B2E">
          <w:rPr>
            <w:noProof/>
            <w:webHidden/>
          </w:rPr>
          <w:t>1</w:t>
        </w:r>
        <w:r w:rsidR="00CD5E4F">
          <w:rPr>
            <w:noProof/>
            <w:webHidden/>
          </w:rPr>
          <w:t>3</w:t>
        </w:r>
        <w:r w:rsidR="00C9552A" w:rsidRPr="000D0B2E">
          <w:rPr>
            <w:noProof/>
            <w:webHidden/>
          </w:rPr>
          <w:fldChar w:fldCharType="end"/>
        </w:r>
      </w:hyperlink>
    </w:p>
    <w:p w14:paraId="41AA3AF3" w14:textId="77777777" w:rsidR="00C9552A" w:rsidRPr="000D0B2E" w:rsidRDefault="000D54D8" w:rsidP="000175B1">
      <w:pPr>
        <w:pStyle w:val="TOC1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52" w:history="1">
        <w:r w:rsidR="00C9552A" w:rsidRPr="000D0B2E">
          <w:rPr>
            <w:rStyle w:val="Hyperlink"/>
            <w:noProof/>
          </w:rPr>
          <w:t>13.</w:t>
        </w:r>
        <w:r w:rsidR="00C9552A" w:rsidRPr="000D0B2E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C9552A" w:rsidRPr="000D0B2E">
          <w:rPr>
            <w:rStyle w:val="Hyperlink"/>
            <w:noProof/>
          </w:rPr>
          <w:t>Inter System Dependencies</w:t>
        </w:r>
        <w:r w:rsidR="00C9552A" w:rsidRPr="000D0B2E">
          <w:rPr>
            <w:noProof/>
            <w:webHidden/>
          </w:rPr>
          <w:tab/>
        </w:r>
        <w:r w:rsidR="00C9552A" w:rsidRPr="000D0B2E">
          <w:rPr>
            <w:noProof/>
            <w:webHidden/>
          </w:rPr>
          <w:fldChar w:fldCharType="begin"/>
        </w:r>
        <w:r w:rsidR="00C9552A" w:rsidRPr="000D0B2E">
          <w:rPr>
            <w:noProof/>
            <w:webHidden/>
          </w:rPr>
          <w:instrText xml:space="preserve"> PAGEREF _Toc458607252 \h </w:instrText>
        </w:r>
        <w:r w:rsidR="00C9552A" w:rsidRPr="000D0B2E">
          <w:rPr>
            <w:noProof/>
            <w:webHidden/>
          </w:rPr>
        </w:r>
        <w:r w:rsidR="00C9552A" w:rsidRPr="000D0B2E">
          <w:rPr>
            <w:noProof/>
            <w:webHidden/>
          </w:rPr>
          <w:fldChar w:fldCharType="separate"/>
        </w:r>
        <w:r w:rsidR="00C9552A" w:rsidRPr="000D0B2E">
          <w:rPr>
            <w:noProof/>
            <w:webHidden/>
          </w:rPr>
          <w:t>13</w:t>
        </w:r>
        <w:r w:rsidR="00C9552A" w:rsidRPr="000D0B2E">
          <w:rPr>
            <w:noProof/>
            <w:webHidden/>
          </w:rPr>
          <w:fldChar w:fldCharType="end"/>
        </w:r>
      </w:hyperlink>
    </w:p>
    <w:p w14:paraId="3AA44C00" w14:textId="04ECB35D" w:rsidR="00C9552A" w:rsidRPr="000D0B2E" w:rsidRDefault="000D54D8" w:rsidP="000175B1">
      <w:pPr>
        <w:pStyle w:val="TOC1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53" w:history="1">
        <w:r w:rsidR="00C9552A" w:rsidRPr="000D0B2E">
          <w:rPr>
            <w:rStyle w:val="Hyperlink"/>
            <w:noProof/>
          </w:rPr>
          <w:t>14.</w:t>
        </w:r>
        <w:r w:rsidR="00C9552A" w:rsidRPr="000D0B2E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C9552A" w:rsidRPr="000D0B2E">
          <w:rPr>
            <w:rStyle w:val="Hyperlink"/>
            <w:noProof/>
          </w:rPr>
          <w:t>Integration with an already existing System of the &lt;&lt;Customer&gt;&gt;&lt;&lt;Not Applicable&gt;&gt;</w:t>
        </w:r>
        <w:r w:rsidR="00C9552A" w:rsidRPr="000D0B2E">
          <w:rPr>
            <w:noProof/>
            <w:webHidden/>
          </w:rPr>
          <w:tab/>
        </w:r>
        <w:r w:rsidR="00C9552A" w:rsidRPr="000D0B2E">
          <w:rPr>
            <w:noProof/>
            <w:webHidden/>
          </w:rPr>
          <w:fldChar w:fldCharType="begin"/>
        </w:r>
        <w:r w:rsidR="00C9552A" w:rsidRPr="000D0B2E">
          <w:rPr>
            <w:noProof/>
            <w:webHidden/>
          </w:rPr>
          <w:instrText xml:space="preserve"> PAGEREF _Toc458607253 \h </w:instrText>
        </w:r>
        <w:r w:rsidR="00C9552A" w:rsidRPr="000D0B2E">
          <w:rPr>
            <w:noProof/>
            <w:webHidden/>
          </w:rPr>
        </w:r>
        <w:r w:rsidR="00C9552A" w:rsidRPr="000D0B2E">
          <w:rPr>
            <w:noProof/>
            <w:webHidden/>
          </w:rPr>
          <w:fldChar w:fldCharType="separate"/>
        </w:r>
        <w:r w:rsidR="00C9552A" w:rsidRPr="000D0B2E">
          <w:rPr>
            <w:noProof/>
            <w:webHidden/>
          </w:rPr>
          <w:t>1</w:t>
        </w:r>
        <w:r w:rsidR="00B41B0F">
          <w:rPr>
            <w:noProof/>
            <w:webHidden/>
          </w:rPr>
          <w:t>4</w:t>
        </w:r>
        <w:r w:rsidR="00C9552A" w:rsidRPr="000D0B2E">
          <w:rPr>
            <w:noProof/>
            <w:webHidden/>
          </w:rPr>
          <w:fldChar w:fldCharType="end"/>
        </w:r>
      </w:hyperlink>
    </w:p>
    <w:p w14:paraId="4C048007" w14:textId="53458EB4" w:rsidR="00C9552A" w:rsidRDefault="000D54D8" w:rsidP="000175B1">
      <w:pPr>
        <w:pStyle w:val="TOC1"/>
        <w:rPr>
          <w:noProof/>
        </w:rPr>
      </w:pPr>
      <w:hyperlink w:anchor="_Toc458607254" w:history="1">
        <w:r w:rsidR="00C9552A" w:rsidRPr="000D0B2E">
          <w:rPr>
            <w:rStyle w:val="Hyperlink"/>
            <w:noProof/>
          </w:rPr>
          <w:t>15.</w:t>
        </w:r>
        <w:r w:rsidR="00C9552A" w:rsidRPr="000D0B2E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C9552A" w:rsidRPr="000D0B2E">
          <w:rPr>
            <w:rStyle w:val="Hyperlink"/>
            <w:noProof/>
          </w:rPr>
          <w:t>Assumptions</w:t>
        </w:r>
        <w:r w:rsidR="00C9552A" w:rsidRPr="000D0B2E">
          <w:rPr>
            <w:noProof/>
            <w:webHidden/>
          </w:rPr>
          <w:tab/>
        </w:r>
        <w:r w:rsidR="004903CC" w:rsidRPr="004903CC">
          <w:rPr>
            <w:noProof/>
            <w:webHidden/>
          </w:rPr>
          <w:tab/>
        </w:r>
        <w:r w:rsidR="00C9552A" w:rsidRPr="000D0B2E">
          <w:rPr>
            <w:noProof/>
            <w:webHidden/>
          </w:rPr>
          <w:fldChar w:fldCharType="begin"/>
        </w:r>
        <w:r w:rsidR="00C9552A" w:rsidRPr="000D0B2E">
          <w:rPr>
            <w:noProof/>
            <w:webHidden/>
          </w:rPr>
          <w:instrText xml:space="preserve"> PAGEREF _Toc458607254 \h </w:instrText>
        </w:r>
        <w:r w:rsidR="00C9552A" w:rsidRPr="000D0B2E">
          <w:rPr>
            <w:noProof/>
            <w:webHidden/>
          </w:rPr>
        </w:r>
        <w:r w:rsidR="00C9552A" w:rsidRPr="000D0B2E">
          <w:rPr>
            <w:noProof/>
            <w:webHidden/>
          </w:rPr>
          <w:fldChar w:fldCharType="separate"/>
        </w:r>
        <w:r w:rsidR="00C9552A" w:rsidRPr="000D0B2E">
          <w:rPr>
            <w:noProof/>
            <w:webHidden/>
          </w:rPr>
          <w:t>1</w:t>
        </w:r>
        <w:r w:rsidR="00B41B0F">
          <w:rPr>
            <w:noProof/>
            <w:webHidden/>
          </w:rPr>
          <w:t>4</w:t>
        </w:r>
        <w:r w:rsidR="00C9552A" w:rsidRPr="000D0B2E">
          <w:rPr>
            <w:noProof/>
            <w:webHidden/>
          </w:rPr>
          <w:fldChar w:fldCharType="end"/>
        </w:r>
      </w:hyperlink>
    </w:p>
    <w:p w14:paraId="6B4BA5CC" w14:textId="77777777" w:rsidR="004903CC" w:rsidRDefault="004903CC" w:rsidP="000175B1">
      <w:pPr>
        <w:rPr>
          <w:rFonts w:eastAsiaTheme="minorEastAsia"/>
        </w:rPr>
      </w:pPr>
    </w:p>
    <w:p w14:paraId="50247FF0" w14:textId="77777777" w:rsidR="004903CC" w:rsidRDefault="004903CC" w:rsidP="000175B1">
      <w:pPr>
        <w:rPr>
          <w:rFonts w:eastAsiaTheme="minorEastAsia"/>
        </w:rPr>
      </w:pPr>
    </w:p>
    <w:p w14:paraId="234D0BB5" w14:textId="77777777" w:rsidR="004903CC" w:rsidRDefault="004903CC" w:rsidP="000175B1">
      <w:pPr>
        <w:rPr>
          <w:rFonts w:eastAsiaTheme="minorEastAsia"/>
        </w:rPr>
      </w:pPr>
    </w:p>
    <w:p w14:paraId="5DC6D959" w14:textId="77777777" w:rsidR="004903CC" w:rsidRDefault="004903CC" w:rsidP="000175B1">
      <w:pPr>
        <w:rPr>
          <w:rFonts w:eastAsiaTheme="minorEastAsia"/>
        </w:rPr>
      </w:pPr>
    </w:p>
    <w:p w14:paraId="308D06D2" w14:textId="77777777" w:rsidR="004903CC" w:rsidRDefault="004903CC" w:rsidP="000175B1">
      <w:pPr>
        <w:rPr>
          <w:rFonts w:eastAsiaTheme="minorEastAsia"/>
        </w:rPr>
      </w:pPr>
    </w:p>
    <w:p w14:paraId="2D4B77D0" w14:textId="77777777" w:rsidR="004903CC" w:rsidRDefault="004903CC" w:rsidP="000175B1">
      <w:pPr>
        <w:rPr>
          <w:rFonts w:eastAsiaTheme="minorEastAsia"/>
        </w:rPr>
      </w:pPr>
    </w:p>
    <w:p w14:paraId="43403204" w14:textId="77777777" w:rsidR="004903CC" w:rsidRDefault="004903CC" w:rsidP="000175B1">
      <w:pPr>
        <w:rPr>
          <w:rFonts w:eastAsiaTheme="minorEastAsia"/>
        </w:rPr>
      </w:pPr>
    </w:p>
    <w:p w14:paraId="10CB99EC" w14:textId="77777777" w:rsidR="004903CC" w:rsidRDefault="004903CC" w:rsidP="000175B1">
      <w:pPr>
        <w:rPr>
          <w:rFonts w:eastAsiaTheme="minorEastAsia"/>
        </w:rPr>
      </w:pPr>
    </w:p>
    <w:p w14:paraId="6DDCBDBC" w14:textId="77777777" w:rsidR="004903CC" w:rsidRDefault="004903CC" w:rsidP="000175B1">
      <w:pPr>
        <w:rPr>
          <w:rFonts w:eastAsiaTheme="minorEastAsia"/>
        </w:rPr>
      </w:pPr>
    </w:p>
    <w:p w14:paraId="4867CEAE" w14:textId="77777777" w:rsidR="004903CC" w:rsidRDefault="004903CC" w:rsidP="000175B1">
      <w:pPr>
        <w:rPr>
          <w:rFonts w:eastAsiaTheme="minorEastAsia"/>
        </w:rPr>
      </w:pPr>
    </w:p>
    <w:p w14:paraId="5170CCF1" w14:textId="77777777" w:rsidR="004903CC" w:rsidRDefault="004903CC" w:rsidP="000175B1">
      <w:pPr>
        <w:rPr>
          <w:rFonts w:eastAsiaTheme="minorEastAsia"/>
        </w:rPr>
      </w:pPr>
    </w:p>
    <w:p w14:paraId="6F730A52" w14:textId="77777777" w:rsidR="004903CC" w:rsidRDefault="004903CC" w:rsidP="000175B1">
      <w:pPr>
        <w:rPr>
          <w:rFonts w:eastAsiaTheme="minorEastAsia"/>
        </w:rPr>
      </w:pPr>
    </w:p>
    <w:p w14:paraId="2B5FE4A6" w14:textId="77777777" w:rsidR="004903CC" w:rsidRDefault="004903CC" w:rsidP="000175B1">
      <w:pPr>
        <w:rPr>
          <w:rFonts w:eastAsiaTheme="minorEastAsia"/>
        </w:rPr>
      </w:pPr>
    </w:p>
    <w:p w14:paraId="18D38DB2" w14:textId="77777777" w:rsidR="004903CC" w:rsidRPr="004903CC" w:rsidRDefault="004903CC" w:rsidP="000175B1">
      <w:pPr>
        <w:rPr>
          <w:rFonts w:eastAsiaTheme="minorEastAsia"/>
        </w:rPr>
      </w:pPr>
    </w:p>
    <w:p w14:paraId="59FA5DA1" w14:textId="5E72B269" w:rsidR="009F5790" w:rsidRPr="000D0B2E" w:rsidRDefault="009F5790" w:rsidP="000175B1">
      <w:r w:rsidRPr="000D0B2E">
        <w:fldChar w:fldCharType="end"/>
      </w:r>
    </w:p>
    <w:p w14:paraId="74E6C9D8" w14:textId="77777777" w:rsidR="009F5790" w:rsidRPr="000D0B2E" w:rsidRDefault="009F5790" w:rsidP="000175B1"/>
    <w:p w14:paraId="148362C8" w14:textId="77777777" w:rsidR="00732819" w:rsidRDefault="00732819" w:rsidP="000175B1">
      <w:pPr>
        <w:pStyle w:val="StyleHeading1H1Mainheading1Heading1Heading10Head1h1Sec"/>
      </w:pPr>
      <w:bookmarkStart w:id="0" w:name="_Toc144299909"/>
      <w:bookmarkStart w:id="1" w:name="_Toc145124997"/>
      <w:bookmarkStart w:id="2" w:name="_Toc165439502"/>
      <w:bookmarkStart w:id="3" w:name="_Toc186019611"/>
      <w:bookmarkStart w:id="4" w:name="_Toc458607221"/>
      <w:r>
        <w:t xml:space="preserve">      </w:t>
      </w:r>
    </w:p>
    <w:p w14:paraId="080C72FC" w14:textId="77777777" w:rsidR="00732819" w:rsidRDefault="00732819" w:rsidP="000175B1">
      <w:pPr>
        <w:pStyle w:val="StyleHeading1H1Mainheading1Heading1Heading10Head1h1Sec"/>
      </w:pPr>
    </w:p>
    <w:p w14:paraId="5AD86132" w14:textId="6AEDA2EB" w:rsidR="00DC3420" w:rsidRDefault="00DC3420" w:rsidP="000175B1">
      <w:pPr>
        <w:pStyle w:val="StyleHeading1H1Mainheading1Heading1Heading10Head1h1Sec"/>
      </w:pPr>
      <w:r>
        <w:t xml:space="preserve">                                                                                        </w:t>
      </w:r>
    </w:p>
    <w:p w14:paraId="06ADB2AC" w14:textId="77777777" w:rsidR="00797EA1" w:rsidRDefault="00797EA1" w:rsidP="000175B1">
      <w:pPr>
        <w:pStyle w:val="StyleHeading1H1Mainheading1Heading1Heading10Head1h1Sec"/>
      </w:pPr>
    </w:p>
    <w:p w14:paraId="50AC2203" w14:textId="399002F7" w:rsidR="00797EA1" w:rsidRDefault="00DC3420" w:rsidP="000175B1">
      <w:pPr>
        <w:pStyle w:val="StyleHeading1H1Mainheading1Heading1Heading10Head1h1Sec"/>
      </w:pPr>
      <w:r>
        <w:t xml:space="preserve">      </w:t>
      </w:r>
    </w:p>
    <w:p w14:paraId="5DBCD17B" w14:textId="77777777" w:rsidR="00DC3420" w:rsidRDefault="00732819" w:rsidP="000175B1">
      <w:pPr>
        <w:pStyle w:val="StyleHeading1H1Mainheading1Heading1Heading10Head1h1Sec"/>
      </w:pPr>
      <w:r>
        <w:t xml:space="preserve">      </w:t>
      </w:r>
    </w:p>
    <w:p w14:paraId="2663E52A" w14:textId="2FBD4376" w:rsidR="009F5790" w:rsidRPr="000D0B2E" w:rsidRDefault="00732819" w:rsidP="000175B1">
      <w:pPr>
        <w:pStyle w:val="StyleHeading1H1Mainheading1Heading1Heading10Head1h1Sec"/>
      </w:pPr>
      <w:r>
        <w:t xml:space="preserve"> </w:t>
      </w:r>
      <w:r w:rsidR="007B097B">
        <w:t>1.</w:t>
      </w:r>
      <w:r w:rsidR="007B097B" w:rsidRPr="007B097B">
        <w:t xml:space="preserve"> </w:t>
      </w:r>
      <w:r w:rsidR="007B097B" w:rsidRPr="000D0B2E">
        <w:t>U</w:t>
      </w:r>
      <w:r w:rsidR="009F5790" w:rsidRPr="000D0B2E">
        <w:t xml:space="preserve">se Case Name: </w:t>
      </w:r>
      <w:bookmarkEnd w:id="0"/>
      <w:bookmarkEnd w:id="1"/>
      <w:bookmarkEnd w:id="2"/>
      <w:bookmarkEnd w:id="3"/>
      <w:bookmarkEnd w:id="4"/>
      <w:r w:rsidR="001900AE" w:rsidRPr="001900AE">
        <w:t>Apply</w:t>
      </w:r>
      <w:r w:rsidR="001900AE">
        <w:t>ing</w:t>
      </w:r>
      <w:r w:rsidR="001900AE" w:rsidRPr="001900AE">
        <w:t xml:space="preserve"> for Loan and Checking the status of Application</w:t>
      </w:r>
    </w:p>
    <w:p w14:paraId="591A06AB" w14:textId="77777777" w:rsidR="00C84F35" w:rsidRPr="000D0B2E" w:rsidRDefault="00C84F35" w:rsidP="000175B1">
      <w:pPr>
        <w:pStyle w:val="BodyText"/>
      </w:pPr>
    </w:p>
    <w:p w14:paraId="3A3F155A" w14:textId="03E4622B" w:rsidR="00C84F35" w:rsidRPr="000D0B2E" w:rsidRDefault="009F5790" w:rsidP="000175B1">
      <w:pPr>
        <w:pStyle w:val="BodyText"/>
      </w:pPr>
      <w:r w:rsidRPr="000D0B2E">
        <w:lastRenderedPageBreak/>
        <w:t xml:space="preserve">Use Case ID:  </w:t>
      </w:r>
      <w:r w:rsidR="00DC4E0E" w:rsidRPr="009E753D">
        <w:rPr>
          <w:b/>
        </w:rPr>
        <w:t>LAPS</w:t>
      </w:r>
      <w:r w:rsidR="00DC4E0E" w:rsidRPr="000D0B2E">
        <w:t>.CUSTOMER.APPLY FOR LOAN</w:t>
      </w:r>
    </w:p>
    <w:p w14:paraId="4E7A399E" w14:textId="77777777" w:rsidR="00BF3438" w:rsidRPr="000D0B2E" w:rsidRDefault="00BF3438" w:rsidP="000175B1">
      <w:pPr>
        <w:pStyle w:val="BodyText"/>
      </w:pPr>
    </w:p>
    <w:p w14:paraId="457BA5FC" w14:textId="73780F66" w:rsidR="009F5790" w:rsidRPr="006D11CF" w:rsidRDefault="002F2F8C" w:rsidP="000175B1">
      <w:pPr>
        <w:pStyle w:val="BodyText"/>
      </w:pPr>
      <w:r w:rsidRPr="006D11CF">
        <w:t>This Use Case desc</w:t>
      </w:r>
      <w:r w:rsidR="00D01614" w:rsidRPr="006D11CF">
        <w:t>ribes the process by which customers apply for loan</w:t>
      </w:r>
      <w:r w:rsidR="00A77B95" w:rsidRPr="006D11CF">
        <w:t xml:space="preserve"> and checks the status of the loan applied</w:t>
      </w:r>
      <w:r w:rsidR="00D01614" w:rsidRPr="006D11CF">
        <w:t xml:space="preserve"> through Loan Application Processing System</w:t>
      </w:r>
      <w:r w:rsidR="00A77B95" w:rsidRPr="006D11CF">
        <w:t xml:space="preserve">. </w:t>
      </w:r>
      <w:r w:rsidR="00D01614" w:rsidRPr="006D11CF">
        <w:t>For accessing this application customer must have already reached the home page and open</w:t>
      </w:r>
      <w:r w:rsidR="00A03EE1" w:rsidRPr="006D11CF">
        <w:t xml:space="preserve">ed the loan application </w:t>
      </w:r>
      <w:r w:rsidR="00D01614" w:rsidRPr="006D11CF">
        <w:t>page.</w:t>
      </w:r>
    </w:p>
    <w:p w14:paraId="339B99C7" w14:textId="77777777" w:rsidR="009F5790" w:rsidRPr="000D0B2E" w:rsidRDefault="009F5790" w:rsidP="000175B1"/>
    <w:p w14:paraId="736729FA" w14:textId="7C8F7463" w:rsidR="009F5790" w:rsidRPr="000D0B2E" w:rsidRDefault="00797EA1" w:rsidP="000175B1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458607222"/>
      <w:r>
        <w:t xml:space="preserve">       </w:t>
      </w:r>
      <w:r w:rsidR="00A77B96">
        <w:t xml:space="preserve">2.  </w:t>
      </w:r>
      <w:r w:rsidR="009F5790" w:rsidRPr="000D0B2E">
        <w:t>Actor(s)</w:t>
      </w:r>
      <w:bookmarkEnd w:id="5"/>
      <w:bookmarkEnd w:id="6"/>
      <w:bookmarkEnd w:id="7"/>
      <w:bookmarkEnd w:id="8"/>
      <w:r w:rsidR="00BF3438" w:rsidRPr="000D0B2E">
        <w:t>:</w:t>
      </w:r>
      <w:bookmarkEnd w:id="9"/>
    </w:p>
    <w:p w14:paraId="4B67A074" w14:textId="0221DE4D" w:rsidR="00C20FBF" w:rsidRPr="000D0B2E" w:rsidRDefault="007431D9" w:rsidP="000175B1">
      <w:pPr>
        <w:pStyle w:val="ListParagraph"/>
      </w:pPr>
      <w:r w:rsidRPr="006D11CF">
        <w:t xml:space="preserve">1. </w:t>
      </w:r>
      <w:r w:rsidR="00B95951" w:rsidRPr="006D11CF">
        <w:t>Customer</w:t>
      </w:r>
    </w:p>
    <w:p w14:paraId="0EC1C799" w14:textId="2CFC5DB5" w:rsidR="009F5790" w:rsidRPr="000D0B2E" w:rsidRDefault="00797EA1" w:rsidP="000175B1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458607223"/>
      <w:r>
        <w:t xml:space="preserve">       </w:t>
      </w:r>
      <w:r w:rsidR="00A77B96">
        <w:t xml:space="preserve">3. </w:t>
      </w:r>
      <w:r w:rsidR="009F5790" w:rsidRPr="000D0B2E">
        <w:t>Preconditions</w:t>
      </w:r>
      <w:bookmarkEnd w:id="10"/>
      <w:bookmarkEnd w:id="11"/>
      <w:bookmarkEnd w:id="12"/>
      <w:bookmarkEnd w:id="13"/>
      <w:bookmarkEnd w:id="14"/>
    </w:p>
    <w:p w14:paraId="3AC506FC" w14:textId="0AD1CF4D" w:rsidR="007431D9" w:rsidRDefault="00C8152D" w:rsidP="000175B1">
      <w:r>
        <w:t xml:space="preserve"> </w:t>
      </w:r>
      <w:r w:rsidR="00797EA1">
        <w:t xml:space="preserve"> </w:t>
      </w:r>
      <w:r>
        <w:t xml:space="preserve">1. </w:t>
      </w:r>
      <w:r w:rsidR="00DD3563" w:rsidRPr="006D11CF">
        <w:t xml:space="preserve">Customer knows the URL </w:t>
      </w:r>
      <w:r w:rsidR="00800BA2" w:rsidRPr="006D11CF">
        <w:t>and has opened the home page already</w:t>
      </w:r>
    </w:p>
    <w:p w14:paraId="0E7BCEAB" w14:textId="77777777" w:rsidR="00E3707F" w:rsidRDefault="00E3707F" w:rsidP="000175B1"/>
    <w:p w14:paraId="3EB43775" w14:textId="77777777" w:rsidR="00E3707F" w:rsidRDefault="00E3707F" w:rsidP="000175B1"/>
    <w:p w14:paraId="22C06C55" w14:textId="77777777" w:rsidR="00E3707F" w:rsidRDefault="00E3707F" w:rsidP="000175B1"/>
    <w:p w14:paraId="4B08B0C6" w14:textId="77777777" w:rsidR="00E3707F" w:rsidRDefault="00E3707F" w:rsidP="000175B1"/>
    <w:p w14:paraId="2772891A" w14:textId="77777777" w:rsidR="00E3707F" w:rsidRDefault="00E3707F" w:rsidP="000175B1"/>
    <w:p w14:paraId="5FFC8CDC" w14:textId="4831A150" w:rsidR="009F5790" w:rsidRPr="006D11CF" w:rsidRDefault="009F5790" w:rsidP="000175B1">
      <w:pPr>
        <w:rPr>
          <w:lang w:val="en-GB" w:eastAsia="en-US"/>
        </w:rPr>
      </w:pPr>
    </w:p>
    <w:p w14:paraId="76B4CB6E" w14:textId="1CC8ADF0" w:rsidR="009F5790" w:rsidRPr="000D0B2E" w:rsidRDefault="003D79E7" w:rsidP="000175B1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458607224"/>
      <w:r>
        <w:t xml:space="preserve">        </w:t>
      </w:r>
      <w:r w:rsidR="00A77B96">
        <w:t xml:space="preserve">4. </w:t>
      </w:r>
      <w:r w:rsidR="009F5790" w:rsidRPr="000D0B2E">
        <w:t>Flow of Events</w:t>
      </w:r>
      <w:bookmarkEnd w:id="15"/>
      <w:bookmarkEnd w:id="16"/>
      <w:bookmarkEnd w:id="17"/>
      <w:bookmarkEnd w:id="18"/>
      <w:bookmarkEnd w:id="19"/>
    </w:p>
    <w:p w14:paraId="10ED304D" w14:textId="4BC233D6" w:rsidR="009F5790" w:rsidRPr="000D0B2E" w:rsidRDefault="003C3987" w:rsidP="000175B1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458607225"/>
      <w:r>
        <w:t xml:space="preserve">      </w:t>
      </w:r>
      <w:proofErr w:type="gramStart"/>
      <w:r w:rsidR="009F5790" w:rsidRPr="000D0B2E">
        <w:t>4.1  Basic</w:t>
      </w:r>
      <w:proofErr w:type="gramEnd"/>
      <w:r w:rsidR="009F5790" w:rsidRPr="000D0B2E">
        <w:t xml:space="preserve"> Flow</w:t>
      </w:r>
      <w:bookmarkEnd w:id="20"/>
      <w:bookmarkEnd w:id="21"/>
      <w:bookmarkEnd w:id="22"/>
      <w:bookmarkEnd w:id="23"/>
      <w:bookmarkEnd w:id="24"/>
      <w:bookmarkEnd w:id="25"/>
    </w:p>
    <w:p w14:paraId="715FC3E8" w14:textId="64D9486C" w:rsidR="003E795D" w:rsidRPr="00860641" w:rsidRDefault="003E795D" w:rsidP="000175B1">
      <w:pPr>
        <w:pStyle w:val="Footer"/>
      </w:pPr>
      <w:r w:rsidRPr="003D79E7">
        <w:rPr>
          <w:b/>
        </w:rPr>
        <w:t>Name</w:t>
      </w:r>
      <w:r w:rsidRPr="000D0B2E">
        <w:t>:</w:t>
      </w:r>
      <w:r w:rsidR="006A7019" w:rsidRPr="000D0B2E">
        <w:t xml:space="preserve"> </w:t>
      </w:r>
      <w:r w:rsidR="006A7019" w:rsidRPr="00860641">
        <w:t>Successful submission of online loan application form</w:t>
      </w:r>
      <w:r w:rsidR="00694CD0" w:rsidRPr="00860641">
        <w:t xml:space="preserve"> and checking the status of loan </w:t>
      </w:r>
      <w:r w:rsidR="009D2A12">
        <w:t xml:space="preserve">  </w:t>
      </w:r>
      <w:r w:rsidR="00694CD0" w:rsidRPr="00860641">
        <w:t xml:space="preserve">application </w:t>
      </w:r>
      <w:r w:rsidR="008E140A">
        <w:t xml:space="preserve">  </w:t>
      </w:r>
      <w:r w:rsidR="00694CD0" w:rsidRPr="00860641">
        <w:t xml:space="preserve">submitted </w:t>
      </w:r>
      <w:proofErr w:type="gramStart"/>
      <w:r w:rsidR="00694CD0" w:rsidRPr="00860641">
        <w:t>through</w:t>
      </w:r>
      <w:r w:rsidR="006A7019" w:rsidRPr="00860641">
        <w:t xml:space="preserve">  the</w:t>
      </w:r>
      <w:proofErr w:type="gramEnd"/>
      <w:r w:rsidR="006A7019" w:rsidRPr="00860641">
        <w:t xml:space="preserve"> Loan Application Processing System</w:t>
      </w:r>
    </w:p>
    <w:p w14:paraId="0EC705A3" w14:textId="77777777" w:rsidR="00F31378" w:rsidRPr="00860641" w:rsidRDefault="00F31378" w:rsidP="000175B1">
      <w:pPr>
        <w:pStyle w:val="Footer"/>
      </w:pPr>
    </w:p>
    <w:p w14:paraId="463D1B48" w14:textId="08D94E3D" w:rsidR="003E795D" w:rsidRPr="006E1AC6" w:rsidRDefault="006954A4" w:rsidP="000175B1">
      <w:pPr>
        <w:pStyle w:val="ListParagraph"/>
        <w:numPr>
          <w:ilvl w:val="0"/>
          <w:numId w:val="11"/>
        </w:numPr>
      </w:pPr>
      <w:r w:rsidRPr="006E1AC6">
        <w:t>Customer</w:t>
      </w:r>
      <w:r w:rsidR="003E795D" w:rsidRPr="006E1AC6">
        <w:t xml:space="preserve"> clicks</w:t>
      </w:r>
      <w:r w:rsidRPr="006E1AC6">
        <w:t xml:space="preserve"> on the customer page link on the Loan Application Processing System</w:t>
      </w:r>
      <w:r w:rsidR="003E795D" w:rsidRPr="006E1AC6">
        <w:t xml:space="preserve"> home page.</w:t>
      </w:r>
    </w:p>
    <w:p w14:paraId="314C63F0" w14:textId="569755D6" w:rsidR="003E795D" w:rsidRPr="006E1AC6" w:rsidRDefault="006954A4" w:rsidP="000175B1">
      <w:pPr>
        <w:pStyle w:val="ListParagraph"/>
        <w:numPr>
          <w:ilvl w:val="0"/>
          <w:numId w:val="11"/>
        </w:numPr>
      </w:pPr>
      <w:r w:rsidRPr="006E1AC6">
        <w:t>The system displays Apply for Loan page</w:t>
      </w:r>
    </w:p>
    <w:p w14:paraId="312B6E5D" w14:textId="46B8D0BA" w:rsidR="003E795D" w:rsidRPr="006E1AC6" w:rsidRDefault="00935304" w:rsidP="000175B1">
      <w:pPr>
        <w:pStyle w:val="ListParagraph"/>
        <w:numPr>
          <w:ilvl w:val="0"/>
          <w:numId w:val="11"/>
        </w:numPr>
      </w:pPr>
      <w:r w:rsidRPr="006E1AC6">
        <w:t xml:space="preserve">Customer fills all the </w:t>
      </w:r>
      <w:r w:rsidR="000F1414" w:rsidRPr="006E1AC6">
        <w:t xml:space="preserve">necessary </w:t>
      </w:r>
      <w:r w:rsidRPr="006E1AC6">
        <w:t>details</w:t>
      </w:r>
      <w:r w:rsidR="000F1414" w:rsidRPr="006E1AC6">
        <w:t xml:space="preserve"> </w:t>
      </w:r>
    </w:p>
    <w:p w14:paraId="6A35B642" w14:textId="464E09DA" w:rsidR="003E795D" w:rsidRPr="006E1AC6" w:rsidRDefault="00FE2973" w:rsidP="000175B1">
      <w:pPr>
        <w:pStyle w:val="ListParagraph"/>
        <w:numPr>
          <w:ilvl w:val="0"/>
          <w:numId w:val="11"/>
        </w:numPr>
      </w:pPr>
      <w:r w:rsidRPr="006E1AC6">
        <w:t>Customer clicks on Apply button</w:t>
      </w:r>
    </w:p>
    <w:p w14:paraId="299DDEF7" w14:textId="414B6372" w:rsidR="003E795D" w:rsidRPr="006E1AC6" w:rsidRDefault="003E795D" w:rsidP="000175B1">
      <w:pPr>
        <w:pStyle w:val="ListParagraph"/>
        <w:numPr>
          <w:ilvl w:val="0"/>
          <w:numId w:val="11"/>
        </w:numPr>
      </w:pPr>
      <w:r w:rsidRPr="006E1AC6">
        <w:t>The syst</w:t>
      </w:r>
      <w:r w:rsidR="00FE2973" w:rsidRPr="006E1AC6">
        <w:t>em validates all the fields</w:t>
      </w:r>
    </w:p>
    <w:p w14:paraId="02C9EDCF" w14:textId="65BDE414" w:rsidR="007C2073" w:rsidRPr="006E1AC6" w:rsidRDefault="003E795D" w:rsidP="000175B1">
      <w:pPr>
        <w:pStyle w:val="ListParagraph"/>
        <w:numPr>
          <w:ilvl w:val="0"/>
          <w:numId w:val="11"/>
        </w:numPr>
      </w:pPr>
      <w:r w:rsidRPr="006E1AC6">
        <w:t>T</w:t>
      </w:r>
      <w:r w:rsidR="00FE2973" w:rsidRPr="006E1AC6">
        <w:t xml:space="preserve">he system displays a message informing successful submission of loan application form and generates </w:t>
      </w:r>
      <w:proofErr w:type="spellStart"/>
      <w:r w:rsidR="00FE2973" w:rsidRPr="006E1AC6">
        <w:t>a</w:t>
      </w:r>
      <w:proofErr w:type="spellEnd"/>
      <w:r w:rsidR="00FE2973" w:rsidRPr="006E1AC6">
        <w:t xml:space="preserve"> application id</w:t>
      </w:r>
    </w:p>
    <w:p w14:paraId="17B0559A" w14:textId="2EE6F1E7" w:rsidR="007D3A52" w:rsidRPr="006E1AC6" w:rsidRDefault="007D3A52" w:rsidP="000175B1">
      <w:pPr>
        <w:pStyle w:val="ListParagraph"/>
        <w:numPr>
          <w:ilvl w:val="0"/>
          <w:numId w:val="11"/>
        </w:numPr>
      </w:pPr>
      <w:r w:rsidRPr="006E1AC6">
        <w:t>Customer clicks on the view application status link</w:t>
      </w:r>
    </w:p>
    <w:p w14:paraId="79363046" w14:textId="2A214ED7" w:rsidR="007D3A52" w:rsidRPr="006E1AC6" w:rsidRDefault="007D3A52" w:rsidP="000175B1">
      <w:pPr>
        <w:pStyle w:val="ListParagraph"/>
        <w:numPr>
          <w:ilvl w:val="0"/>
          <w:numId w:val="11"/>
        </w:numPr>
      </w:pPr>
      <w:r w:rsidRPr="006E1AC6">
        <w:t>The system displays the status check page</w:t>
      </w:r>
    </w:p>
    <w:p w14:paraId="6CDB0A26" w14:textId="456B68C2" w:rsidR="007D3A52" w:rsidRPr="006E1AC6" w:rsidRDefault="007D3A52" w:rsidP="000175B1">
      <w:pPr>
        <w:pStyle w:val="ListParagraph"/>
        <w:numPr>
          <w:ilvl w:val="0"/>
          <w:numId w:val="11"/>
        </w:numPr>
      </w:pPr>
      <w:r w:rsidRPr="006E1AC6">
        <w:t>The customer enters application id and date of birth and clicks on check status button</w:t>
      </w:r>
    </w:p>
    <w:p w14:paraId="51E816C5" w14:textId="5D84D387" w:rsidR="004517B3" w:rsidRPr="006E1AC6" w:rsidRDefault="004517B3" w:rsidP="000175B1">
      <w:pPr>
        <w:pStyle w:val="ListParagraph"/>
        <w:numPr>
          <w:ilvl w:val="0"/>
          <w:numId w:val="11"/>
        </w:numPr>
      </w:pPr>
      <w:r w:rsidRPr="006E1AC6">
        <w:t>The system displays the status of application</w:t>
      </w:r>
    </w:p>
    <w:p w14:paraId="078DBFF3" w14:textId="0E3BA0D8" w:rsidR="009F5790" w:rsidRPr="000D0B2E" w:rsidRDefault="00F96B93" w:rsidP="000175B1">
      <w:pPr>
        <w:pStyle w:val="StyleHeading2Sub-headingH2ChapterNumberAppendixLetterchnh"/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bookmarkStart w:id="33" w:name="_Toc458607226"/>
      <w:r>
        <w:lastRenderedPageBreak/>
        <w:t xml:space="preserve">4.2: </w:t>
      </w:r>
      <w:r w:rsidR="009F5790" w:rsidRPr="000D0B2E">
        <w:t>Alternative Flow</w:t>
      </w:r>
      <w:bookmarkEnd w:id="26"/>
      <w:bookmarkEnd w:id="27"/>
      <w:bookmarkEnd w:id="28"/>
      <w:r w:rsidR="009F5790" w:rsidRPr="000D0B2E">
        <w:t>s</w:t>
      </w:r>
      <w:bookmarkEnd w:id="29"/>
      <w:bookmarkEnd w:id="30"/>
      <w:bookmarkEnd w:id="31"/>
      <w:bookmarkEnd w:id="32"/>
      <w:bookmarkEnd w:id="33"/>
    </w:p>
    <w:p w14:paraId="1500B5CB" w14:textId="490A8F71" w:rsidR="009F5790" w:rsidRPr="000D0B2E" w:rsidRDefault="00162F56" w:rsidP="000175B1">
      <w:pPr>
        <w:pStyle w:val="StyleHeading2Sub-headingH2ChapterNumberAppendixLetterchnh"/>
      </w:pPr>
      <w:bookmarkStart w:id="34" w:name="_Toc165439508"/>
      <w:bookmarkStart w:id="35" w:name="_Toc186019617"/>
      <w:bookmarkStart w:id="36" w:name="_Toc216505521"/>
      <w:bookmarkStart w:id="37" w:name="_Toc458607227"/>
      <w:bookmarkStart w:id="38" w:name="_Toc141844800"/>
      <w:bookmarkStart w:id="39" w:name="_Toc143500967"/>
      <w:bookmarkStart w:id="40" w:name="_Toc144299918"/>
      <w:bookmarkStart w:id="41" w:name="_Toc145125005"/>
      <w:r>
        <w:t xml:space="preserve">       </w:t>
      </w:r>
      <w:r w:rsidR="00063964" w:rsidRPr="000D0B2E">
        <w:t>4.2.1</w:t>
      </w:r>
      <w:proofErr w:type="gramStart"/>
      <w:r w:rsidR="00063964" w:rsidRPr="000D0B2E">
        <w:t>.</w:t>
      </w:r>
      <w:r w:rsidR="009F5790" w:rsidRPr="000D0B2E">
        <w:t>Alternate</w:t>
      </w:r>
      <w:proofErr w:type="gramEnd"/>
      <w:r w:rsidR="009F5790" w:rsidRPr="000D0B2E">
        <w:t xml:space="preserve"> Flow 1</w:t>
      </w:r>
      <w:bookmarkEnd w:id="34"/>
      <w:bookmarkEnd w:id="35"/>
      <w:bookmarkEnd w:id="36"/>
      <w:bookmarkEnd w:id="37"/>
    </w:p>
    <w:bookmarkEnd w:id="38"/>
    <w:bookmarkEnd w:id="39"/>
    <w:bookmarkEnd w:id="40"/>
    <w:bookmarkEnd w:id="41"/>
    <w:p w14:paraId="4DB49E07" w14:textId="77777777" w:rsidR="00335A48" w:rsidRPr="006E1AC6" w:rsidRDefault="00335A48" w:rsidP="000175B1">
      <w:pPr>
        <w:pStyle w:val="ListParagraph"/>
        <w:numPr>
          <w:ilvl w:val="0"/>
          <w:numId w:val="27"/>
        </w:numPr>
      </w:pPr>
      <w:r w:rsidRPr="006E1AC6">
        <w:t>Customer clicks on the customer page link on the Loan Application Processing System home page.</w:t>
      </w:r>
    </w:p>
    <w:p w14:paraId="251F40B2" w14:textId="77777777" w:rsidR="00335A48" w:rsidRPr="006E1AC6" w:rsidRDefault="00335A48" w:rsidP="000175B1">
      <w:pPr>
        <w:pStyle w:val="ListParagraph"/>
        <w:numPr>
          <w:ilvl w:val="0"/>
          <w:numId w:val="27"/>
        </w:numPr>
      </w:pPr>
      <w:r w:rsidRPr="006E1AC6">
        <w:t>The system displays Apply for Loan page</w:t>
      </w:r>
    </w:p>
    <w:p w14:paraId="3B01B173" w14:textId="77777777" w:rsidR="00335A48" w:rsidRPr="006E1AC6" w:rsidRDefault="00335A48" w:rsidP="000175B1">
      <w:pPr>
        <w:pStyle w:val="ListParagraph"/>
        <w:numPr>
          <w:ilvl w:val="0"/>
          <w:numId w:val="27"/>
        </w:numPr>
      </w:pPr>
      <w:r w:rsidRPr="006E1AC6">
        <w:t xml:space="preserve">Customer fills all the necessary details </w:t>
      </w:r>
    </w:p>
    <w:p w14:paraId="62824F76" w14:textId="2434CC64" w:rsidR="00871582" w:rsidRPr="006E1AC6" w:rsidRDefault="00335A48" w:rsidP="000175B1">
      <w:pPr>
        <w:pStyle w:val="ListParagraph"/>
        <w:numPr>
          <w:ilvl w:val="0"/>
          <w:numId w:val="27"/>
        </w:numPr>
      </w:pPr>
      <w:r w:rsidRPr="006E1AC6">
        <w:t>Customer clicks on reset button</w:t>
      </w:r>
    </w:p>
    <w:p w14:paraId="3C2F4A8B" w14:textId="2CE56844" w:rsidR="00871582" w:rsidRPr="006E1AC6" w:rsidRDefault="00335A48" w:rsidP="000175B1">
      <w:pPr>
        <w:pStyle w:val="ListParagraph"/>
        <w:numPr>
          <w:ilvl w:val="0"/>
          <w:numId w:val="27"/>
        </w:numPr>
      </w:pPr>
      <w:r w:rsidRPr="006E1AC6">
        <w:t>The system resets all the fields.</w:t>
      </w:r>
    </w:p>
    <w:p w14:paraId="7E375829" w14:textId="77777777" w:rsidR="00335A48" w:rsidRPr="006E1AC6" w:rsidRDefault="00335A48" w:rsidP="000175B1">
      <w:pPr>
        <w:pStyle w:val="ListParagraph"/>
        <w:numPr>
          <w:ilvl w:val="0"/>
          <w:numId w:val="27"/>
        </w:numPr>
      </w:pPr>
      <w:r w:rsidRPr="006E1AC6">
        <w:t>Customer re-enters all the details</w:t>
      </w:r>
    </w:p>
    <w:p w14:paraId="7D4B86D1" w14:textId="539CE7CF" w:rsidR="00871582" w:rsidRPr="006E1AC6" w:rsidRDefault="00335A48" w:rsidP="000175B1">
      <w:pPr>
        <w:pStyle w:val="ListParagraph"/>
        <w:numPr>
          <w:ilvl w:val="0"/>
          <w:numId w:val="27"/>
        </w:numPr>
      </w:pPr>
      <w:r w:rsidRPr="006E1AC6">
        <w:t xml:space="preserve">Customer clicks on Apply button </w:t>
      </w:r>
    </w:p>
    <w:p w14:paraId="01D7006B" w14:textId="77777777" w:rsidR="00335A48" w:rsidRPr="006E1AC6" w:rsidRDefault="00335A48" w:rsidP="000175B1">
      <w:pPr>
        <w:pStyle w:val="ListParagraph"/>
        <w:numPr>
          <w:ilvl w:val="0"/>
          <w:numId w:val="27"/>
        </w:numPr>
      </w:pPr>
      <w:r w:rsidRPr="006E1AC6">
        <w:t>The system validates all the fields</w:t>
      </w:r>
    </w:p>
    <w:p w14:paraId="341DBAA3" w14:textId="77777777" w:rsidR="006B1B09" w:rsidRPr="006E1AC6" w:rsidRDefault="00335A48" w:rsidP="000175B1">
      <w:pPr>
        <w:pStyle w:val="ListParagraph"/>
        <w:numPr>
          <w:ilvl w:val="0"/>
          <w:numId w:val="27"/>
        </w:numPr>
      </w:pPr>
      <w:r w:rsidRPr="006E1AC6">
        <w:t>The system displays a prompts alert box informing successful submission of loan application form and generates</w:t>
      </w:r>
      <w:r w:rsidR="00B3753A" w:rsidRPr="006E1AC6">
        <w:t xml:space="preserve"> </w:t>
      </w:r>
      <w:proofErr w:type="spellStart"/>
      <w:r w:rsidR="00B3753A" w:rsidRPr="006E1AC6">
        <w:t>a</w:t>
      </w:r>
      <w:proofErr w:type="spellEnd"/>
      <w:r w:rsidR="00B3753A" w:rsidRPr="006E1AC6">
        <w:t xml:space="preserve"> applicant</w:t>
      </w:r>
      <w:r w:rsidR="00FE504C" w:rsidRPr="006E1AC6">
        <w:t xml:space="preserve"> id</w:t>
      </w:r>
    </w:p>
    <w:p w14:paraId="6767EEF8" w14:textId="0C83F067" w:rsidR="006B1B09" w:rsidRPr="006E1AC6" w:rsidRDefault="006B1B09" w:rsidP="000175B1">
      <w:pPr>
        <w:pStyle w:val="ListParagraph"/>
        <w:numPr>
          <w:ilvl w:val="0"/>
          <w:numId w:val="27"/>
        </w:numPr>
      </w:pPr>
      <w:r w:rsidRPr="006E1AC6">
        <w:t>Customer clicks on the view application status link</w:t>
      </w:r>
    </w:p>
    <w:p w14:paraId="75EA65A4" w14:textId="77777777" w:rsidR="0010797C" w:rsidRPr="006E1AC6" w:rsidRDefault="00FE504C" w:rsidP="000175B1">
      <w:pPr>
        <w:pStyle w:val="ListParagraph"/>
        <w:numPr>
          <w:ilvl w:val="0"/>
          <w:numId w:val="27"/>
        </w:numPr>
      </w:pPr>
      <w:r w:rsidRPr="006E1AC6">
        <w:t>The syste</w:t>
      </w:r>
      <w:r w:rsidR="0010797C" w:rsidRPr="006E1AC6">
        <w:t>m displays the status check page</w:t>
      </w:r>
    </w:p>
    <w:p w14:paraId="3EB46EAE" w14:textId="77777777" w:rsidR="0010797C" w:rsidRPr="006E1AC6" w:rsidRDefault="00FE504C" w:rsidP="000175B1">
      <w:pPr>
        <w:pStyle w:val="ListParagraph"/>
        <w:numPr>
          <w:ilvl w:val="0"/>
          <w:numId w:val="27"/>
        </w:numPr>
      </w:pPr>
      <w:r w:rsidRPr="006E1AC6">
        <w:t>The customer enters application id and date of birth and clicks on check status button</w:t>
      </w:r>
    </w:p>
    <w:p w14:paraId="53C86726" w14:textId="558DFCE5" w:rsidR="00FB4AF2" w:rsidRDefault="00FE504C" w:rsidP="000175B1">
      <w:pPr>
        <w:pStyle w:val="ListParagraph"/>
        <w:numPr>
          <w:ilvl w:val="0"/>
          <w:numId w:val="27"/>
        </w:numPr>
      </w:pPr>
      <w:r w:rsidRPr="00313986">
        <w:t>The system displays the status of application</w:t>
      </w:r>
    </w:p>
    <w:p w14:paraId="1AC6603B" w14:textId="77777777" w:rsidR="003D79E7" w:rsidRPr="00313986" w:rsidRDefault="003D79E7" w:rsidP="000175B1">
      <w:pPr>
        <w:pStyle w:val="ListParagraph"/>
      </w:pPr>
    </w:p>
    <w:p w14:paraId="6354DBB4" w14:textId="78F60488" w:rsidR="00871582" w:rsidRPr="000D0B2E" w:rsidRDefault="00A17F4B" w:rsidP="000175B1">
      <w:pPr>
        <w:pStyle w:val="StyleHeading2Sub-headingH2ChapterNumberAppendixLetterchnh"/>
      </w:pPr>
      <w:bookmarkStart w:id="42" w:name="_Toc458607228"/>
      <w:bookmarkStart w:id="43" w:name="_Toc144299927"/>
      <w:r w:rsidRPr="000D0B2E">
        <w:t xml:space="preserve"> </w:t>
      </w:r>
      <w:r w:rsidR="005B372E">
        <w:t xml:space="preserve">     </w:t>
      </w:r>
      <w:r w:rsidR="00F96B93">
        <w:t xml:space="preserve"> </w:t>
      </w:r>
      <w:proofErr w:type="gramStart"/>
      <w:r w:rsidR="00871582" w:rsidRPr="000D0B2E">
        <w:t>4.2.2  Alternate</w:t>
      </w:r>
      <w:proofErr w:type="gramEnd"/>
      <w:r w:rsidR="00871582" w:rsidRPr="000D0B2E">
        <w:t xml:space="preserve"> Flow 2</w:t>
      </w:r>
      <w:bookmarkEnd w:id="42"/>
    </w:p>
    <w:p w14:paraId="07967DD0" w14:textId="5D842A1D" w:rsidR="00B3753A" w:rsidRPr="00066A21" w:rsidRDefault="003C627C" w:rsidP="000175B1">
      <w:r>
        <w:t>1.</w:t>
      </w:r>
      <w:r w:rsidR="00E906B9">
        <w:t xml:space="preserve">  </w:t>
      </w:r>
      <w:r w:rsidR="004127D5">
        <w:t xml:space="preserve"> </w:t>
      </w:r>
      <w:r w:rsidR="00F00A8F" w:rsidRPr="00066A21">
        <w:t xml:space="preserve">Customer finds the link from the </w:t>
      </w:r>
      <w:proofErr w:type="spellStart"/>
      <w:r w:rsidR="00F00A8F" w:rsidRPr="00066A21">
        <w:t>favourites</w:t>
      </w:r>
      <w:proofErr w:type="spellEnd"/>
      <w:r w:rsidR="00F00A8F" w:rsidRPr="00066A21">
        <w:t xml:space="preserve"> and clicks on it</w:t>
      </w:r>
    </w:p>
    <w:p w14:paraId="0D8A3730" w14:textId="32508E4D" w:rsidR="00871582" w:rsidRPr="00066A21" w:rsidRDefault="00E906B9" w:rsidP="000175B1">
      <w:r>
        <w:t xml:space="preserve">2.  </w:t>
      </w:r>
      <w:r w:rsidR="004127D5">
        <w:t xml:space="preserve"> </w:t>
      </w:r>
      <w:r w:rsidR="00B3753A" w:rsidRPr="00066A21">
        <w:t>The sys</w:t>
      </w:r>
      <w:r w:rsidR="00F00A8F" w:rsidRPr="00066A21">
        <w:t xml:space="preserve">tem navigates the customer to </w:t>
      </w:r>
      <w:proofErr w:type="gramStart"/>
      <w:r w:rsidR="00F00A8F" w:rsidRPr="00066A21">
        <w:t>the  online</w:t>
      </w:r>
      <w:proofErr w:type="gramEnd"/>
      <w:r w:rsidR="00F00A8F" w:rsidRPr="00066A21">
        <w:t xml:space="preserve"> loan application processing system page</w:t>
      </w:r>
    </w:p>
    <w:p w14:paraId="18DB33FF" w14:textId="576FEBCD" w:rsidR="00F00A8F" w:rsidRPr="00066A21" w:rsidRDefault="00E906B9" w:rsidP="000175B1">
      <w:r>
        <w:t xml:space="preserve">3.  </w:t>
      </w:r>
      <w:r w:rsidR="004127D5">
        <w:t xml:space="preserve"> </w:t>
      </w:r>
      <w:r w:rsidR="004567B8" w:rsidRPr="00066A21">
        <w:t>The customer clicks on the customer loan application link</w:t>
      </w:r>
    </w:p>
    <w:p w14:paraId="585015CC" w14:textId="7BB5EA6A" w:rsidR="004567B8" w:rsidRPr="00066A21" w:rsidRDefault="00E906B9" w:rsidP="000175B1">
      <w:r>
        <w:t xml:space="preserve">4.  </w:t>
      </w:r>
      <w:r w:rsidR="004127D5">
        <w:t xml:space="preserve"> </w:t>
      </w:r>
      <w:r w:rsidR="004567B8" w:rsidRPr="00066A21">
        <w:t>The system displays the loan application form</w:t>
      </w:r>
    </w:p>
    <w:p w14:paraId="1AF47F16" w14:textId="0CEEE7A3" w:rsidR="00871582" w:rsidRPr="00066A21" w:rsidRDefault="00E906B9" w:rsidP="000175B1">
      <w:r>
        <w:t xml:space="preserve">5.  </w:t>
      </w:r>
      <w:r w:rsidR="004127D5">
        <w:t xml:space="preserve"> </w:t>
      </w:r>
      <w:r w:rsidR="004567B8" w:rsidRPr="00066A21">
        <w:t xml:space="preserve">Customer enters all the details </w:t>
      </w:r>
    </w:p>
    <w:p w14:paraId="41ADDC2E" w14:textId="443906E5" w:rsidR="004567B8" w:rsidRPr="00066A21" w:rsidRDefault="00E906B9" w:rsidP="000175B1">
      <w:r>
        <w:t xml:space="preserve">6.  </w:t>
      </w:r>
      <w:r w:rsidR="004127D5">
        <w:t xml:space="preserve"> </w:t>
      </w:r>
      <w:r w:rsidR="004567B8" w:rsidRPr="00066A21">
        <w:t xml:space="preserve">Customer clicks on </w:t>
      </w:r>
      <w:r w:rsidR="00315263" w:rsidRPr="00066A21">
        <w:t xml:space="preserve">apply button </w:t>
      </w:r>
    </w:p>
    <w:p w14:paraId="1B2245CD" w14:textId="5ACA5F40" w:rsidR="00D354DF" w:rsidRPr="00066A21" w:rsidRDefault="00E906B9" w:rsidP="000175B1">
      <w:r>
        <w:t xml:space="preserve">7.  </w:t>
      </w:r>
      <w:r w:rsidR="004127D5">
        <w:t xml:space="preserve"> </w:t>
      </w:r>
      <w:r w:rsidR="00871582" w:rsidRPr="00066A21">
        <w:t>The syst</w:t>
      </w:r>
      <w:r w:rsidR="00603959" w:rsidRPr="00066A21">
        <w:t>em validates all the details</w:t>
      </w:r>
    </w:p>
    <w:p w14:paraId="27A0FCC7" w14:textId="4F36DFA4" w:rsidR="00AE0A51" w:rsidRPr="00066A21" w:rsidRDefault="00E906B9" w:rsidP="000175B1">
      <w:r>
        <w:t xml:space="preserve">8.  </w:t>
      </w:r>
      <w:r w:rsidR="004127D5">
        <w:t xml:space="preserve"> </w:t>
      </w:r>
      <w:r w:rsidR="00AE30F9">
        <w:t>The system displays a prompt</w:t>
      </w:r>
      <w:r w:rsidR="00603959" w:rsidRPr="00066A21">
        <w:t xml:space="preserve"> box informing successful subm</w:t>
      </w:r>
      <w:r>
        <w:t>ission of loan application form</w:t>
      </w:r>
      <w:r w:rsidR="00BB37CB">
        <w:t xml:space="preserve"> </w:t>
      </w:r>
      <w:r w:rsidR="00AE30F9">
        <w:t>a</w:t>
      </w:r>
      <w:r w:rsidR="00E86954">
        <w:t xml:space="preserve">nd </w:t>
      </w:r>
      <w:r w:rsidR="00AE30F9">
        <w:t>generates</w:t>
      </w:r>
      <w:r w:rsidR="003D79E7">
        <w:t xml:space="preserve"> an </w:t>
      </w:r>
      <w:r w:rsidR="00E86954">
        <w:t>unique applicant id</w:t>
      </w:r>
    </w:p>
    <w:p w14:paraId="02F00A87" w14:textId="1D65903F" w:rsidR="00AE0A51" w:rsidRPr="00066A21" w:rsidRDefault="00CB3D68" w:rsidP="000175B1">
      <w:r>
        <w:t xml:space="preserve">9. </w:t>
      </w:r>
      <w:r w:rsidR="00F70E8E">
        <w:t xml:space="preserve"> </w:t>
      </w:r>
      <w:r w:rsidR="00AE0A51" w:rsidRPr="00066A21">
        <w:t>Customer clicks on the view application status link</w:t>
      </w:r>
    </w:p>
    <w:p w14:paraId="78439F63" w14:textId="422527B5" w:rsidR="00D354DF" w:rsidRPr="00066A21" w:rsidRDefault="00CB3D68" w:rsidP="000175B1">
      <w:r>
        <w:t xml:space="preserve">10. </w:t>
      </w:r>
      <w:r w:rsidR="00D354DF" w:rsidRPr="00066A21">
        <w:t>The system displays the status check page</w:t>
      </w:r>
    </w:p>
    <w:p w14:paraId="46ACD0BF" w14:textId="5C4DFBA2" w:rsidR="00D354DF" w:rsidRPr="00066A21" w:rsidRDefault="00CB3D68" w:rsidP="000175B1">
      <w:r>
        <w:t xml:space="preserve">11. </w:t>
      </w:r>
      <w:r w:rsidR="00D354DF" w:rsidRPr="00066A21">
        <w:t>The customer enters application id and date of birth and clicks on check status button</w:t>
      </w:r>
    </w:p>
    <w:p w14:paraId="7AC6A979" w14:textId="4C27650A" w:rsidR="00840E48" w:rsidRPr="008C6B4A" w:rsidRDefault="00F70E8E" w:rsidP="000175B1">
      <w:r>
        <w:t>12</w:t>
      </w:r>
      <w:r w:rsidR="00CB3D68">
        <w:t xml:space="preserve">. </w:t>
      </w:r>
      <w:r w:rsidR="00D354DF" w:rsidRPr="00066A21">
        <w:t>The system displays the status of application</w:t>
      </w:r>
      <w:bookmarkStart w:id="44" w:name="_Toc458607230"/>
    </w:p>
    <w:p w14:paraId="3953FEF5" w14:textId="3FB8B9FD" w:rsidR="006A21E0" w:rsidRDefault="00840E48" w:rsidP="000175B1">
      <w:pPr>
        <w:pStyle w:val="StyleHeading2Sub-headingH2ChapterNumberAppendixLetterchnh"/>
      </w:pPr>
      <w:r>
        <w:rPr>
          <w:rFonts w:ascii="Trebuchet MS" w:hAnsi="Trebuchet MS"/>
          <w:color w:val="auto"/>
          <w:sz w:val="20"/>
          <w:szCs w:val="20"/>
          <w:lang w:val="en-US" w:eastAsia="fr-FR"/>
        </w:rPr>
        <w:t xml:space="preserve">      </w:t>
      </w:r>
      <w:r>
        <w:t>4.2.3 A</w:t>
      </w:r>
      <w:r w:rsidR="00B01A1A">
        <w:t>lternate</w:t>
      </w:r>
      <w:r w:rsidR="00800A1B" w:rsidRPr="000D0B2E">
        <w:t xml:space="preserve"> </w:t>
      </w:r>
      <w:proofErr w:type="gramStart"/>
      <w:r w:rsidR="00800A1B" w:rsidRPr="000D0B2E">
        <w:t xml:space="preserve">Flow </w:t>
      </w:r>
      <w:r w:rsidR="00BB746F">
        <w:t xml:space="preserve"> 3</w:t>
      </w:r>
      <w:proofErr w:type="gramEnd"/>
    </w:p>
    <w:p w14:paraId="53159BBF" w14:textId="77777777" w:rsidR="00006592" w:rsidRPr="00066A21" w:rsidRDefault="00006592" w:rsidP="000175B1">
      <w:pPr>
        <w:pStyle w:val="ListParagraph"/>
        <w:numPr>
          <w:ilvl w:val="3"/>
          <w:numId w:val="32"/>
        </w:numPr>
      </w:pPr>
      <w:r w:rsidRPr="00066A21">
        <w:t>Customer clicks on the customer page link on the Loan Application Processing System home page</w:t>
      </w:r>
    </w:p>
    <w:p w14:paraId="76E1FF30" w14:textId="77777777" w:rsidR="00006592" w:rsidRPr="00066A21" w:rsidRDefault="00006592" w:rsidP="000175B1">
      <w:pPr>
        <w:pStyle w:val="ListParagraph"/>
        <w:numPr>
          <w:ilvl w:val="3"/>
          <w:numId w:val="32"/>
        </w:numPr>
      </w:pPr>
      <w:r w:rsidRPr="00066A21">
        <w:t>The system displays Apply for Loan page</w:t>
      </w:r>
    </w:p>
    <w:p w14:paraId="61ACA15B" w14:textId="77777777" w:rsidR="00006592" w:rsidRPr="00066A21" w:rsidRDefault="00006592" w:rsidP="000175B1">
      <w:pPr>
        <w:pStyle w:val="ListParagraph"/>
        <w:numPr>
          <w:ilvl w:val="3"/>
          <w:numId w:val="32"/>
        </w:numPr>
      </w:pPr>
      <w:r w:rsidRPr="00066A21">
        <w:t>Customer fills all the necessary details</w:t>
      </w:r>
    </w:p>
    <w:p w14:paraId="407E907F" w14:textId="77777777" w:rsidR="00540352" w:rsidRPr="00066A21" w:rsidRDefault="00006592" w:rsidP="000175B1">
      <w:pPr>
        <w:pStyle w:val="ListParagraph"/>
        <w:numPr>
          <w:ilvl w:val="3"/>
          <w:numId w:val="32"/>
        </w:numPr>
      </w:pPr>
      <w:r w:rsidRPr="00066A21">
        <w:t>Customer clicks on Apply button</w:t>
      </w:r>
    </w:p>
    <w:p w14:paraId="6D1B5200" w14:textId="77777777" w:rsidR="00540352" w:rsidRPr="00066A21" w:rsidRDefault="00540352" w:rsidP="000175B1">
      <w:pPr>
        <w:pStyle w:val="ListParagraph"/>
        <w:numPr>
          <w:ilvl w:val="3"/>
          <w:numId w:val="32"/>
        </w:numPr>
      </w:pPr>
      <w:r w:rsidRPr="00066A21">
        <w:lastRenderedPageBreak/>
        <w:t>The system validates all the fields</w:t>
      </w:r>
    </w:p>
    <w:p w14:paraId="7F0003AD" w14:textId="4C25BBAA" w:rsidR="00540352" w:rsidRPr="00066A21" w:rsidRDefault="00540352" w:rsidP="000175B1">
      <w:pPr>
        <w:pStyle w:val="ListParagraph"/>
        <w:numPr>
          <w:ilvl w:val="3"/>
          <w:numId w:val="32"/>
        </w:numPr>
      </w:pPr>
      <w:r w:rsidRPr="00066A21">
        <w:t xml:space="preserve">The system displays a message informing successful submission of loan application form and generates </w:t>
      </w:r>
      <w:proofErr w:type="spellStart"/>
      <w:r w:rsidRPr="00066A21">
        <w:t>a</w:t>
      </w:r>
      <w:proofErr w:type="spellEnd"/>
      <w:r w:rsidRPr="00066A21">
        <w:t xml:space="preserve"> application id</w:t>
      </w:r>
    </w:p>
    <w:p w14:paraId="0500F084" w14:textId="188E4CAA" w:rsidR="00540352" w:rsidRPr="00A54652" w:rsidRDefault="00DA6ED0" w:rsidP="000175B1">
      <w:pPr>
        <w:pStyle w:val="ListParagraph"/>
        <w:numPr>
          <w:ilvl w:val="3"/>
          <w:numId w:val="32"/>
        </w:numPr>
      </w:pPr>
      <w:r w:rsidRPr="00A54652">
        <w:t>Customer clicks</w:t>
      </w:r>
      <w:r w:rsidR="00540352" w:rsidRPr="00A54652">
        <w:t xml:space="preserve"> </w:t>
      </w:r>
      <w:r w:rsidRPr="00A54652">
        <w:t xml:space="preserve">on </w:t>
      </w:r>
      <w:r w:rsidR="00540352" w:rsidRPr="00A54652">
        <w:t>the home page</w:t>
      </w:r>
      <w:r w:rsidRPr="00A54652">
        <w:t xml:space="preserve"> button</w:t>
      </w:r>
    </w:p>
    <w:p w14:paraId="0E922B28" w14:textId="3FEB73EE" w:rsidR="00DA6ED0" w:rsidRPr="00A54652" w:rsidRDefault="00DA6ED0" w:rsidP="000175B1">
      <w:pPr>
        <w:pStyle w:val="ListParagraph"/>
        <w:numPr>
          <w:ilvl w:val="3"/>
          <w:numId w:val="32"/>
        </w:numPr>
      </w:pPr>
      <w:r w:rsidRPr="00A54652">
        <w:t>The system navigates the customer to home page</w:t>
      </w:r>
    </w:p>
    <w:p w14:paraId="2EED6538" w14:textId="77777777" w:rsidR="00FF04A9" w:rsidRPr="00A54652" w:rsidRDefault="00FF04A9" w:rsidP="000175B1">
      <w:pPr>
        <w:pStyle w:val="ListParagraph"/>
        <w:numPr>
          <w:ilvl w:val="3"/>
          <w:numId w:val="32"/>
        </w:numPr>
      </w:pPr>
      <w:r w:rsidRPr="00A54652">
        <w:t>Customer finds the loan application status link and clicks on it</w:t>
      </w:r>
    </w:p>
    <w:p w14:paraId="0772D6F3" w14:textId="77777777" w:rsidR="00FF04A9" w:rsidRPr="00A54652" w:rsidRDefault="00FF04A9" w:rsidP="000175B1">
      <w:pPr>
        <w:pStyle w:val="ListParagraph"/>
        <w:numPr>
          <w:ilvl w:val="3"/>
          <w:numId w:val="32"/>
        </w:numPr>
      </w:pPr>
      <w:r w:rsidRPr="00A54652">
        <w:t>The system displays the status check page</w:t>
      </w:r>
    </w:p>
    <w:p w14:paraId="2608FB53" w14:textId="77777777" w:rsidR="00FF04A9" w:rsidRPr="00A54652" w:rsidRDefault="00FF04A9" w:rsidP="000175B1">
      <w:pPr>
        <w:pStyle w:val="ListParagraph"/>
        <w:numPr>
          <w:ilvl w:val="3"/>
          <w:numId w:val="32"/>
        </w:numPr>
      </w:pPr>
      <w:r w:rsidRPr="00A54652">
        <w:t>The customer enters application id and date of birth and clicks on check status button</w:t>
      </w:r>
    </w:p>
    <w:p w14:paraId="55623F71" w14:textId="09993B54" w:rsidR="00FB4AF2" w:rsidRDefault="00FF04A9" w:rsidP="000175B1">
      <w:pPr>
        <w:pStyle w:val="ListParagraph"/>
        <w:numPr>
          <w:ilvl w:val="3"/>
          <w:numId w:val="32"/>
        </w:numPr>
      </w:pPr>
      <w:r w:rsidRPr="00A54652">
        <w:t>The system displays the status of application</w:t>
      </w:r>
    </w:p>
    <w:p w14:paraId="18311792" w14:textId="77777777" w:rsidR="009F68BB" w:rsidRDefault="009F68BB" w:rsidP="000175B1"/>
    <w:p w14:paraId="31FB4300" w14:textId="77777777" w:rsidR="009F68BB" w:rsidRDefault="009F68BB" w:rsidP="000175B1"/>
    <w:p w14:paraId="0F4624A1" w14:textId="77777777" w:rsidR="009F68BB" w:rsidRPr="00A54652" w:rsidRDefault="009F68BB" w:rsidP="000175B1"/>
    <w:p w14:paraId="62648510" w14:textId="77777777" w:rsidR="00FF04A9" w:rsidRPr="00A54652" w:rsidRDefault="00FF04A9" w:rsidP="000175B1"/>
    <w:bookmarkEnd w:id="44"/>
    <w:p w14:paraId="618B0B69" w14:textId="12933482" w:rsidR="00295E5E" w:rsidRDefault="001F6215" w:rsidP="000175B1">
      <w:pPr>
        <w:pStyle w:val="StyleHeading2Sub-headingH2ChapterNumberAppendixLetterchnh"/>
      </w:pPr>
      <w:proofErr w:type="gramStart"/>
      <w:r>
        <w:t>4</w:t>
      </w:r>
      <w:r w:rsidR="009F68BB">
        <w:t xml:space="preserve">.2.4 </w:t>
      </w:r>
      <w:r>
        <w:t xml:space="preserve"> A</w:t>
      </w:r>
      <w:r w:rsidR="00295E5E">
        <w:t>lternate</w:t>
      </w:r>
      <w:proofErr w:type="gramEnd"/>
      <w:r w:rsidR="00295E5E" w:rsidRPr="000D0B2E">
        <w:t xml:space="preserve"> Flow </w:t>
      </w:r>
      <w:r w:rsidR="001B1F93">
        <w:t xml:space="preserve"> 4</w:t>
      </w:r>
    </w:p>
    <w:p w14:paraId="7C893987" w14:textId="3D45506A" w:rsidR="00800A1B" w:rsidRPr="000D0B2E" w:rsidRDefault="00C821EF" w:rsidP="000175B1">
      <w:pPr>
        <w:pStyle w:val="StyleHeading2Sub-headingH2ChapterNumberAppendixLetterchnh"/>
      </w:pPr>
      <w:r>
        <w:tab/>
      </w:r>
      <w:r>
        <w:tab/>
      </w:r>
      <w:r>
        <w:tab/>
      </w:r>
      <w:r w:rsidR="00B01A1A" w:rsidRPr="000D0B2E">
        <w:t xml:space="preserve">Exception Flow </w:t>
      </w:r>
      <w:r w:rsidR="00B01A1A">
        <w:t>1</w:t>
      </w:r>
      <w:proofErr w:type="gramStart"/>
      <w:r w:rsidR="00B01A1A">
        <w:t>:</w:t>
      </w:r>
      <w:r w:rsidR="00637B14" w:rsidRPr="000D0B2E">
        <w:t>Customer</w:t>
      </w:r>
      <w:proofErr w:type="gramEnd"/>
      <w:r w:rsidR="00637B14" w:rsidRPr="000D0B2E">
        <w:t xml:space="preserve"> remains idle for some time</w:t>
      </w:r>
    </w:p>
    <w:p w14:paraId="14BF5C56" w14:textId="77777777" w:rsidR="00637B14" w:rsidRPr="00853232" w:rsidRDefault="00637B14" w:rsidP="000175B1">
      <w:pPr>
        <w:pStyle w:val="ListParagraph"/>
        <w:numPr>
          <w:ilvl w:val="0"/>
          <w:numId w:val="15"/>
        </w:numPr>
      </w:pPr>
      <w:r w:rsidRPr="00853232">
        <w:t>Customer clicks on the customer page link on the Loan Application Processing System home page.</w:t>
      </w:r>
    </w:p>
    <w:p w14:paraId="74E8DE41" w14:textId="77777777" w:rsidR="00637B14" w:rsidRPr="00853232" w:rsidRDefault="00637B14" w:rsidP="000175B1">
      <w:pPr>
        <w:pStyle w:val="ListParagraph"/>
        <w:numPr>
          <w:ilvl w:val="0"/>
          <w:numId w:val="15"/>
        </w:numPr>
      </w:pPr>
      <w:r w:rsidRPr="00853232">
        <w:t>The system displays Apply for Loan page</w:t>
      </w:r>
    </w:p>
    <w:p w14:paraId="58C72F83" w14:textId="7719B29E" w:rsidR="00800A1B" w:rsidRPr="00853232" w:rsidRDefault="00637B14" w:rsidP="000175B1">
      <w:pPr>
        <w:pStyle w:val="ListParagraph"/>
        <w:numPr>
          <w:ilvl w:val="0"/>
          <w:numId w:val="15"/>
        </w:numPr>
      </w:pPr>
      <w:r w:rsidRPr="00853232">
        <w:t>Customer remains idle for some time</w:t>
      </w:r>
    </w:p>
    <w:p w14:paraId="484CC13F" w14:textId="77735768" w:rsidR="004C3F78" w:rsidRPr="00853232" w:rsidRDefault="00637B14" w:rsidP="000175B1">
      <w:pPr>
        <w:pStyle w:val="ListParagraph"/>
        <w:numPr>
          <w:ilvl w:val="0"/>
          <w:numId w:val="15"/>
        </w:numPr>
      </w:pPr>
      <w:r w:rsidRPr="00853232">
        <w:t>The system displays session expire message</w:t>
      </w:r>
    </w:p>
    <w:p w14:paraId="28D5B42E" w14:textId="0FDF6734" w:rsidR="00800A1B" w:rsidRPr="000D0B2E" w:rsidRDefault="00FB4AF2" w:rsidP="000175B1">
      <w:pPr>
        <w:pStyle w:val="StyleHeading2Sub-headingH2ChapterNumberAppendixLetterchnh"/>
      </w:pPr>
      <w:bookmarkStart w:id="45" w:name="_Toc458607231"/>
      <w:r>
        <w:t xml:space="preserve">                 </w:t>
      </w:r>
      <w:r w:rsidR="00FF60CB" w:rsidRPr="000D0B2E">
        <w:t>Exception Flow</w:t>
      </w:r>
      <w:r w:rsidR="00FF60CB">
        <w:t xml:space="preserve"> </w:t>
      </w:r>
      <w:r w:rsidR="006A21E0" w:rsidRPr="000D0B2E">
        <w:t>2</w:t>
      </w:r>
      <w:r w:rsidR="00800A1B" w:rsidRPr="000D0B2E">
        <w:t xml:space="preserve"> </w:t>
      </w:r>
      <w:r w:rsidR="00FF60CB">
        <w:t xml:space="preserve">  </w:t>
      </w:r>
      <w:r w:rsidR="00800A1B" w:rsidRPr="000D0B2E">
        <w:t>Web Server Down</w:t>
      </w:r>
      <w:bookmarkEnd w:id="45"/>
    </w:p>
    <w:p w14:paraId="45DCF26B" w14:textId="77777777" w:rsidR="004C3F78" w:rsidRPr="00853232" w:rsidRDefault="004C3F78" w:rsidP="000175B1">
      <w:pPr>
        <w:pStyle w:val="ListParagraph"/>
        <w:numPr>
          <w:ilvl w:val="0"/>
          <w:numId w:val="14"/>
        </w:numPr>
      </w:pPr>
      <w:r w:rsidRPr="00853232">
        <w:t>Customer clicks on the customer page link on the Loan Application Processing System home page.</w:t>
      </w:r>
    </w:p>
    <w:p w14:paraId="7CCF3F54" w14:textId="40BA1E31" w:rsidR="00800A1B" w:rsidRPr="000D0B2E" w:rsidRDefault="00800A1B" w:rsidP="000175B1">
      <w:pPr>
        <w:pStyle w:val="ListParagraph"/>
        <w:numPr>
          <w:ilvl w:val="0"/>
          <w:numId w:val="14"/>
        </w:numPr>
      </w:pPr>
      <w:r w:rsidRPr="00853232">
        <w:t>The system displays an error message regarding web server unavailability problem</w:t>
      </w:r>
    </w:p>
    <w:p w14:paraId="35BD7539" w14:textId="615400BE" w:rsidR="00800A1B" w:rsidRPr="000D0B2E" w:rsidRDefault="001418F1" w:rsidP="000175B1">
      <w:pPr>
        <w:pStyle w:val="StyleHeading2Sub-headingH2ChapterNumberAppendixLetterchnh"/>
      </w:pPr>
      <w:bookmarkStart w:id="46" w:name="_Toc458607232"/>
      <w:r>
        <w:tab/>
      </w:r>
      <w:r>
        <w:tab/>
        <w:t xml:space="preserve">    </w:t>
      </w:r>
      <w:r w:rsidR="004367C6">
        <w:t xml:space="preserve">   </w:t>
      </w:r>
      <w:r>
        <w:t xml:space="preserve"> </w:t>
      </w:r>
      <w:r w:rsidR="00FF60CB" w:rsidRPr="000D0B2E">
        <w:t xml:space="preserve">Exception Flow </w:t>
      </w:r>
      <w:r w:rsidR="006A21E0" w:rsidRPr="000D0B2E">
        <w:t>3</w:t>
      </w:r>
      <w:r w:rsidR="00800A1B" w:rsidRPr="000D0B2E">
        <w:t xml:space="preserve"> </w:t>
      </w:r>
      <w:r w:rsidR="00FF60CB">
        <w:t xml:space="preserve">  </w:t>
      </w:r>
      <w:r w:rsidR="00800A1B" w:rsidRPr="000D0B2E">
        <w:t>Database Connectivity Error</w:t>
      </w:r>
      <w:bookmarkEnd w:id="46"/>
    </w:p>
    <w:p w14:paraId="7D607C14" w14:textId="77777777" w:rsidR="00467590" w:rsidRPr="00853232" w:rsidRDefault="00467590" w:rsidP="000175B1">
      <w:pPr>
        <w:pStyle w:val="ListParagraph"/>
        <w:numPr>
          <w:ilvl w:val="0"/>
          <w:numId w:val="16"/>
        </w:numPr>
      </w:pPr>
      <w:r w:rsidRPr="00853232">
        <w:t>Customer clicks on the customer page link on the Loan Application Processing System home page.</w:t>
      </w:r>
    </w:p>
    <w:p w14:paraId="7984FDFA" w14:textId="77777777" w:rsidR="00467590" w:rsidRPr="00853232" w:rsidRDefault="00467590" w:rsidP="000175B1">
      <w:pPr>
        <w:pStyle w:val="ListParagraph"/>
        <w:numPr>
          <w:ilvl w:val="0"/>
          <w:numId w:val="16"/>
        </w:numPr>
      </w:pPr>
      <w:r w:rsidRPr="00853232">
        <w:t>The system displays Apply for Loan page</w:t>
      </w:r>
    </w:p>
    <w:p w14:paraId="7E10639E" w14:textId="77777777" w:rsidR="00467590" w:rsidRPr="00853232" w:rsidRDefault="00467590" w:rsidP="000175B1">
      <w:pPr>
        <w:pStyle w:val="ListParagraph"/>
        <w:numPr>
          <w:ilvl w:val="0"/>
          <w:numId w:val="16"/>
        </w:numPr>
      </w:pPr>
      <w:r w:rsidRPr="00853232">
        <w:t xml:space="preserve">Customer fills all the necessary details </w:t>
      </w:r>
    </w:p>
    <w:p w14:paraId="55CA91B8" w14:textId="77777777" w:rsidR="00467590" w:rsidRPr="00853232" w:rsidRDefault="00467590" w:rsidP="000175B1">
      <w:pPr>
        <w:pStyle w:val="ListParagraph"/>
        <w:numPr>
          <w:ilvl w:val="0"/>
          <w:numId w:val="16"/>
        </w:numPr>
      </w:pPr>
      <w:r w:rsidRPr="00853232">
        <w:t>Customer clicks on Apply button</w:t>
      </w:r>
    </w:p>
    <w:p w14:paraId="4397BDE3" w14:textId="7C61CDF5" w:rsidR="00CE34BF" w:rsidRPr="00833709" w:rsidRDefault="00800A1B" w:rsidP="000175B1">
      <w:pPr>
        <w:pStyle w:val="ListParagraph"/>
        <w:numPr>
          <w:ilvl w:val="0"/>
          <w:numId w:val="16"/>
        </w:numPr>
      </w:pPr>
      <w:r w:rsidRPr="00833709">
        <w:t>The system displays an error message regardin</w:t>
      </w:r>
      <w:r w:rsidR="00FB4AF2">
        <w:t>g database connectivity problem</w:t>
      </w:r>
    </w:p>
    <w:p w14:paraId="620F3FC6" w14:textId="356E5F9B" w:rsidR="00800A1B" w:rsidRPr="000D0B2E" w:rsidRDefault="00D57004" w:rsidP="000175B1">
      <w:pPr>
        <w:pStyle w:val="StyleHeading2Sub-headingH2ChapterNumberAppendixLetterchnh"/>
      </w:pPr>
      <w:bookmarkStart w:id="47" w:name="_Toc458607233"/>
      <w:r>
        <w:t xml:space="preserve">              </w:t>
      </w:r>
      <w:r w:rsidR="00FF60CB" w:rsidRPr="000D0B2E">
        <w:t>Exception Flow</w:t>
      </w:r>
      <w:r w:rsidR="00FF60CB">
        <w:t xml:space="preserve"> </w:t>
      </w:r>
      <w:proofErr w:type="gramStart"/>
      <w:r w:rsidR="00FF60CB">
        <w:t xml:space="preserve">4 </w:t>
      </w:r>
      <w:r w:rsidR="00800A1B" w:rsidRPr="000D0B2E">
        <w:t xml:space="preserve"> Network</w:t>
      </w:r>
      <w:proofErr w:type="gramEnd"/>
      <w:r w:rsidR="00800A1B" w:rsidRPr="000D0B2E">
        <w:t xml:space="preserve"> Connectivity Error</w:t>
      </w:r>
      <w:bookmarkEnd w:id="47"/>
    </w:p>
    <w:p w14:paraId="2CF928BE" w14:textId="77777777" w:rsidR="00C64B2D" w:rsidRPr="00BF1A3E" w:rsidRDefault="00C64B2D" w:rsidP="000175B1">
      <w:pPr>
        <w:pStyle w:val="ListParagraph"/>
        <w:numPr>
          <w:ilvl w:val="0"/>
          <w:numId w:val="17"/>
        </w:numPr>
      </w:pPr>
      <w:r w:rsidRPr="00BF1A3E">
        <w:t>Customer clicks on the customer page link on the Loan Application Processing System home page.</w:t>
      </w:r>
    </w:p>
    <w:p w14:paraId="6D9CB9AB" w14:textId="77777777" w:rsidR="00C64B2D" w:rsidRPr="00BF1A3E" w:rsidRDefault="00C64B2D" w:rsidP="000175B1">
      <w:pPr>
        <w:pStyle w:val="ListParagraph"/>
        <w:numPr>
          <w:ilvl w:val="0"/>
          <w:numId w:val="17"/>
        </w:numPr>
      </w:pPr>
      <w:r w:rsidRPr="00BF1A3E">
        <w:t>The system displays Apply for Loan page</w:t>
      </w:r>
    </w:p>
    <w:p w14:paraId="308BBB40" w14:textId="77777777" w:rsidR="00C64B2D" w:rsidRPr="00BF1A3E" w:rsidRDefault="00C64B2D" w:rsidP="000175B1">
      <w:pPr>
        <w:pStyle w:val="ListParagraph"/>
        <w:numPr>
          <w:ilvl w:val="0"/>
          <w:numId w:val="17"/>
        </w:numPr>
      </w:pPr>
      <w:r w:rsidRPr="00BF1A3E">
        <w:lastRenderedPageBreak/>
        <w:t xml:space="preserve">Customer fills all the necessary details </w:t>
      </w:r>
    </w:p>
    <w:p w14:paraId="7B9B4FE7" w14:textId="77777777" w:rsidR="00C64B2D" w:rsidRPr="00BF1A3E" w:rsidRDefault="00C64B2D" w:rsidP="000175B1">
      <w:pPr>
        <w:pStyle w:val="ListParagraph"/>
        <w:numPr>
          <w:ilvl w:val="0"/>
          <w:numId w:val="17"/>
        </w:numPr>
      </w:pPr>
      <w:r w:rsidRPr="00BF1A3E">
        <w:t>Customer clicks on Apply button</w:t>
      </w:r>
    </w:p>
    <w:p w14:paraId="320BC0C4" w14:textId="77777777" w:rsidR="008B2617" w:rsidRPr="00BF1A3E" w:rsidRDefault="00C64B2D" w:rsidP="000175B1">
      <w:pPr>
        <w:pStyle w:val="ListParagraph"/>
        <w:numPr>
          <w:ilvl w:val="0"/>
          <w:numId w:val="17"/>
        </w:numPr>
      </w:pPr>
      <w:r w:rsidRPr="00BF1A3E">
        <w:t>The</w:t>
      </w:r>
      <w:r w:rsidR="008B2617" w:rsidRPr="00BF1A3E">
        <w:t xml:space="preserve"> system validates all the fields</w:t>
      </w:r>
    </w:p>
    <w:p w14:paraId="00A373AE" w14:textId="07EEF719" w:rsidR="008B2617" w:rsidRPr="00BF1A3E" w:rsidRDefault="008B2617" w:rsidP="000175B1">
      <w:pPr>
        <w:pStyle w:val="ListParagraph"/>
        <w:numPr>
          <w:ilvl w:val="0"/>
          <w:numId w:val="17"/>
        </w:numPr>
      </w:pPr>
      <w:r w:rsidRPr="00BF1A3E">
        <w:t xml:space="preserve">The system displays a message informing successful submission of loan application form and generates </w:t>
      </w:r>
      <w:proofErr w:type="spellStart"/>
      <w:r w:rsidRPr="00BF1A3E">
        <w:t>a</w:t>
      </w:r>
      <w:proofErr w:type="spellEnd"/>
      <w:r w:rsidRPr="00BF1A3E">
        <w:t xml:space="preserve"> application id</w:t>
      </w:r>
    </w:p>
    <w:p w14:paraId="001E9B14" w14:textId="0B67ED51" w:rsidR="008B2617" w:rsidRPr="00BF1A3E" w:rsidRDefault="00215783" w:rsidP="000175B1">
      <w:pPr>
        <w:pStyle w:val="ListParagraph"/>
        <w:numPr>
          <w:ilvl w:val="0"/>
          <w:numId w:val="17"/>
        </w:numPr>
      </w:pPr>
      <w:r w:rsidRPr="00BF1A3E">
        <w:t>Customer clicks on the view application status link</w:t>
      </w:r>
    </w:p>
    <w:p w14:paraId="391037F1" w14:textId="1B507607" w:rsidR="009F5790" w:rsidRDefault="00800A1B" w:rsidP="000175B1">
      <w:pPr>
        <w:pStyle w:val="ListParagraph"/>
        <w:numPr>
          <w:ilvl w:val="0"/>
          <w:numId w:val="17"/>
        </w:numPr>
      </w:pPr>
      <w:r w:rsidRPr="00BF1A3E">
        <w:t>The system displays an error message regardi</w:t>
      </w:r>
      <w:r w:rsidR="004C72E0">
        <w:t>ng network connectivity problem</w:t>
      </w:r>
    </w:p>
    <w:p w14:paraId="5C0FB9E9" w14:textId="77777777" w:rsidR="00D80B15" w:rsidRDefault="00D80B15" w:rsidP="000175B1"/>
    <w:p w14:paraId="106C2966" w14:textId="77777777" w:rsidR="00D80B15" w:rsidRPr="00BF1A3E" w:rsidRDefault="00D80B15" w:rsidP="000175B1"/>
    <w:p w14:paraId="114F77FB" w14:textId="116851FB" w:rsidR="00BF3438" w:rsidRPr="000D0B2E" w:rsidRDefault="00344041" w:rsidP="000175B1">
      <w:pPr>
        <w:pStyle w:val="StyleHeading1H1Mainheading1Heading1Heading10Head1h1Sec"/>
      </w:pPr>
      <w:bookmarkStart w:id="48" w:name="_Toc145125013"/>
      <w:bookmarkStart w:id="49" w:name="_Toc165439511"/>
      <w:bookmarkStart w:id="50" w:name="_Toc186019620"/>
      <w:bookmarkStart w:id="51" w:name="_Toc458607234"/>
      <w:r>
        <w:t xml:space="preserve">             5. </w:t>
      </w:r>
      <w:r w:rsidR="009F5790" w:rsidRPr="000D0B2E">
        <w:t>Post Conditions</w:t>
      </w:r>
      <w:bookmarkEnd w:id="43"/>
      <w:bookmarkEnd w:id="48"/>
      <w:bookmarkEnd w:id="49"/>
      <w:bookmarkEnd w:id="50"/>
      <w:bookmarkEnd w:id="51"/>
      <w:r w:rsidR="00BF3438" w:rsidRPr="000D0B2E">
        <w:t xml:space="preserve"> </w:t>
      </w:r>
    </w:p>
    <w:tbl>
      <w:tblPr>
        <w:tblW w:w="0" w:type="auto"/>
        <w:tblInd w:w="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7"/>
        <w:gridCol w:w="5372"/>
      </w:tblGrid>
      <w:tr w:rsidR="009F5790" w:rsidRPr="000D0B2E" w14:paraId="0A18AD99" w14:textId="77777777" w:rsidTr="00C039FE">
        <w:trPr>
          <w:trHeight w:val="231"/>
          <w:tblHeader/>
        </w:trPr>
        <w:tc>
          <w:tcPr>
            <w:tcW w:w="3097" w:type="dxa"/>
            <w:shd w:val="clear" w:color="auto" w:fill="D9D9D9" w:themeFill="background1" w:themeFillShade="D9"/>
            <w:vAlign w:val="center"/>
          </w:tcPr>
          <w:p w14:paraId="100A3CA6" w14:textId="77777777" w:rsidR="00304EDE" w:rsidRPr="000D0B2E" w:rsidRDefault="00304EDE" w:rsidP="000175B1"/>
          <w:p w14:paraId="01B7B884" w14:textId="77777777" w:rsidR="009F5790" w:rsidRPr="000D0B2E" w:rsidRDefault="009F5790" w:rsidP="000175B1">
            <w:r w:rsidRPr="000D0B2E">
              <w:t>Flow Name</w:t>
            </w:r>
          </w:p>
        </w:tc>
        <w:tc>
          <w:tcPr>
            <w:tcW w:w="5372" w:type="dxa"/>
            <w:shd w:val="clear" w:color="auto" w:fill="D9D9D9" w:themeFill="background1" w:themeFillShade="D9"/>
            <w:vAlign w:val="center"/>
          </w:tcPr>
          <w:p w14:paraId="73C57282" w14:textId="77777777" w:rsidR="00304EDE" w:rsidRPr="000D0B2E" w:rsidRDefault="00304EDE" w:rsidP="000175B1"/>
          <w:p w14:paraId="002E44F9" w14:textId="77777777" w:rsidR="009F5790" w:rsidRPr="000D0B2E" w:rsidRDefault="009F5790" w:rsidP="000175B1">
            <w:r w:rsidRPr="000D0B2E">
              <w:t>Post Condition</w:t>
            </w:r>
          </w:p>
        </w:tc>
      </w:tr>
      <w:tr w:rsidR="00304EDE" w:rsidRPr="000D0B2E" w14:paraId="157725F0" w14:textId="77777777" w:rsidTr="00C039FE">
        <w:trPr>
          <w:trHeight w:val="640"/>
        </w:trPr>
        <w:tc>
          <w:tcPr>
            <w:tcW w:w="3097" w:type="dxa"/>
            <w:vAlign w:val="center"/>
          </w:tcPr>
          <w:p w14:paraId="6FC88656" w14:textId="4AEACCBF" w:rsidR="007B41E9" w:rsidRPr="00866A96" w:rsidRDefault="00256423" w:rsidP="000175B1">
            <w:r w:rsidRPr="00866A96">
              <w:t>Successful submission of online loan application form in  the Loan Application Processing System</w:t>
            </w:r>
          </w:p>
        </w:tc>
        <w:tc>
          <w:tcPr>
            <w:tcW w:w="5372" w:type="dxa"/>
            <w:vAlign w:val="center"/>
          </w:tcPr>
          <w:p w14:paraId="7AD6974C" w14:textId="00FEEC4B" w:rsidR="007B41E9" w:rsidRPr="00D80F9E" w:rsidRDefault="00445F0C" w:rsidP="000175B1">
            <w:pPr>
              <w:pStyle w:val="infoblue"/>
            </w:pPr>
            <w:r w:rsidRPr="00D80F9E">
              <w:t xml:space="preserve">Displays message “Your loan application has been submitted successfully” and Applicant id has </w:t>
            </w:r>
            <w:proofErr w:type="gramStart"/>
            <w:r w:rsidRPr="00D80F9E">
              <w:t>to  be</w:t>
            </w:r>
            <w:proofErr w:type="gramEnd"/>
            <w:r w:rsidRPr="00D80F9E">
              <w:t xml:space="preserve"> printed.</w:t>
            </w:r>
          </w:p>
        </w:tc>
      </w:tr>
      <w:tr w:rsidR="00304EDE" w:rsidRPr="000D0B2E" w14:paraId="17525C3D" w14:textId="77777777" w:rsidTr="004C168E">
        <w:trPr>
          <w:trHeight w:val="1718"/>
        </w:trPr>
        <w:tc>
          <w:tcPr>
            <w:tcW w:w="3097" w:type="dxa"/>
            <w:vAlign w:val="center"/>
          </w:tcPr>
          <w:p w14:paraId="16F72E40" w14:textId="3DD7553F" w:rsidR="007B41E9" w:rsidRPr="00866A96" w:rsidRDefault="005A7EB6" w:rsidP="000175B1">
            <w:r w:rsidRPr="00866A96">
              <w:t>Successful submission of online loan application form in  the Loan Application Processing System</w:t>
            </w:r>
            <w:r w:rsidR="007B35AE" w:rsidRPr="00866A96">
              <w:t xml:space="preserve"> after resetting</w:t>
            </w:r>
            <w:r w:rsidR="00BC689E" w:rsidRPr="00866A96">
              <w:t xml:space="preserve"> all the fields and filling it again</w:t>
            </w:r>
          </w:p>
        </w:tc>
        <w:tc>
          <w:tcPr>
            <w:tcW w:w="5372" w:type="dxa"/>
            <w:vAlign w:val="center"/>
          </w:tcPr>
          <w:p w14:paraId="23B5FA5C" w14:textId="6E15AE9D" w:rsidR="007B41E9" w:rsidRPr="00866A96" w:rsidRDefault="002F01B5" w:rsidP="000175B1">
            <w:r w:rsidRPr="00866A96">
              <w:t xml:space="preserve">Displays message “Your loan application has been submitted successfully” and Applicant id has </w:t>
            </w:r>
            <w:proofErr w:type="gramStart"/>
            <w:r w:rsidRPr="00866A96">
              <w:t>to  be</w:t>
            </w:r>
            <w:proofErr w:type="gramEnd"/>
            <w:r w:rsidRPr="00866A96">
              <w:t xml:space="preserve"> printed.</w:t>
            </w:r>
          </w:p>
        </w:tc>
      </w:tr>
      <w:tr w:rsidR="00EB294F" w:rsidRPr="000D0B2E" w14:paraId="5C569C60" w14:textId="77777777" w:rsidTr="00C039FE">
        <w:trPr>
          <w:trHeight w:val="729"/>
        </w:trPr>
        <w:tc>
          <w:tcPr>
            <w:tcW w:w="3097" w:type="dxa"/>
            <w:vAlign w:val="center"/>
          </w:tcPr>
          <w:p w14:paraId="39D0A785" w14:textId="01B9F3A8" w:rsidR="00EB294F" w:rsidRPr="00866A96" w:rsidRDefault="00EB294F" w:rsidP="000175B1">
            <w:r w:rsidRPr="00866A96">
              <w:t>Successful submission of the application id and date of birth</w:t>
            </w:r>
          </w:p>
        </w:tc>
        <w:tc>
          <w:tcPr>
            <w:tcW w:w="5372" w:type="dxa"/>
            <w:vAlign w:val="center"/>
          </w:tcPr>
          <w:p w14:paraId="14B77029" w14:textId="54FEF36F" w:rsidR="00EB294F" w:rsidRPr="00866A96" w:rsidRDefault="00657DDC" w:rsidP="000175B1">
            <w:r w:rsidRPr="00866A96">
              <w:t>The system should display message informing the status of application like applied or approved or rejected</w:t>
            </w:r>
          </w:p>
        </w:tc>
      </w:tr>
      <w:tr w:rsidR="00304EDE" w:rsidRPr="000D0B2E" w14:paraId="50EFF790" w14:textId="77777777" w:rsidTr="00C039FE">
        <w:trPr>
          <w:trHeight w:val="640"/>
        </w:trPr>
        <w:tc>
          <w:tcPr>
            <w:tcW w:w="3097" w:type="dxa"/>
            <w:vAlign w:val="center"/>
          </w:tcPr>
          <w:p w14:paraId="2A7601A8" w14:textId="0A07E087" w:rsidR="007B41E9" w:rsidRPr="00866A96" w:rsidRDefault="007B41E9" w:rsidP="000175B1">
            <w:r w:rsidRPr="00866A96">
              <w:t>Web Server Down</w:t>
            </w:r>
          </w:p>
        </w:tc>
        <w:tc>
          <w:tcPr>
            <w:tcW w:w="5372" w:type="dxa"/>
            <w:vAlign w:val="center"/>
          </w:tcPr>
          <w:p w14:paraId="0C2A61A0" w14:textId="6B3D5CE7" w:rsidR="007B41E9" w:rsidRPr="00D80F9E" w:rsidRDefault="007B41E9" w:rsidP="000175B1">
            <w:pPr>
              <w:pStyle w:val="infoblue"/>
              <w:rPr>
                <w:bCs/>
              </w:rPr>
            </w:pPr>
            <w:r w:rsidRPr="000175B1">
              <w:rPr>
                <w:color w:val="auto"/>
              </w:rPr>
              <w:t>The system should display an error message to the user regarding web server unavailability problem</w:t>
            </w:r>
          </w:p>
        </w:tc>
      </w:tr>
      <w:tr w:rsidR="00304EDE" w:rsidRPr="000D0B2E" w14:paraId="1ADF802C" w14:textId="77777777" w:rsidTr="00C039FE">
        <w:trPr>
          <w:trHeight w:val="621"/>
        </w:trPr>
        <w:tc>
          <w:tcPr>
            <w:tcW w:w="3097" w:type="dxa"/>
            <w:vAlign w:val="center"/>
          </w:tcPr>
          <w:p w14:paraId="4092D321" w14:textId="0B44E0E5" w:rsidR="007B41E9" w:rsidRPr="00866A96" w:rsidRDefault="007B41E9" w:rsidP="000175B1">
            <w:r w:rsidRPr="00866A96">
              <w:t>Database Connectivity Error</w:t>
            </w:r>
          </w:p>
        </w:tc>
        <w:tc>
          <w:tcPr>
            <w:tcW w:w="5372" w:type="dxa"/>
            <w:vAlign w:val="center"/>
          </w:tcPr>
          <w:p w14:paraId="5BBA7320" w14:textId="6C745A8D" w:rsidR="007B41E9" w:rsidRPr="000175B1" w:rsidRDefault="007B41E9" w:rsidP="000175B1">
            <w:pPr>
              <w:pStyle w:val="infoblue"/>
            </w:pPr>
            <w:r w:rsidRPr="000175B1">
              <w:rPr>
                <w:color w:val="auto"/>
              </w:rPr>
              <w:t>The system should display an error message to the user regarding the database connectivity problem</w:t>
            </w:r>
          </w:p>
        </w:tc>
      </w:tr>
      <w:tr w:rsidR="00304EDE" w:rsidRPr="000D0B2E" w14:paraId="6BA3C325" w14:textId="77777777" w:rsidTr="00C039FE">
        <w:trPr>
          <w:trHeight w:val="640"/>
        </w:trPr>
        <w:tc>
          <w:tcPr>
            <w:tcW w:w="3097" w:type="dxa"/>
            <w:vAlign w:val="center"/>
          </w:tcPr>
          <w:p w14:paraId="22CE5F70" w14:textId="04824F77" w:rsidR="007B41E9" w:rsidRPr="00866A96" w:rsidRDefault="007B41E9" w:rsidP="000175B1">
            <w:r w:rsidRPr="00866A96">
              <w:t>Network Connectivity Error</w:t>
            </w:r>
          </w:p>
        </w:tc>
        <w:tc>
          <w:tcPr>
            <w:tcW w:w="5372" w:type="dxa"/>
            <w:vAlign w:val="center"/>
          </w:tcPr>
          <w:p w14:paraId="62302261" w14:textId="162F46CC" w:rsidR="007B41E9" w:rsidRPr="00D80F9E" w:rsidRDefault="007B41E9" w:rsidP="000175B1">
            <w:pPr>
              <w:pStyle w:val="infoblue"/>
            </w:pPr>
            <w:r w:rsidRPr="000175B1">
              <w:rPr>
                <w:color w:val="auto"/>
              </w:rPr>
              <w:t>The system should display an error message to the user regarding the network connectivity problem</w:t>
            </w:r>
          </w:p>
        </w:tc>
      </w:tr>
    </w:tbl>
    <w:p w14:paraId="706FF477" w14:textId="04A8C11C" w:rsidR="00383A30" w:rsidRDefault="00866A96" w:rsidP="000175B1">
      <w:pPr>
        <w:pStyle w:val="StyleHeading1H1Mainheading1Heading1Heading10Head1h1Sec"/>
      </w:pPr>
      <w:bookmarkStart w:id="52" w:name="_Toc144299928"/>
      <w:bookmarkStart w:id="53" w:name="_Toc145125014"/>
      <w:bookmarkStart w:id="54" w:name="_Toc165439512"/>
      <w:bookmarkStart w:id="55" w:name="_Toc186019621"/>
      <w:bookmarkStart w:id="56" w:name="_Toc458607235"/>
      <w:r w:rsidRPr="00866A96">
        <w:lastRenderedPageBreak/>
        <w:t xml:space="preserve"> </w:t>
      </w:r>
      <w:r>
        <w:t xml:space="preserve"> </w:t>
      </w:r>
      <w:r w:rsidR="00383A30">
        <w:t xml:space="preserve">   </w:t>
      </w:r>
    </w:p>
    <w:p w14:paraId="6540F9C5" w14:textId="47960676" w:rsidR="00BF3438" w:rsidRPr="000D0B2E" w:rsidRDefault="00383A30" w:rsidP="000175B1">
      <w:pPr>
        <w:pStyle w:val="StyleHeading1H1Mainheading1Heading1Heading10Head1h1Sec"/>
      </w:pPr>
      <w:r>
        <w:t xml:space="preserve">       </w:t>
      </w:r>
      <w:proofErr w:type="gramStart"/>
      <w:r>
        <w:t>6.</w:t>
      </w:r>
      <w:r w:rsidR="00866A96" w:rsidRPr="000D0B2E">
        <w:t>S</w:t>
      </w:r>
      <w:r w:rsidR="009F5790" w:rsidRPr="000D0B2E">
        <w:t>pecial</w:t>
      </w:r>
      <w:proofErr w:type="gramEnd"/>
      <w:r w:rsidR="009F5790" w:rsidRPr="000D0B2E">
        <w:t xml:space="preserve"> Requirement</w:t>
      </w:r>
      <w:bookmarkEnd w:id="52"/>
      <w:bookmarkEnd w:id="53"/>
      <w:bookmarkEnd w:id="54"/>
      <w:bookmarkEnd w:id="55"/>
      <w:r w:rsidR="00755169" w:rsidRPr="000D0B2E">
        <w:t>s</w:t>
      </w:r>
      <w:bookmarkEnd w:id="56"/>
    </w:p>
    <w:p w14:paraId="7F30F35B" w14:textId="6A23CBF4" w:rsidR="00524418" w:rsidRPr="000D0B2E" w:rsidRDefault="001B465B" w:rsidP="000175B1">
      <w:pPr>
        <w:pStyle w:val="StyleHeading2Sub-headingH2ChapterNumberAppendixLetterchnh"/>
      </w:pPr>
      <w:bookmarkStart w:id="57" w:name="_Toc458607236"/>
      <w:r>
        <w:tab/>
      </w:r>
      <w:r>
        <w:tab/>
      </w:r>
      <w:r w:rsidR="00D77DA6">
        <w:t xml:space="preserve">      </w:t>
      </w:r>
      <w:r w:rsidR="00524418" w:rsidRPr="000D0B2E">
        <w:t>Performance</w:t>
      </w:r>
      <w:bookmarkEnd w:id="57"/>
      <w:r w:rsidR="00524418" w:rsidRPr="000D0B2E">
        <w:t xml:space="preserve"> </w:t>
      </w:r>
    </w:p>
    <w:p w14:paraId="232C4361" w14:textId="684518F7" w:rsidR="00CD5B9B" w:rsidRPr="00BB35E9" w:rsidRDefault="00D77DA6" w:rsidP="000175B1">
      <w:pPr>
        <w:pStyle w:val="ListParagraph"/>
      </w:pPr>
      <w:r>
        <w:t>1.</w:t>
      </w:r>
      <w:r w:rsidR="004C168E">
        <w:t xml:space="preserve"> </w:t>
      </w:r>
      <w:r w:rsidR="00CA0531" w:rsidRPr="00BB35E9">
        <w:t>The click on ‘Apply for loan</w:t>
      </w:r>
      <w:r w:rsidR="00261AEF" w:rsidRPr="00BB35E9">
        <w:t>’</w:t>
      </w:r>
      <w:r w:rsidR="00CA0531" w:rsidRPr="00BB35E9">
        <w:t xml:space="preserve"> </w:t>
      </w:r>
      <w:r w:rsidR="00261AEF" w:rsidRPr="00BB35E9">
        <w:t>shall display</w:t>
      </w:r>
      <w:r w:rsidR="00CA0531" w:rsidRPr="00BB35E9">
        <w:t xml:space="preserve"> the Application form within 15 seconds of customer</w:t>
      </w:r>
      <w:r w:rsidR="00261AEF" w:rsidRPr="00BB35E9">
        <w:t xml:space="preserve"> request</w:t>
      </w:r>
    </w:p>
    <w:p w14:paraId="6EFBC388" w14:textId="38B71DBB" w:rsidR="00514513" w:rsidRDefault="001B465B" w:rsidP="000175B1">
      <w:pPr>
        <w:pStyle w:val="StyleHeading2Sub-headingH2ChapterNumberAppendixLetterchnh"/>
      </w:pPr>
      <w:bookmarkStart w:id="58" w:name="_Toc458607237"/>
      <w:r>
        <w:tab/>
      </w:r>
      <w:r>
        <w:tab/>
      </w:r>
      <w:r w:rsidR="00D77DA6">
        <w:t xml:space="preserve">      </w:t>
      </w:r>
      <w:r w:rsidR="00261AEF" w:rsidRPr="000D0B2E">
        <w:t>Availability</w:t>
      </w:r>
      <w:bookmarkEnd w:id="58"/>
      <w:r w:rsidR="00514513">
        <w:t xml:space="preserve">  </w:t>
      </w:r>
    </w:p>
    <w:p w14:paraId="6FC932D3" w14:textId="5DFD7794" w:rsidR="00AE4A02" w:rsidRPr="00BB35E9" w:rsidRDefault="00514513" w:rsidP="000175B1">
      <w:pPr>
        <w:pStyle w:val="ListParagraph"/>
        <w:numPr>
          <w:ilvl w:val="1"/>
          <w:numId w:val="17"/>
        </w:numPr>
      </w:pPr>
      <w:r w:rsidRPr="00BB35E9">
        <w:t xml:space="preserve">Application is up and running 24*7 </w:t>
      </w:r>
    </w:p>
    <w:p w14:paraId="0A27265C" w14:textId="6453D3CB" w:rsidR="00514513" w:rsidRDefault="00AE4A02" w:rsidP="000175B1">
      <w:pPr>
        <w:pStyle w:val="ListParagraph"/>
        <w:numPr>
          <w:ilvl w:val="1"/>
          <w:numId w:val="17"/>
        </w:numPr>
      </w:pPr>
      <w:r w:rsidRPr="00BB35E9">
        <w:t>The status of the application should be made available from time to time</w:t>
      </w:r>
      <w:r w:rsidR="00514513">
        <w:t xml:space="preserve">   </w:t>
      </w:r>
    </w:p>
    <w:p w14:paraId="233AE37A" w14:textId="77777777" w:rsidR="00D8518F" w:rsidRDefault="00D8518F" w:rsidP="000175B1"/>
    <w:p w14:paraId="08B202A0" w14:textId="77777777" w:rsidR="00D8518F" w:rsidRDefault="00D8518F" w:rsidP="000175B1"/>
    <w:p w14:paraId="1BB628C4" w14:textId="301B734A" w:rsidR="00307C46" w:rsidRDefault="00514513" w:rsidP="000175B1">
      <w:pPr>
        <w:pStyle w:val="StyleHeading2Sub-headingH2ChapterNumberAppendixLetterchnh"/>
      </w:pPr>
      <w:r>
        <w:tab/>
      </w:r>
      <w:r w:rsidR="004C168E">
        <w:t xml:space="preserve">   </w:t>
      </w:r>
      <w:r>
        <w:t>User Interface</w:t>
      </w:r>
    </w:p>
    <w:p w14:paraId="100273AA" w14:textId="5B158CAF" w:rsidR="004C168E" w:rsidRPr="00B10BC4" w:rsidRDefault="004C168E" w:rsidP="000175B1">
      <w:pPr>
        <w:pStyle w:val="ListParagraph"/>
        <w:numPr>
          <w:ilvl w:val="1"/>
          <w:numId w:val="16"/>
        </w:numPr>
      </w:pPr>
      <w:r w:rsidRPr="00B10BC4">
        <w:t>The letters on Menus shall be bold</w:t>
      </w:r>
    </w:p>
    <w:p w14:paraId="491BE9F8" w14:textId="77777777" w:rsidR="004C168E" w:rsidRPr="00B10BC4" w:rsidRDefault="004C168E" w:rsidP="000175B1">
      <w:pPr>
        <w:pStyle w:val="ListParagraph"/>
        <w:numPr>
          <w:ilvl w:val="1"/>
          <w:numId w:val="16"/>
        </w:numPr>
      </w:pPr>
      <w:r w:rsidRPr="00B10BC4">
        <w:t xml:space="preserve">The active links </w:t>
      </w:r>
      <w:proofErr w:type="spellStart"/>
      <w:r w:rsidRPr="00B10BC4">
        <w:t>shoul</w:t>
      </w:r>
      <w:proofErr w:type="spellEnd"/>
      <w:r w:rsidRPr="00B10BC4">
        <w:t xml:space="preserve"> be displayed in red color</w:t>
      </w:r>
    </w:p>
    <w:p w14:paraId="4EEBA530" w14:textId="77777777" w:rsidR="004C168E" w:rsidRPr="00B10BC4" w:rsidRDefault="004C168E" w:rsidP="000175B1">
      <w:pPr>
        <w:pStyle w:val="ListParagraph"/>
        <w:numPr>
          <w:ilvl w:val="1"/>
          <w:numId w:val="16"/>
        </w:numPr>
      </w:pPr>
      <w:r w:rsidRPr="00B10BC4">
        <w:t xml:space="preserve">The </w:t>
      </w:r>
      <w:proofErr w:type="spellStart"/>
      <w:r w:rsidRPr="00B10BC4">
        <w:t>visisted</w:t>
      </w:r>
      <w:proofErr w:type="spellEnd"/>
      <w:r w:rsidRPr="00B10BC4">
        <w:t xml:space="preserve"> links should be displayed in </w:t>
      </w:r>
      <w:proofErr w:type="spellStart"/>
      <w:r w:rsidRPr="00B10BC4">
        <w:t>purpule</w:t>
      </w:r>
      <w:proofErr w:type="spellEnd"/>
      <w:r w:rsidRPr="00B10BC4">
        <w:t xml:space="preserve"> color</w:t>
      </w:r>
    </w:p>
    <w:p w14:paraId="412CF0F6" w14:textId="77777777" w:rsidR="004C168E" w:rsidRPr="00B10BC4" w:rsidRDefault="004C168E" w:rsidP="000175B1">
      <w:pPr>
        <w:pStyle w:val="ListParagraph"/>
        <w:numPr>
          <w:ilvl w:val="1"/>
          <w:numId w:val="16"/>
        </w:numPr>
      </w:pPr>
      <w:r w:rsidRPr="00B10BC4">
        <w:t>The Unvisited links should be displayed in blue</w:t>
      </w:r>
    </w:p>
    <w:p w14:paraId="7424F4FD" w14:textId="77777777" w:rsidR="004C168E" w:rsidRPr="00B10BC4" w:rsidRDefault="004C168E" w:rsidP="000175B1">
      <w:pPr>
        <w:pStyle w:val="ListParagraph"/>
        <w:numPr>
          <w:ilvl w:val="1"/>
          <w:numId w:val="16"/>
        </w:numPr>
      </w:pPr>
      <w:r w:rsidRPr="00B10BC4">
        <w:t>The logout and back button should be available on every page of the application</w:t>
      </w:r>
    </w:p>
    <w:p w14:paraId="48D79621" w14:textId="63769360" w:rsidR="004C168E" w:rsidRPr="00B10BC4" w:rsidRDefault="004C168E" w:rsidP="000175B1">
      <w:pPr>
        <w:pStyle w:val="ListParagraph"/>
        <w:numPr>
          <w:ilvl w:val="1"/>
          <w:numId w:val="16"/>
        </w:numPr>
      </w:pPr>
      <w:r w:rsidRPr="00B10BC4">
        <w:t xml:space="preserve">Look and feel and color </w:t>
      </w:r>
      <w:r w:rsidR="0068062E">
        <w:t>of application should be proper</w:t>
      </w:r>
    </w:p>
    <w:p w14:paraId="370138B3" w14:textId="59DC47FF" w:rsidR="004C168E" w:rsidRPr="009E1894" w:rsidRDefault="004C168E" w:rsidP="000175B1">
      <w:pPr>
        <w:pStyle w:val="ListParagraph"/>
        <w:numPr>
          <w:ilvl w:val="1"/>
          <w:numId w:val="16"/>
        </w:numPr>
        <w:rPr>
          <w:rStyle w:val="Emphasis"/>
          <w:rFonts w:ascii="Trebuchet MS" w:eastAsia="Times New Roman" w:hAnsi="Trebuchet MS" w:cs="Arial"/>
          <w:b w:val="0"/>
          <w:bCs w:val="0"/>
          <w:i w:val="0"/>
          <w:iCs w:val="0"/>
          <w:color w:val="auto"/>
          <w:bdr w:val="none" w:sz="0" w:space="0" w:color="auto"/>
          <w:shd w:val="clear" w:color="auto" w:fill="auto"/>
        </w:rPr>
      </w:pPr>
      <w:r w:rsidRPr="00B10BC4">
        <w:t>In case of Field  level validation error messages s</w:t>
      </w:r>
      <w:r w:rsidR="009E1894">
        <w:t>hould be displayed in red color</w:t>
      </w:r>
    </w:p>
    <w:p w14:paraId="2697801C" w14:textId="19CFC6E1" w:rsidR="00CD5B9B" w:rsidRPr="000D0B2E" w:rsidRDefault="001B465B" w:rsidP="000175B1">
      <w:pPr>
        <w:pStyle w:val="StyleHeading2Sub-headingH2ChapterNumberAppendixLetterchnh"/>
      </w:pPr>
      <w:bookmarkStart w:id="59" w:name="_Toc458607239"/>
      <w:r>
        <w:tab/>
      </w:r>
      <w:r w:rsidR="00F8175B" w:rsidRPr="000D0B2E">
        <w:t>Security</w:t>
      </w:r>
      <w:bookmarkEnd w:id="59"/>
    </w:p>
    <w:p w14:paraId="7A09A4C8" w14:textId="46B79D54" w:rsidR="00F8175B" w:rsidRPr="009C3873" w:rsidRDefault="003952B2" w:rsidP="000175B1">
      <w:pPr>
        <w:pStyle w:val="ListParagraph"/>
        <w:numPr>
          <w:ilvl w:val="0"/>
          <w:numId w:val="19"/>
        </w:numPr>
      </w:pPr>
      <w:r w:rsidRPr="009C3873">
        <w:t>T</w:t>
      </w:r>
      <w:r w:rsidR="00EE0CA3" w:rsidRPr="009C3873">
        <w:t>he LAPS</w:t>
      </w:r>
      <w:r w:rsidRPr="009C3873">
        <w:t xml:space="preserve"> will allow user to Cancel</w:t>
      </w:r>
      <w:r w:rsidR="00CD5B9B" w:rsidRPr="009C3873">
        <w:t xml:space="preserve"> prompt should be displ</w:t>
      </w:r>
      <w:r w:rsidR="00767D19" w:rsidRPr="009C3873">
        <w:t>a</w:t>
      </w:r>
      <w:r w:rsidR="00CD5B9B" w:rsidRPr="009C3873">
        <w:t>yed</w:t>
      </w:r>
      <w:r w:rsidR="00EE0CA3" w:rsidRPr="009C3873">
        <w:t xml:space="preserve"> in the application</w:t>
      </w:r>
      <w:r w:rsidRPr="009C3873">
        <w:t xml:space="preserve"> at any point.</w:t>
      </w:r>
    </w:p>
    <w:p w14:paraId="465E5F8E" w14:textId="5935B31E" w:rsidR="00BE488A" w:rsidRPr="009C3873" w:rsidRDefault="00BE488A" w:rsidP="000175B1">
      <w:pPr>
        <w:pStyle w:val="ListParagraph"/>
        <w:numPr>
          <w:ilvl w:val="0"/>
          <w:numId w:val="19"/>
        </w:numPr>
      </w:pPr>
      <w:r w:rsidRPr="009C3873">
        <w:t xml:space="preserve">After click </w:t>
      </w:r>
      <w:proofErr w:type="spellStart"/>
      <w:r w:rsidRPr="009C3873">
        <w:t>ing</w:t>
      </w:r>
      <w:proofErr w:type="spellEnd"/>
      <w:r w:rsidRPr="009C3873">
        <w:t xml:space="preserve"> on back on browser it should </w:t>
      </w:r>
      <w:r w:rsidRPr="009C3873">
        <w:rPr>
          <w:shd w:val="clear" w:color="auto" w:fill="FFFFFF"/>
        </w:rPr>
        <w:t>takes you back to the previous page in the list</w:t>
      </w:r>
    </w:p>
    <w:p w14:paraId="4479FD6E" w14:textId="77ACBF60" w:rsidR="00BE488A" w:rsidRPr="009C3873" w:rsidRDefault="00BE488A" w:rsidP="000175B1">
      <w:pPr>
        <w:pStyle w:val="ListParagraph"/>
        <w:numPr>
          <w:ilvl w:val="0"/>
          <w:numId w:val="19"/>
        </w:numPr>
      </w:pPr>
      <w:bookmarkStart w:id="60" w:name="_Toc144299929"/>
      <w:bookmarkStart w:id="61" w:name="_Toc145125015"/>
      <w:bookmarkStart w:id="62" w:name="_Toc165439513"/>
      <w:bookmarkStart w:id="63" w:name="_Toc186019622"/>
      <w:r w:rsidRPr="009C3873">
        <w:t xml:space="preserve">After click </w:t>
      </w:r>
      <w:proofErr w:type="spellStart"/>
      <w:r w:rsidRPr="009C3873">
        <w:t>ing</w:t>
      </w:r>
      <w:proofErr w:type="spellEnd"/>
      <w:r w:rsidRPr="009C3873">
        <w:t xml:space="preserve"> </w:t>
      </w:r>
      <w:r w:rsidR="0079693D" w:rsidRPr="009C3873">
        <w:t xml:space="preserve">on </w:t>
      </w:r>
      <w:proofErr w:type="spellStart"/>
      <w:r w:rsidR="0079693D" w:rsidRPr="009C3873">
        <w:t>Forword</w:t>
      </w:r>
      <w:proofErr w:type="spellEnd"/>
      <w:r w:rsidRPr="009C3873">
        <w:t xml:space="preserve"> on browser it should </w:t>
      </w:r>
      <w:r w:rsidR="00767D19" w:rsidRPr="009C3873">
        <w:rPr>
          <w:color w:val="242729"/>
          <w:shd w:val="clear" w:color="auto" w:fill="FFFFFF"/>
        </w:rPr>
        <w:t xml:space="preserve">takes you </w:t>
      </w:r>
      <w:proofErr w:type="gramStart"/>
      <w:r w:rsidR="00767D19" w:rsidRPr="009C3873">
        <w:rPr>
          <w:color w:val="242729"/>
          <w:shd w:val="clear" w:color="auto" w:fill="FFFFFF"/>
        </w:rPr>
        <w:t>forwa</w:t>
      </w:r>
      <w:r w:rsidR="0079693D" w:rsidRPr="009C3873">
        <w:rPr>
          <w:color w:val="242729"/>
          <w:shd w:val="clear" w:color="auto" w:fill="FFFFFF"/>
        </w:rPr>
        <w:t>rd  to</w:t>
      </w:r>
      <w:proofErr w:type="gramEnd"/>
      <w:r w:rsidR="0079693D" w:rsidRPr="009C3873">
        <w:rPr>
          <w:color w:val="242729"/>
          <w:shd w:val="clear" w:color="auto" w:fill="FFFFFF"/>
        </w:rPr>
        <w:t xml:space="preserve"> the next </w:t>
      </w:r>
      <w:r w:rsidRPr="009C3873">
        <w:rPr>
          <w:color w:val="242729"/>
          <w:shd w:val="clear" w:color="auto" w:fill="FFFFFF"/>
        </w:rPr>
        <w:t>page in the list</w:t>
      </w:r>
      <w:r w:rsidR="0079693D" w:rsidRPr="009C3873">
        <w:rPr>
          <w:color w:val="242729"/>
          <w:shd w:val="clear" w:color="auto" w:fill="FFFFFF"/>
        </w:rPr>
        <w:t>.</w:t>
      </w:r>
    </w:p>
    <w:p w14:paraId="7F29EDA6" w14:textId="47CF88CA" w:rsidR="0079693D" w:rsidRPr="009C3873" w:rsidRDefault="00EE0CA3" w:rsidP="000175B1">
      <w:pPr>
        <w:pStyle w:val="ListParagraph"/>
        <w:numPr>
          <w:ilvl w:val="0"/>
          <w:numId w:val="19"/>
        </w:numPr>
      </w:pPr>
      <w:r w:rsidRPr="009C3873">
        <w:rPr>
          <w:shd w:val="clear" w:color="auto" w:fill="FFFFFF"/>
        </w:rPr>
        <w:t>Customer s</w:t>
      </w:r>
      <w:r w:rsidR="0079693D" w:rsidRPr="009C3873">
        <w:rPr>
          <w:shd w:val="clear" w:color="auto" w:fill="FFFFFF"/>
        </w:rPr>
        <w:t>ession should get expire if user is inactive for 10 mins.</w:t>
      </w:r>
    </w:p>
    <w:p w14:paraId="4CE5885F" w14:textId="77777777" w:rsidR="006136B7" w:rsidRPr="009C3873" w:rsidRDefault="006136B7" w:rsidP="000175B1"/>
    <w:p w14:paraId="5E80354E" w14:textId="77777777" w:rsidR="0079693D" w:rsidRPr="000D0B2E" w:rsidRDefault="0079693D" w:rsidP="000175B1">
      <w:pPr>
        <w:pStyle w:val="ListParagraph"/>
      </w:pPr>
    </w:p>
    <w:p w14:paraId="502F6280" w14:textId="53A135CE" w:rsidR="009F5790" w:rsidRPr="000D0B2E" w:rsidRDefault="0068062E" w:rsidP="000175B1">
      <w:pPr>
        <w:pStyle w:val="StyleHeading1H1Mainheading1Heading1Heading10Head1h1Sec"/>
      </w:pPr>
      <w:bookmarkStart w:id="64" w:name="_Toc458607240"/>
      <w:r>
        <w:t xml:space="preserve">7. </w:t>
      </w:r>
      <w:r w:rsidR="00F70A2A">
        <w:t xml:space="preserve"> </w:t>
      </w:r>
      <w:r w:rsidR="009F5790" w:rsidRPr="000D0B2E">
        <w:t>Extension Points</w:t>
      </w:r>
      <w:bookmarkEnd w:id="60"/>
      <w:bookmarkEnd w:id="61"/>
      <w:bookmarkEnd w:id="62"/>
      <w:bookmarkEnd w:id="63"/>
      <w:bookmarkEnd w:id="64"/>
    </w:p>
    <w:p w14:paraId="5198B509" w14:textId="28B65E40" w:rsidR="00DE247D" w:rsidRPr="000D0B2E" w:rsidRDefault="00D41A4A" w:rsidP="000175B1">
      <w:pPr>
        <w:pStyle w:val="StyleHeading2Sub-headingH2ChapterNumberAppendixLetterchnh"/>
      </w:pPr>
      <w:bookmarkStart w:id="65" w:name="_Toc458607241"/>
      <w:bookmarkStart w:id="66" w:name="_Toc122945797"/>
      <w:bookmarkStart w:id="67" w:name="_Toc123634717"/>
      <w:bookmarkStart w:id="68" w:name="_Toc165439514"/>
      <w:bookmarkStart w:id="69" w:name="_Toc186019623"/>
      <w:r>
        <w:tab/>
      </w:r>
      <w:r w:rsidR="00DE247D" w:rsidRPr="000D0B2E">
        <w:t xml:space="preserve">Extension in Alternate </w:t>
      </w:r>
      <w:proofErr w:type="gramStart"/>
      <w:r w:rsidR="00DE247D" w:rsidRPr="000D0B2E">
        <w:t xml:space="preserve">Flow </w:t>
      </w:r>
      <w:r w:rsidR="00EA7593" w:rsidRPr="000D0B2E">
        <w:t xml:space="preserve"> </w:t>
      </w:r>
      <w:r w:rsidR="00DE247D" w:rsidRPr="000D0B2E">
        <w:t>1</w:t>
      </w:r>
      <w:proofErr w:type="gramEnd"/>
      <w:r w:rsidR="00DE247D" w:rsidRPr="000D0B2E">
        <w:t>:</w:t>
      </w:r>
      <w:bookmarkEnd w:id="65"/>
      <w:r w:rsidR="00DE247D" w:rsidRPr="000D0B2E">
        <w:t xml:space="preserve"> </w:t>
      </w:r>
    </w:p>
    <w:p w14:paraId="62FF771A" w14:textId="7D66A77E" w:rsidR="00DE247D" w:rsidRPr="009C3873" w:rsidRDefault="00240CA3" w:rsidP="000175B1">
      <w:r w:rsidRPr="009C3873">
        <w:t>In step 4</w:t>
      </w:r>
      <w:r w:rsidR="00DE247D" w:rsidRPr="009C3873">
        <w:t xml:space="preserve">, if the customer has </w:t>
      </w:r>
      <w:r w:rsidRPr="009C3873">
        <w:t>clicked on reset button</w:t>
      </w:r>
    </w:p>
    <w:p w14:paraId="74CD0A73" w14:textId="558CF6E8" w:rsidR="006C53AA" w:rsidRPr="009C3873" w:rsidRDefault="006C53AA" w:rsidP="000175B1">
      <w:r w:rsidRPr="009C3873">
        <w:t xml:space="preserve">1. </w:t>
      </w:r>
      <w:r w:rsidR="000C7933">
        <w:t xml:space="preserve"> </w:t>
      </w:r>
      <w:r w:rsidR="00DE247D" w:rsidRPr="009C3873">
        <w:t xml:space="preserve">The system prompts the </w:t>
      </w:r>
      <w:r w:rsidR="00240CA3" w:rsidRPr="009C3873">
        <w:t>user to re-enter the fields</w:t>
      </w:r>
    </w:p>
    <w:p w14:paraId="26249805" w14:textId="1BE8F7DA" w:rsidR="00DE247D" w:rsidRPr="009C3873" w:rsidRDefault="00790E63" w:rsidP="000175B1">
      <w:r w:rsidRPr="009C3873">
        <w:t>2</w:t>
      </w:r>
      <w:r w:rsidR="006C53AA" w:rsidRPr="009C3873">
        <w:t xml:space="preserve">. </w:t>
      </w:r>
      <w:r w:rsidR="000C7933">
        <w:t xml:space="preserve"> </w:t>
      </w:r>
      <w:r w:rsidR="00637B14" w:rsidRPr="009C3873">
        <w:t>The system takes customer</w:t>
      </w:r>
      <w:r w:rsidR="00DE247D" w:rsidRPr="009C3873">
        <w:t xml:space="preserve"> to the Step 3 of Basic Flow</w:t>
      </w:r>
    </w:p>
    <w:p w14:paraId="156F33CE" w14:textId="7E9C9830" w:rsidR="00EA7593" w:rsidRPr="000D0B2E" w:rsidRDefault="00D41A4A" w:rsidP="000175B1">
      <w:pPr>
        <w:pStyle w:val="StyleHeading2Sub-headingH2ChapterNumberAppendixLetterchnh"/>
      </w:pPr>
      <w:bookmarkStart w:id="70" w:name="_Toc458607242"/>
      <w:r>
        <w:lastRenderedPageBreak/>
        <w:t xml:space="preserve">        </w:t>
      </w:r>
      <w:r w:rsidR="00EA7593" w:rsidRPr="000D0B2E">
        <w:t xml:space="preserve">Extension in </w:t>
      </w:r>
      <w:r w:rsidR="00B33995" w:rsidRPr="000D0B2E">
        <w:t>Exception</w:t>
      </w:r>
      <w:r w:rsidR="00CD0A91">
        <w:t xml:space="preserve"> </w:t>
      </w:r>
      <w:proofErr w:type="gramStart"/>
      <w:r w:rsidR="00CD0A91">
        <w:t>Flow  2</w:t>
      </w:r>
      <w:proofErr w:type="gramEnd"/>
      <w:r w:rsidR="00EA7593" w:rsidRPr="000D0B2E">
        <w:t>:</w:t>
      </w:r>
      <w:bookmarkEnd w:id="70"/>
      <w:r w:rsidR="00EA7593" w:rsidRPr="000D0B2E">
        <w:t xml:space="preserve"> </w:t>
      </w:r>
    </w:p>
    <w:p w14:paraId="7F0BB941" w14:textId="4CDDF09F" w:rsidR="00EA7593" w:rsidRPr="000D0B2E" w:rsidRDefault="00EA7593" w:rsidP="000175B1">
      <w:r w:rsidRPr="000D0B2E">
        <w:t>In ste</w:t>
      </w:r>
      <w:r w:rsidR="00637B14" w:rsidRPr="000D0B2E">
        <w:t>p 4</w:t>
      </w:r>
      <w:r w:rsidRPr="000D0B2E">
        <w:t>, if</w:t>
      </w:r>
      <w:r w:rsidR="00637B14" w:rsidRPr="000D0B2E">
        <w:t xml:space="preserve"> the customer has remained idle for some </w:t>
      </w:r>
      <w:proofErr w:type="gramStart"/>
      <w:r w:rsidR="00637B14" w:rsidRPr="000D0B2E">
        <w:t>time</w:t>
      </w:r>
      <w:r w:rsidRPr="000D0B2E">
        <w:t xml:space="preserve"> :</w:t>
      </w:r>
      <w:proofErr w:type="gramEnd"/>
    </w:p>
    <w:p w14:paraId="6D575B2D" w14:textId="2F005E53" w:rsidR="00FD6564" w:rsidRPr="000D0B2E" w:rsidRDefault="00EA7593" w:rsidP="000175B1">
      <w:pPr>
        <w:pStyle w:val="ListParagraph"/>
        <w:numPr>
          <w:ilvl w:val="0"/>
          <w:numId w:val="23"/>
        </w:numPr>
      </w:pPr>
      <w:r w:rsidRPr="000D0B2E">
        <w:t xml:space="preserve">The system displays error message </w:t>
      </w:r>
      <w:r w:rsidR="00637B14" w:rsidRPr="000D0B2E">
        <w:t>saying session expires</w:t>
      </w:r>
      <w:r w:rsidR="006B704F" w:rsidRPr="000D0B2E">
        <w:t>.</w:t>
      </w:r>
    </w:p>
    <w:p w14:paraId="358A8B38" w14:textId="5947F206" w:rsidR="00EA7593" w:rsidRPr="000D0B2E" w:rsidRDefault="00637B14" w:rsidP="000175B1">
      <w:pPr>
        <w:pStyle w:val="ListParagraph"/>
        <w:numPr>
          <w:ilvl w:val="0"/>
          <w:numId w:val="23"/>
        </w:numPr>
      </w:pPr>
      <w:r w:rsidRPr="000D0B2E">
        <w:t>Refresh the page</w:t>
      </w:r>
    </w:p>
    <w:p w14:paraId="0BE9CD97" w14:textId="247A57EE" w:rsidR="00510891" w:rsidRPr="000D0B2E" w:rsidRDefault="00637B14" w:rsidP="000175B1">
      <w:pPr>
        <w:pStyle w:val="ListParagraph"/>
        <w:numPr>
          <w:ilvl w:val="0"/>
          <w:numId w:val="23"/>
        </w:numPr>
      </w:pPr>
      <w:r w:rsidRPr="000D0B2E">
        <w:t>The system takes customer to the Step 3 of Basic Flow</w:t>
      </w:r>
    </w:p>
    <w:p w14:paraId="584AD321" w14:textId="77777777" w:rsidR="000A2360" w:rsidRDefault="000A2360" w:rsidP="000175B1">
      <w:pPr>
        <w:pStyle w:val="ListParagraph"/>
      </w:pPr>
    </w:p>
    <w:p w14:paraId="06F75587" w14:textId="77777777" w:rsidR="005B56F8" w:rsidRDefault="005B56F8" w:rsidP="000175B1">
      <w:pPr>
        <w:pStyle w:val="ListParagraph"/>
      </w:pPr>
    </w:p>
    <w:p w14:paraId="21459B9A" w14:textId="77777777" w:rsidR="00D84927" w:rsidRDefault="00D84927" w:rsidP="000175B1">
      <w:pPr>
        <w:pStyle w:val="ListParagraph"/>
      </w:pPr>
    </w:p>
    <w:p w14:paraId="2EA78428" w14:textId="77777777" w:rsidR="00D84927" w:rsidRPr="000D0B2E" w:rsidRDefault="00D84927" w:rsidP="000175B1">
      <w:pPr>
        <w:pStyle w:val="ListParagraph"/>
      </w:pPr>
    </w:p>
    <w:p w14:paraId="553F8546" w14:textId="37A36E15" w:rsidR="0079693D" w:rsidRPr="000D0B2E" w:rsidRDefault="009F5790" w:rsidP="000175B1">
      <w:pPr>
        <w:pStyle w:val="StyleHeading1H1Mainheading1Heading1Heading10Head1h1Sec"/>
        <w:numPr>
          <w:ilvl w:val="1"/>
          <w:numId w:val="16"/>
        </w:numPr>
      </w:pPr>
      <w:bookmarkStart w:id="71" w:name="_Toc144299930"/>
      <w:bookmarkStart w:id="72" w:name="_Toc145125016"/>
      <w:bookmarkStart w:id="73" w:name="_Toc165439515"/>
      <w:bookmarkStart w:id="74" w:name="_Toc186019624"/>
      <w:bookmarkStart w:id="75" w:name="_Toc458607243"/>
      <w:bookmarkEnd w:id="66"/>
      <w:bookmarkEnd w:id="67"/>
      <w:bookmarkEnd w:id="68"/>
      <w:bookmarkEnd w:id="69"/>
      <w:r w:rsidRPr="000D0B2E">
        <w:t>Business Rules</w:t>
      </w:r>
      <w:bookmarkEnd w:id="71"/>
      <w:bookmarkEnd w:id="72"/>
      <w:bookmarkEnd w:id="73"/>
      <w:bookmarkEnd w:id="74"/>
      <w:bookmarkEnd w:id="75"/>
    </w:p>
    <w:p w14:paraId="2B97A179" w14:textId="77777777" w:rsidR="00CE34BF" w:rsidRPr="000D0B2E" w:rsidRDefault="00CE34BF" w:rsidP="000175B1">
      <w:pPr>
        <w:pStyle w:val="infoblue"/>
      </w:pPr>
    </w:p>
    <w:tbl>
      <w:tblPr>
        <w:tblW w:w="0" w:type="auto"/>
        <w:tblInd w:w="6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9"/>
        <w:gridCol w:w="3512"/>
        <w:gridCol w:w="2877"/>
      </w:tblGrid>
      <w:tr w:rsidR="00BF42A5" w:rsidRPr="000D0B2E" w14:paraId="5DA241AB" w14:textId="77777777" w:rsidTr="00556B28">
        <w:trPr>
          <w:trHeight w:val="343"/>
          <w:tblHeader/>
        </w:trPr>
        <w:tc>
          <w:tcPr>
            <w:tcW w:w="2189" w:type="dxa"/>
            <w:shd w:val="clear" w:color="auto" w:fill="F3F3F3"/>
            <w:vAlign w:val="center"/>
          </w:tcPr>
          <w:p w14:paraId="1ACB541A" w14:textId="77777777" w:rsidR="009F5790" w:rsidRPr="004C72E0" w:rsidRDefault="009F5790" w:rsidP="000175B1">
            <w:r w:rsidRPr="004C72E0">
              <w:t>Business Rule Name</w:t>
            </w:r>
          </w:p>
        </w:tc>
        <w:tc>
          <w:tcPr>
            <w:tcW w:w="3512" w:type="dxa"/>
            <w:shd w:val="clear" w:color="auto" w:fill="F3F3F3"/>
            <w:vAlign w:val="center"/>
          </w:tcPr>
          <w:p w14:paraId="05661A87" w14:textId="77777777" w:rsidR="009F5790" w:rsidRPr="004C72E0" w:rsidRDefault="009F5790" w:rsidP="000175B1">
            <w:r w:rsidRPr="004C72E0">
              <w:t>Business Rule Description</w:t>
            </w:r>
          </w:p>
        </w:tc>
        <w:tc>
          <w:tcPr>
            <w:tcW w:w="2877" w:type="dxa"/>
            <w:shd w:val="clear" w:color="auto" w:fill="F3F3F3"/>
            <w:vAlign w:val="center"/>
          </w:tcPr>
          <w:p w14:paraId="39145F8C" w14:textId="77777777" w:rsidR="009F5790" w:rsidRPr="004C72E0" w:rsidRDefault="009F5790" w:rsidP="000175B1">
            <w:r w:rsidRPr="004C72E0">
              <w:t>System action (if BR fails)</w:t>
            </w:r>
          </w:p>
        </w:tc>
      </w:tr>
      <w:tr w:rsidR="00BF42A5" w:rsidRPr="000D0B2E" w14:paraId="5E4F9659" w14:textId="77777777" w:rsidTr="00556B28">
        <w:trPr>
          <w:trHeight w:val="841"/>
        </w:trPr>
        <w:tc>
          <w:tcPr>
            <w:tcW w:w="2189" w:type="dxa"/>
            <w:vAlign w:val="center"/>
          </w:tcPr>
          <w:p w14:paraId="34BE25B9" w14:textId="59DE3875" w:rsidR="009F5790" w:rsidRPr="000175B1" w:rsidRDefault="000A2360" w:rsidP="000175B1">
            <w:pPr>
              <w:pStyle w:val="infoblue"/>
              <w:rPr>
                <w:color w:val="auto"/>
              </w:rPr>
            </w:pPr>
            <w:r w:rsidRPr="000175B1">
              <w:rPr>
                <w:color w:val="auto"/>
              </w:rPr>
              <w:t>BR01</w:t>
            </w:r>
          </w:p>
        </w:tc>
        <w:tc>
          <w:tcPr>
            <w:tcW w:w="3512" w:type="dxa"/>
            <w:vAlign w:val="center"/>
          </w:tcPr>
          <w:p w14:paraId="7DB9F38F" w14:textId="0BAEF39B" w:rsidR="009F5790" w:rsidRPr="000175B1" w:rsidRDefault="001A354E" w:rsidP="000175B1">
            <w:pPr>
              <w:pStyle w:val="infoblue"/>
              <w:rPr>
                <w:color w:val="auto"/>
              </w:rPr>
            </w:pPr>
            <w:r w:rsidRPr="000175B1">
              <w:rPr>
                <w:color w:val="auto"/>
              </w:rPr>
              <w:t>The applicant name should be minimum 20 characters</w:t>
            </w:r>
          </w:p>
        </w:tc>
        <w:tc>
          <w:tcPr>
            <w:tcW w:w="2877" w:type="dxa"/>
            <w:vAlign w:val="center"/>
          </w:tcPr>
          <w:p w14:paraId="61C1AE7B" w14:textId="4103FA72" w:rsidR="009F5790" w:rsidRPr="000175B1" w:rsidRDefault="001A354E" w:rsidP="000175B1">
            <w:pPr>
              <w:pStyle w:val="infoblue"/>
              <w:rPr>
                <w:color w:val="auto"/>
              </w:rPr>
            </w:pPr>
            <w:r w:rsidRPr="000175B1">
              <w:rPr>
                <w:color w:val="auto"/>
              </w:rPr>
              <w:t>Customer is prompted to re-enter/check the applicant name</w:t>
            </w:r>
          </w:p>
        </w:tc>
      </w:tr>
      <w:tr w:rsidR="00BF42A5" w:rsidRPr="000D0B2E" w14:paraId="49347A52" w14:textId="77777777" w:rsidTr="00556B28">
        <w:trPr>
          <w:trHeight w:val="841"/>
        </w:trPr>
        <w:tc>
          <w:tcPr>
            <w:tcW w:w="2189" w:type="dxa"/>
            <w:vAlign w:val="center"/>
          </w:tcPr>
          <w:p w14:paraId="7155FEA1" w14:textId="7D4585CF" w:rsidR="000A2360" w:rsidRPr="000175B1" w:rsidRDefault="000A2360" w:rsidP="000175B1">
            <w:pPr>
              <w:pStyle w:val="infoblue"/>
              <w:rPr>
                <w:color w:val="auto"/>
              </w:rPr>
            </w:pPr>
            <w:r w:rsidRPr="000175B1">
              <w:rPr>
                <w:color w:val="auto"/>
              </w:rPr>
              <w:t>BR02</w:t>
            </w:r>
          </w:p>
        </w:tc>
        <w:tc>
          <w:tcPr>
            <w:tcW w:w="3512" w:type="dxa"/>
            <w:vAlign w:val="center"/>
          </w:tcPr>
          <w:p w14:paraId="0B16553C" w14:textId="652215FD" w:rsidR="000A2360" w:rsidRPr="000175B1" w:rsidRDefault="006017D7" w:rsidP="000175B1">
            <w:pPr>
              <w:pStyle w:val="infoblue"/>
              <w:rPr>
                <w:color w:val="auto"/>
              </w:rPr>
            </w:pPr>
            <w:r w:rsidRPr="000175B1">
              <w:rPr>
                <w:color w:val="auto"/>
              </w:rPr>
              <w:t>The phone number and mobile number should only be</w:t>
            </w:r>
            <w:r w:rsidR="00B95A57" w:rsidRPr="000175B1">
              <w:rPr>
                <w:color w:val="auto"/>
              </w:rPr>
              <w:t xml:space="preserve"> in number format</w:t>
            </w:r>
          </w:p>
        </w:tc>
        <w:tc>
          <w:tcPr>
            <w:tcW w:w="2877" w:type="dxa"/>
            <w:vAlign w:val="center"/>
          </w:tcPr>
          <w:p w14:paraId="72D0A41A" w14:textId="733ED31A" w:rsidR="000A2360" w:rsidRPr="000175B1" w:rsidRDefault="00893E99" w:rsidP="000175B1">
            <w:pPr>
              <w:pStyle w:val="infoblue"/>
              <w:rPr>
                <w:color w:val="auto"/>
              </w:rPr>
            </w:pPr>
            <w:proofErr w:type="spellStart"/>
            <w:r w:rsidRPr="000175B1">
              <w:rPr>
                <w:color w:val="auto"/>
              </w:rPr>
              <w:t>Displayes</w:t>
            </w:r>
            <w:proofErr w:type="spellEnd"/>
            <w:r w:rsidRPr="000175B1">
              <w:rPr>
                <w:color w:val="auto"/>
              </w:rPr>
              <w:t xml:space="preserve"> error message “</w:t>
            </w:r>
            <w:r w:rsidR="006017D7" w:rsidRPr="000175B1">
              <w:rPr>
                <w:color w:val="auto"/>
              </w:rPr>
              <w:t>Please enter valid phone number and mobile number</w:t>
            </w:r>
            <w:r w:rsidRPr="000175B1">
              <w:rPr>
                <w:color w:val="auto"/>
              </w:rPr>
              <w:t>”</w:t>
            </w:r>
          </w:p>
        </w:tc>
      </w:tr>
      <w:tr w:rsidR="00BF42A5" w:rsidRPr="000D0B2E" w14:paraId="46B39FDB" w14:textId="77777777" w:rsidTr="00556B28">
        <w:trPr>
          <w:trHeight w:val="841"/>
        </w:trPr>
        <w:tc>
          <w:tcPr>
            <w:tcW w:w="2189" w:type="dxa"/>
            <w:vAlign w:val="center"/>
          </w:tcPr>
          <w:p w14:paraId="420FE912" w14:textId="7408657A" w:rsidR="000A2360" w:rsidRPr="000175B1" w:rsidRDefault="000A2360" w:rsidP="000175B1">
            <w:pPr>
              <w:pStyle w:val="infoblue"/>
              <w:rPr>
                <w:color w:val="auto"/>
              </w:rPr>
            </w:pPr>
            <w:r w:rsidRPr="000175B1">
              <w:rPr>
                <w:color w:val="auto"/>
              </w:rPr>
              <w:t>BR03</w:t>
            </w:r>
          </w:p>
        </w:tc>
        <w:tc>
          <w:tcPr>
            <w:tcW w:w="3512" w:type="dxa"/>
            <w:vAlign w:val="center"/>
          </w:tcPr>
          <w:p w14:paraId="776D4143" w14:textId="46C4FF9D" w:rsidR="000A2360" w:rsidRPr="000175B1" w:rsidRDefault="002F0E1F" w:rsidP="000175B1">
            <w:pPr>
              <w:pStyle w:val="infoblue"/>
              <w:rPr>
                <w:color w:val="auto"/>
              </w:rPr>
            </w:pPr>
            <w:r w:rsidRPr="000175B1">
              <w:rPr>
                <w:color w:val="auto"/>
              </w:rPr>
              <w:t>The Count of Dependents should be given in number format</w:t>
            </w:r>
          </w:p>
        </w:tc>
        <w:tc>
          <w:tcPr>
            <w:tcW w:w="2877" w:type="dxa"/>
            <w:vAlign w:val="center"/>
          </w:tcPr>
          <w:p w14:paraId="356D8C7E" w14:textId="2BD4D0A7" w:rsidR="000A2360" w:rsidRPr="000175B1" w:rsidRDefault="00026079" w:rsidP="000175B1">
            <w:pPr>
              <w:pStyle w:val="infoblue"/>
              <w:rPr>
                <w:color w:val="auto"/>
              </w:rPr>
            </w:pPr>
            <w:r w:rsidRPr="000175B1">
              <w:rPr>
                <w:color w:val="auto"/>
              </w:rPr>
              <w:t>Displays error</w:t>
            </w:r>
            <w:r w:rsidR="00755713" w:rsidRPr="000175B1">
              <w:rPr>
                <w:color w:val="auto"/>
              </w:rPr>
              <w:t xml:space="preserve"> message “Please enter Count of Dependents field in number format </w:t>
            </w:r>
            <w:r w:rsidRPr="000175B1">
              <w:rPr>
                <w:color w:val="auto"/>
              </w:rPr>
              <w:t>”</w:t>
            </w:r>
          </w:p>
        </w:tc>
      </w:tr>
    </w:tbl>
    <w:p w14:paraId="3F91D96E" w14:textId="77777777" w:rsidR="00B160FB" w:rsidRDefault="00B160FB" w:rsidP="000175B1">
      <w:pPr>
        <w:pStyle w:val="StyleHeading1H1Mainheading1Heading1Heading10Head1h1Sec"/>
      </w:pPr>
      <w:bookmarkStart w:id="76" w:name="_Toc144299931"/>
      <w:bookmarkStart w:id="77" w:name="_Toc145125017"/>
      <w:bookmarkStart w:id="78" w:name="_Toc165439516"/>
      <w:bookmarkStart w:id="79" w:name="_Toc186019625"/>
      <w:bookmarkStart w:id="80" w:name="_Toc458607244"/>
    </w:p>
    <w:p w14:paraId="6B85BC7C" w14:textId="77777777" w:rsidR="00D84927" w:rsidRDefault="00D84927" w:rsidP="000175B1">
      <w:pPr>
        <w:pStyle w:val="StyleHeading1H1Mainheading1Heading1Heading10Head1h1Sec"/>
      </w:pPr>
    </w:p>
    <w:p w14:paraId="049CC59B" w14:textId="77777777" w:rsidR="00D84927" w:rsidRDefault="00D84927" w:rsidP="000175B1">
      <w:pPr>
        <w:pStyle w:val="StyleHeading1H1Mainheading1Heading1Heading10Head1h1Sec"/>
      </w:pPr>
    </w:p>
    <w:p w14:paraId="0D5575CC" w14:textId="77777777" w:rsidR="00D84927" w:rsidRDefault="00D84927" w:rsidP="000175B1">
      <w:pPr>
        <w:pStyle w:val="StyleHeading1H1Mainheading1Heading1Heading10Head1h1Sec"/>
      </w:pPr>
    </w:p>
    <w:p w14:paraId="2294C636" w14:textId="77777777" w:rsidR="00D84927" w:rsidRDefault="00D84927" w:rsidP="000175B1">
      <w:pPr>
        <w:pStyle w:val="StyleHeading1H1Mainheading1Heading1Heading10Head1h1Sec"/>
      </w:pPr>
    </w:p>
    <w:p w14:paraId="444C9450" w14:textId="77777777" w:rsidR="00D84927" w:rsidRDefault="00D84927" w:rsidP="000175B1">
      <w:pPr>
        <w:pStyle w:val="StyleHeading1H1Mainheading1Heading1Heading10Head1h1Sec"/>
      </w:pPr>
    </w:p>
    <w:p w14:paraId="48E2A757" w14:textId="77777777" w:rsidR="00D84927" w:rsidRDefault="00D84927" w:rsidP="000175B1">
      <w:pPr>
        <w:pStyle w:val="StyleHeading1H1Mainheading1Heading1Heading10Head1h1Sec"/>
      </w:pPr>
    </w:p>
    <w:p w14:paraId="3A3A8C1F" w14:textId="77777777" w:rsidR="00D84927" w:rsidRDefault="00D84927" w:rsidP="000175B1">
      <w:pPr>
        <w:pStyle w:val="StyleHeading1H1Mainheading1Heading1Heading10Head1h1Sec"/>
      </w:pPr>
    </w:p>
    <w:p w14:paraId="3D0CD999" w14:textId="328CC7DF" w:rsidR="00556B28" w:rsidRPr="000D0B2E" w:rsidRDefault="00556B28" w:rsidP="000175B1">
      <w:pPr>
        <w:pStyle w:val="StyleHeading1H1Mainheading1Heading1Heading10Head1h1Sec"/>
        <w:numPr>
          <w:ilvl w:val="1"/>
          <w:numId w:val="16"/>
        </w:numPr>
      </w:pPr>
      <w:r w:rsidRPr="000D0B2E">
        <w:t>Diagrams</w:t>
      </w:r>
    </w:p>
    <w:p w14:paraId="1BF9A5A3" w14:textId="77777777" w:rsidR="00556B28" w:rsidRPr="000D0B2E" w:rsidRDefault="00556B28" w:rsidP="000175B1">
      <w:pPr>
        <w:pStyle w:val="StyleHeading2Sub-headingH2ChapterNumberAppendixLetterchnh"/>
      </w:pPr>
      <w:bookmarkStart w:id="81" w:name="_Toc144299932"/>
      <w:bookmarkStart w:id="82" w:name="_Toc145125018"/>
      <w:bookmarkStart w:id="83" w:name="_Toc165439517"/>
      <w:bookmarkStart w:id="84" w:name="_Toc186019626"/>
      <w:bookmarkStart w:id="85" w:name="_Toc458607245"/>
      <w:r w:rsidRPr="000D0B2E">
        <w:t>Use Case Diagram</w:t>
      </w:r>
      <w:bookmarkEnd w:id="81"/>
      <w:bookmarkEnd w:id="82"/>
      <w:bookmarkEnd w:id="83"/>
      <w:bookmarkEnd w:id="84"/>
      <w:r w:rsidRPr="000D0B2E">
        <w:t xml:space="preserve"> for </w:t>
      </w:r>
      <w:bookmarkEnd w:id="85"/>
      <w:r w:rsidRPr="000D0B2E">
        <w:t>Customer</w:t>
      </w:r>
    </w:p>
    <w:bookmarkEnd w:id="76"/>
    <w:bookmarkEnd w:id="77"/>
    <w:bookmarkEnd w:id="78"/>
    <w:bookmarkEnd w:id="79"/>
    <w:bookmarkEnd w:id="80"/>
    <w:p w14:paraId="13271151" w14:textId="77777777" w:rsidR="0079693D" w:rsidRPr="000D0B2E" w:rsidRDefault="0079693D" w:rsidP="000175B1">
      <w:pPr>
        <w:pStyle w:val="infoblue"/>
      </w:pPr>
    </w:p>
    <w:p w14:paraId="29281F77" w14:textId="7ACFEF15" w:rsidR="009F5790" w:rsidRPr="000D0B2E" w:rsidRDefault="00C77830" w:rsidP="000175B1">
      <w:pPr>
        <w:pStyle w:val="infoblue"/>
      </w:pPr>
      <w:r>
        <w:rPr>
          <w:noProof/>
        </w:rPr>
        <w:drawing>
          <wp:inline distT="0" distB="0" distL="0" distR="0" wp14:anchorId="2EC43D45" wp14:editId="4A2802CF">
            <wp:extent cx="5731510" cy="2654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DB38" w14:textId="77777777" w:rsidR="009F5790" w:rsidRPr="000D0B2E" w:rsidRDefault="009F5790" w:rsidP="000175B1"/>
    <w:p w14:paraId="00676D7B" w14:textId="5D359288" w:rsidR="0079693D" w:rsidRPr="000D0B2E" w:rsidRDefault="00B160FB" w:rsidP="000175B1">
      <w:pPr>
        <w:pStyle w:val="StyleHeading1H1Mainheading1Heading1Heading10Head1h1Sec"/>
      </w:pPr>
      <w:r>
        <w:lastRenderedPageBreak/>
        <w:t xml:space="preserve">10. </w:t>
      </w:r>
      <w:bookmarkStart w:id="86" w:name="_Toc144299934"/>
      <w:bookmarkStart w:id="87" w:name="_Toc145125020"/>
      <w:bookmarkStart w:id="88" w:name="_Toc165439519"/>
      <w:bookmarkStart w:id="89" w:name="_Toc186019628"/>
      <w:bookmarkStart w:id="90" w:name="_Toc458607247"/>
      <w:r w:rsidR="009F5790" w:rsidRPr="000D0B2E">
        <w:t>Scenarios</w:t>
      </w:r>
      <w:bookmarkEnd w:id="86"/>
      <w:bookmarkEnd w:id="87"/>
      <w:bookmarkEnd w:id="88"/>
      <w:bookmarkEnd w:id="89"/>
      <w:bookmarkEnd w:id="90"/>
    </w:p>
    <w:p w14:paraId="472550AD" w14:textId="0800B2E2" w:rsidR="009F5790" w:rsidRPr="000D0B2E" w:rsidRDefault="009147A6" w:rsidP="000175B1">
      <w:pPr>
        <w:pStyle w:val="StyleHeading2Sub-headingH2ChapterNumberAppendixLetterchnh"/>
      </w:pPr>
      <w:bookmarkStart w:id="91" w:name="_Toc144299935"/>
      <w:bookmarkStart w:id="92" w:name="_Toc145125021"/>
      <w:bookmarkStart w:id="93" w:name="_Toc165439520"/>
      <w:bookmarkStart w:id="94" w:name="_Toc186019629"/>
      <w:bookmarkStart w:id="95" w:name="_Toc458607248"/>
      <w:r>
        <w:tab/>
      </w:r>
      <w:r>
        <w:tab/>
      </w:r>
      <w:r w:rsidR="009F5790" w:rsidRPr="000D0B2E">
        <w:t>Success Scenarios</w:t>
      </w:r>
      <w:bookmarkEnd w:id="91"/>
      <w:bookmarkEnd w:id="92"/>
      <w:bookmarkEnd w:id="93"/>
      <w:bookmarkEnd w:id="94"/>
      <w:bookmarkEnd w:id="95"/>
    </w:p>
    <w:p w14:paraId="26B5071F" w14:textId="5EB195AD" w:rsidR="00982C75" w:rsidRDefault="001B5E7B" w:rsidP="000175B1">
      <w:pPr>
        <w:pStyle w:val="NormalNotesBulleted"/>
        <w:numPr>
          <w:ilvl w:val="0"/>
          <w:numId w:val="28"/>
        </w:numPr>
      </w:pPr>
      <w:r>
        <w:t xml:space="preserve"> </w:t>
      </w:r>
      <w:r w:rsidR="00982C75" w:rsidRPr="000D0B2E">
        <w:t xml:space="preserve">Successful </w:t>
      </w:r>
      <w:r w:rsidR="00B030B2" w:rsidRPr="000D0B2E">
        <w:t>submission of</w:t>
      </w:r>
      <w:r w:rsidR="001E6A99">
        <w:t xml:space="preserve"> customer loan Application form</w:t>
      </w:r>
    </w:p>
    <w:p w14:paraId="57EC932E" w14:textId="5DC7F7DF" w:rsidR="003207E4" w:rsidRPr="000D0B2E" w:rsidRDefault="001B5E7B" w:rsidP="000175B1">
      <w:pPr>
        <w:pStyle w:val="NormalNotesBulleted"/>
        <w:numPr>
          <w:ilvl w:val="0"/>
          <w:numId w:val="28"/>
        </w:numPr>
      </w:pPr>
      <w:r>
        <w:t xml:space="preserve"> </w:t>
      </w:r>
      <w:r w:rsidR="003207E4">
        <w:t>Successful display of application</w:t>
      </w:r>
      <w:r w:rsidR="00033D92">
        <w:t xml:space="preserve"> </w:t>
      </w:r>
      <w:r w:rsidR="003207E4">
        <w:t>status information</w:t>
      </w:r>
    </w:p>
    <w:p w14:paraId="17B36821" w14:textId="7BA6F957" w:rsidR="009F5790" w:rsidRPr="000D0B2E" w:rsidRDefault="00202833" w:rsidP="000175B1">
      <w:pPr>
        <w:pStyle w:val="StyleHeading2Sub-headingH2ChapterNumberAppendixLetterchnh"/>
      </w:pPr>
      <w:bookmarkStart w:id="96" w:name="_Toc144299936"/>
      <w:bookmarkStart w:id="97" w:name="_Toc145125022"/>
      <w:bookmarkStart w:id="98" w:name="_Toc165439521"/>
      <w:bookmarkStart w:id="99" w:name="_Toc186019630"/>
      <w:bookmarkStart w:id="100" w:name="_Toc458607249"/>
      <w:r>
        <w:t xml:space="preserve">       </w:t>
      </w:r>
      <w:r w:rsidR="009147A6">
        <w:t xml:space="preserve">   </w:t>
      </w:r>
      <w:r w:rsidR="009F5790" w:rsidRPr="000D0B2E">
        <w:t>Failure Scenarios</w:t>
      </w:r>
      <w:bookmarkEnd w:id="96"/>
      <w:bookmarkEnd w:id="97"/>
      <w:bookmarkEnd w:id="98"/>
      <w:bookmarkEnd w:id="99"/>
      <w:bookmarkEnd w:id="100"/>
    </w:p>
    <w:p w14:paraId="4B82413E" w14:textId="77777777" w:rsidR="00982C75" w:rsidRPr="000D0B2E" w:rsidRDefault="00982C75" w:rsidP="000175B1">
      <w:pPr>
        <w:pStyle w:val="NormalNotesBulleted"/>
        <w:numPr>
          <w:ilvl w:val="0"/>
          <w:numId w:val="7"/>
        </w:numPr>
      </w:pPr>
      <w:r w:rsidRPr="000D0B2E">
        <w:t>Web Server Down</w:t>
      </w:r>
    </w:p>
    <w:p w14:paraId="5F0DC63B" w14:textId="77777777" w:rsidR="00982C75" w:rsidRPr="000D0B2E" w:rsidRDefault="00982C75" w:rsidP="000175B1">
      <w:pPr>
        <w:pStyle w:val="NormalNotesBulleted"/>
        <w:numPr>
          <w:ilvl w:val="0"/>
          <w:numId w:val="7"/>
        </w:numPr>
      </w:pPr>
      <w:r w:rsidRPr="000D0B2E">
        <w:t>Database Connectivity Error</w:t>
      </w:r>
    </w:p>
    <w:p w14:paraId="2E7AB60D" w14:textId="77777777" w:rsidR="00982C75" w:rsidRPr="000D0B2E" w:rsidRDefault="00982C75" w:rsidP="000175B1">
      <w:pPr>
        <w:pStyle w:val="NormalNotesBulleted"/>
        <w:numPr>
          <w:ilvl w:val="0"/>
          <w:numId w:val="7"/>
        </w:numPr>
      </w:pPr>
      <w:r w:rsidRPr="000D0B2E">
        <w:t>Network Connectivity Error</w:t>
      </w:r>
    </w:p>
    <w:p w14:paraId="2338ADB1" w14:textId="57627005" w:rsidR="009F5790" w:rsidRPr="000D0B2E" w:rsidRDefault="00982C75" w:rsidP="000175B1">
      <w:r w:rsidRPr="000D0B2E">
        <w:tab/>
      </w:r>
    </w:p>
    <w:p w14:paraId="61308D71" w14:textId="35B1C1DA" w:rsidR="00B50092" w:rsidRPr="008223A1" w:rsidRDefault="001D2154" w:rsidP="000175B1">
      <w:pPr>
        <w:pStyle w:val="StyleHeading1H1Mainheading1Heading1Heading10Head1h1Sec"/>
        <w:rPr>
          <w:color w:val="auto"/>
        </w:rPr>
      </w:pPr>
      <w:r>
        <w:t xml:space="preserve">11. </w:t>
      </w:r>
      <w:bookmarkStart w:id="101" w:name="_Toc144299937"/>
      <w:bookmarkStart w:id="102" w:name="_Toc145125023"/>
      <w:bookmarkStart w:id="103" w:name="_Toc165439522"/>
      <w:bookmarkStart w:id="104" w:name="_Toc186019631"/>
      <w:bookmarkStart w:id="105" w:name="_Toc458607250"/>
      <w:r w:rsidR="009F5790" w:rsidRPr="008223A1">
        <w:rPr>
          <w:color w:val="auto"/>
        </w:rPr>
        <w:t>Issues</w:t>
      </w:r>
      <w:bookmarkEnd w:id="101"/>
      <w:bookmarkEnd w:id="102"/>
      <w:bookmarkEnd w:id="103"/>
      <w:bookmarkEnd w:id="104"/>
      <w:bookmarkEnd w:id="105"/>
    </w:p>
    <w:p w14:paraId="3B4B31B3" w14:textId="25E6E8FA" w:rsidR="009F5790" w:rsidRPr="008223A1" w:rsidRDefault="002E59FF" w:rsidP="000175B1">
      <w:pPr>
        <w:pStyle w:val="infoblue"/>
        <w:numPr>
          <w:ilvl w:val="0"/>
          <w:numId w:val="20"/>
        </w:numPr>
        <w:rPr>
          <w:color w:val="auto"/>
        </w:rPr>
      </w:pPr>
      <w:r w:rsidRPr="008223A1">
        <w:rPr>
          <w:color w:val="auto"/>
        </w:rPr>
        <w:t>How many loans the customer can apply out of the available loans?</w:t>
      </w:r>
    </w:p>
    <w:p w14:paraId="7CB3529F" w14:textId="034F04CD" w:rsidR="00980564" w:rsidRPr="008223A1" w:rsidRDefault="00B95EBB" w:rsidP="000175B1">
      <w:pPr>
        <w:pStyle w:val="infoblue"/>
        <w:numPr>
          <w:ilvl w:val="0"/>
          <w:numId w:val="20"/>
        </w:numPr>
        <w:rPr>
          <w:color w:val="auto"/>
        </w:rPr>
      </w:pPr>
      <w:r w:rsidRPr="008223A1">
        <w:rPr>
          <w:color w:val="auto"/>
        </w:rPr>
        <w:t>What if th</w:t>
      </w:r>
      <w:r w:rsidR="002E59FF" w:rsidRPr="008223A1">
        <w:rPr>
          <w:color w:val="auto"/>
        </w:rPr>
        <w:t>e customer wants to apply for more than one loan?</w:t>
      </w:r>
    </w:p>
    <w:p w14:paraId="7CC62646" w14:textId="65C7802B" w:rsidR="009F5790" w:rsidRPr="000D0B2E" w:rsidRDefault="00723FDE" w:rsidP="000175B1">
      <w:pPr>
        <w:pStyle w:val="StyleHeading1H1Mainheading1Heading1Heading10Head1h1Sec"/>
      </w:pPr>
      <w:r>
        <w:t xml:space="preserve">12. </w:t>
      </w:r>
      <w:bookmarkStart w:id="106" w:name="_Toc144299938"/>
      <w:bookmarkStart w:id="107" w:name="_Toc145125024"/>
      <w:bookmarkStart w:id="108" w:name="_Toc165439523"/>
      <w:bookmarkStart w:id="109" w:name="_Toc186019632"/>
      <w:bookmarkStart w:id="110" w:name="_Toc458607251"/>
      <w:r w:rsidR="009F5790" w:rsidRPr="000D0B2E">
        <w:t>UI Specifications</w:t>
      </w:r>
      <w:bookmarkEnd w:id="106"/>
      <w:bookmarkEnd w:id="107"/>
      <w:bookmarkEnd w:id="108"/>
      <w:bookmarkEnd w:id="109"/>
      <w:bookmarkEnd w:id="110"/>
    </w:p>
    <w:p w14:paraId="58B743EA" w14:textId="2ED94744" w:rsidR="009F5790" w:rsidRPr="008223A1" w:rsidRDefault="008F7E86" w:rsidP="008223A1">
      <w:pPr>
        <w:pStyle w:val="infoblue"/>
        <w:tabs>
          <w:tab w:val="center" w:pos="4513"/>
        </w:tabs>
        <w:rPr>
          <w:color w:val="auto"/>
        </w:rPr>
      </w:pPr>
      <w:r w:rsidRPr="008223A1">
        <w:rPr>
          <w:color w:val="auto"/>
        </w:rPr>
        <w:t>https://www.onlineloanapplication.com</w:t>
      </w:r>
      <w:r w:rsidR="008223A1" w:rsidRPr="008223A1">
        <w:rPr>
          <w:color w:val="auto"/>
        </w:rPr>
        <w:tab/>
      </w:r>
    </w:p>
    <w:p w14:paraId="32F05197" w14:textId="3079E0A9" w:rsidR="00B50092" w:rsidRPr="000D0B2E" w:rsidRDefault="00723FDE" w:rsidP="000175B1">
      <w:pPr>
        <w:pStyle w:val="StyleHeading1H1Mainheading1Heading1Heading10Head1h1Sec"/>
      </w:pPr>
      <w:r>
        <w:t xml:space="preserve">14. </w:t>
      </w:r>
      <w:bookmarkStart w:id="111" w:name="_Toc144299939"/>
      <w:bookmarkStart w:id="112" w:name="_Toc145125025"/>
      <w:bookmarkStart w:id="113" w:name="_Toc165439524"/>
      <w:bookmarkStart w:id="114" w:name="_Toc186019633"/>
      <w:bookmarkStart w:id="115" w:name="_Toc458607252"/>
      <w:r w:rsidR="009F5790" w:rsidRPr="000D0B2E">
        <w:t>Inter System Dependencies</w:t>
      </w:r>
      <w:bookmarkStart w:id="116" w:name="_GoBack"/>
      <w:bookmarkEnd w:id="111"/>
      <w:bookmarkEnd w:id="112"/>
      <w:bookmarkEnd w:id="113"/>
      <w:bookmarkEnd w:id="114"/>
      <w:bookmarkEnd w:id="115"/>
      <w:bookmarkEnd w:id="116"/>
    </w:p>
    <w:p w14:paraId="5896F56D" w14:textId="796BF323" w:rsidR="009F5790" w:rsidRPr="000D0B2E" w:rsidRDefault="009F5790" w:rsidP="000175B1">
      <w:r w:rsidRPr="000D0B2E">
        <w:t xml:space="preserve">Module: </w:t>
      </w:r>
      <w:r w:rsidR="00E0247F">
        <w:t>‘Apply Online for loan</w:t>
      </w:r>
      <w:r w:rsidR="006C53AA" w:rsidRPr="000D0B2E">
        <w:t xml:space="preserve">’ gets impacted due </w:t>
      </w:r>
      <w:proofErr w:type="gramStart"/>
      <w:r w:rsidR="006C53AA" w:rsidRPr="000D0B2E">
        <w:t>to :</w:t>
      </w:r>
      <w:proofErr w:type="gramEnd"/>
      <w:r w:rsidR="006C53AA" w:rsidRPr="000D0B2E">
        <w:t xml:space="preserve"> </w:t>
      </w:r>
    </w:p>
    <w:p w14:paraId="32524964" w14:textId="77777777" w:rsidR="009F5790" w:rsidRPr="000D0B2E" w:rsidRDefault="009F5790" w:rsidP="000175B1"/>
    <w:p w14:paraId="19D63F4C" w14:textId="67C7793F" w:rsidR="009F5790" w:rsidRDefault="009F5790" w:rsidP="000175B1">
      <w:r w:rsidRPr="000D0B2E">
        <w:t xml:space="preserve">Use case name: </w:t>
      </w:r>
      <w:r w:rsidR="00E75713">
        <w:t>Loan Application Process</w:t>
      </w:r>
    </w:p>
    <w:p w14:paraId="4334FB50" w14:textId="77777777" w:rsidR="006D3977" w:rsidRDefault="006D3977" w:rsidP="000175B1"/>
    <w:p w14:paraId="629A0B5F" w14:textId="39F3AFEA" w:rsidR="006D3977" w:rsidRPr="000D0B2E" w:rsidRDefault="006D3977" w:rsidP="000175B1">
      <w:r>
        <w:t xml:space="preserve">Flow </w:t>
      </w:r>
      <w:proofErr w:type="gramStart"/>
      <w:r>
        <w:t>name :</w:t>
      </w:r>
      <w:proofErr w:type="gramEnd"/>
      <w:r>
        <w:t xml:space="preserve"> Alternate Flow 1</w:t>
      </w:r>
    </w:p>
    <w:p w14:paraId="4B470267" w14:textId="77777777" w:rsidR="009F5790" w:rsidRPr="000D0B2E" w:rsidRDefault="009F5790" w:rsidP="000175B1"/>
    <w:p w14:paraId="7E34014E" w14:textId="62CEB9A5" w:rsidR="009F5790" w:rsidRPr="000D0B2E" w:rsidRDefault="009F5790" w:rsidP="000175B1">
      <w:r w:rsidRPr="000D0B2E">
        <w:t>Impact:</w:t>
      </w:r>
      <w:r w:rsidR="009920DA">
        <w:t xml:space="preserve"> The customer will not be able to apply for loan if the administrator fails to add new loan details</w:t>
      </w:r>
    </w:p>
    <w:p w14:paraId="2C231003" w14:textId="77777777" w:rsidR="009F5790" w:rsidRDefault="009F5790" w:rsidP="000175B1"/>
    <w:p w14:paraId="3D5B6EBE" w14:textId="77777777" w:rsidR="002A551B" w:rsidRDefault="002A551B" w:rsidP="000175B1"/>
    <w:p w14:paraId="6B263A7F" w14:textId="77777777" w:rsidR="0073321A" w:rsidRPr="000D0B2E" w:rsidRDefault="0073321A" w:rsidP="000175B1"/>
    <w:p w14:paraId="2304A5FD" w14:textId="21D72619" w:rsidR="009F5790" w:rsidRPr="000D0B2E" w:rsidRDefault="00723FDE" w:rsidP="000175B1">
      <w:pPr>
        <w:pStyle w:val="StyleHeading1H1Mainheading1Heading1Heading10Head1h1Sec"/>
      </w:pPr>
      <w:r>
        <w:t xml:space="preserve">15. </w:t>
      </w:r>
      <w:bookmarkStart w:id="117" w:name="_Toc144299940"/>
      <w:bookmarkStart w:id="118" w:name="_Toc145125026"/>
      <w:bookmarkStart w:id="119" w:name="_Toc165439525"/>
      <w:bookmarkStart w:id="120" w:name="_Toc186019634"/>
      <w:bookmarkStart w:id="121" w:name="_Toc458607253"/>
      <w:r w:rsidR="009F5790" w:rsidRPr="000D0B2E">
        <w:t>Integratio</w:t>
      </w:r>
      <w:bookmarkEnd w:id="117"/>
      <w:bookmarkEnd w:id="118"/>
      <w:r w:rsidR="009F5790" w:rsidRPr="000D0B2E">
        <w:t>n with an already existing System of the &lt;&lt;Customer&gt;&gt;</w:t>
      </w:r>
      <w:bookmarkEnd w:id="119"/>
      <w:bookmarkEnd w:id="120"/>
      <w:bookmarkEnd w:id="121"/>
      <w:r w:rsidR="00D84927">
        <w:t>&lt;&lt;Not Applicable&gt;&gt;</w:t>
      </w:r>
    </w:p>
    <w:p w14:paraId="0460A58B" w14:textId="77777777" w:rsidR="009F5790" w:rsidRPr="000D0B2E" w:rsidRDefault="009F5790" w:rsidP="000175B1"/>
    <w:p w14:paraId="549E3FD1" w14:textId="77777777" w:rsidR="009F5790" w:rsidRPr="000D0B2E" w:rsidRDefault="009F5790" w:rsidP="000175B1"/>
    <w:p w14:paraId="2892254F" w14:textId="61056604" w:rsidR="00C8361D" w:rsidRPr="000D0B2E" w:rsidRDefault="00723FDE" w:rsidP="000175B1">
      <w:pPr>
        <w:pStyle w:val="StyleHeading1H1Mainheading1Heading1Heading10Head1h1Sec"/>
      </w:pPr>
      <w:bookmarkStart w:id="122" w:name="_Toc144299941"/>
      <w:bookmarkStart w:id="123" w:name="_Toc145125027"/>
      <w:bookmarkStart w:id="124" w:name="_Toc165439526"/>
      <w:bookmarkStart w:id="125" w:name="_Toc186019635"/>
      <w:bookmarkStart w:id="126" w:name="_Toc458607254"/>
      <w:r>
        <w:lastRenderedPageBreak/>
        <w:t xml:space="preserve">16. </w:t>
      </w:r>
      <w:r w:rsidR="009F5790" w:rsidRPr="000D0B2E">
        <w:t>Assumptions</w:t>
      </w:r>
      <w:bookmarkEnd w:id="122"/>
      <w:bookmarkEnd w:id="123"/>
      <w:bookmarkEnd w:id="124"/>
      <w:bookmarkEnd w:id="125"/>
      <w:bookmarkEnd w:id="126"/>
    </w:p>
    <w:p w14:paraId="5410BD2C" w14:textId="513AB758" w:rsidR="00C8361D" w:rsidRPr="000D0B2E" w:rsidRDefault="008F7E86" w:rsidP="000175B1">
      <w:pPr>
        <w:pStyle w:val="ListParagraph"/>
        <w:numPr>
          <w:ilvl w:val="0"/>
          <w:numId w:val="26"/>
        </w:numPr>
      </w:pPr>
      <w:r w:rsidRPr="000D0B2E">
        <w:t>Customer</w:t>
      </w:r>
      <w:r w:rsidR="00F07301">
        <w:t xml:space="preserve"> should know</w:t>
      </w:r>
      <w:r w:rsidR="002E59FF">
        <w:t xml:space="preserve"> </w:t>
      </w:r>
      <w:r w:rsidR="00B50092" w:rsidRPr="000D0B2E">
        <w:t xml:space="preserve"> the valid URL</w:t>
      </w:r>
      <w:r w:rsidRPr="000D0B2E">
        <w:t xml:space="preserve"> of online loan application form</w:t>
      </w:r>
    </w:p>
    <w:p w14:paraId="133AC3F5" w14:textId="27DB82DF" w:rsidR="009F5790" w:rsidRPr="000D0B2E" w:rsidRDefault="000355EB" w:rsidP="000175B1">
      <w:pPr>
        <w:pStyle w:val="ListParagraph"/>
        <w:numPr>
          <w:ilvl w:val="0"/>
          <w:numId w:val="26"/>
        </w:numPr>
      </w:pPr>
      <w:r w:rsidRPr="000D0B2E">
        <w:t xml:space="preserve">Customer </w:t>
      </w:r>
      <w:r w:rsidR="00B50092" w:rsidRPr="000D0B2E">
        <w:t xml:space="preserve">should have </w:t>
      </w:r>
      <w:r w:rsidR="0011053E" w:rsidRPr="000D0B2E">
        <w:t>Google chrome browser for best view of site.</w:t>
      </w:r>
      <w:r w:rsidR="009F5790" w:rsidRPr="000D0B2E">
        <w:br w:type="page"/>
      </w:r>
    </w:p>
    <w:p w14:paraId="446E364F" w14:textId="57EF95A0" w:rsidR="009F5790" w:rsidRPr="000D0B2E" w:rsidRDefault="009F5790" w:rsidP="000175B1">
      <w:r w:rsidRPr="000D0B2E">
        <w:lastRenderedPageBreak/>
        <w:t>REVISION HISTORY OF THE WORK PRODUCT</w:t>
      </w:r>
    </w:p>
    <w:p w14:paraId="53265488" w14:textId="0EEBBB8F" w:rsidR="009F5790" w:rsidRPr="000D0B2E" w:rsidRDefault="009F5790" w:rsidP="000175B1">
      <w:r w:rsidRPr="000D0B2E">
        <w:t>&lt;</w:t>
      </w:r>
      <w:proofErr w:type="gramStart"/>
      <w:r w:rsidRPr="000D0B2E">
        <w:t>to</w:t>
      </w:r>
      <w:proofErr w:type="gramEnd"/>
      <w:r w:rsidRPr="000D0B2E">
        <w:t xml:space="preserve"> be maintained by projects&gt;</w:t>
      </w:r>
    </w:p>
    <w:p w14:paraId="0085CB76" w14:textId="77777777" w:rsidR="009F5790" w:rsidRPr="000D0B2E" w:rsidRDefault="009F5790" w:rsidP="000175B1"/>
    <w:p w14:paraId="27DB307B" w14:textId="77777777" w:rsidR="009F5790" w:rsidRPr="000D0B2E" w:rsidRDefault="009F5790" w:rsidP="000175B1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0D0B2E" w14:paraId="25E5122B" w14:textId="77777777" w:rsidTr="00AB33FB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0D0B2E" w:rsidRDefault="009F5790" w:rsidP="000175B1">
            <w:r w:rsidRPr="000D0B2E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0D0B2E" w:rsidRDefault="009F5790" w:rsidP="000175B1">
            <w:r w:rsidRPr="000D0B2E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0D0B2E" w:rsidRDefault="009F5790" w:rsidP="000175B1">
            <w:r w:rsidRPr="000D0B2E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0D0B2E" w:rsidRDefault="009F5790" w:rsidP="000175B1">
            <w:r w:rsidRPr="000D0B2E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0D0B2E" w:rsidRDefault="009F5790" w:rsidP="000175B1">
            <w:r w:rsidRPr="000D0B2E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0D0B2E" w:rsidRDefault="009F5790" w:rsidP="000175B1">
            <w:r w:rsidRPr="000D0B2E">
              <w:t>Approved By</w:t>
            </w:r>
          </w:p>
        </w:tc>
      </w:tr>
      <w:tr w:rsidR="009F5790" w:rsidRPr="000D0B2E" w14:paraId="67C28D7D" w14:textId="77777777" w:rsidTr="00AB33FB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0D0B2E" w:rsidRDefault="009F5790" w:rsidP="000175B1">
            <w:r w:rsidRPr="000D0B2E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0D0B2E" w:rsidRDefault="009F5790" w:rsidP="000175B1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0D0B2E" w:rsidRDefault="009F5790" w:rsidP="000175B1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0D0B2E" w:rsidRDefault="009F5790" w:rsidP="000175B1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0D0B2E" w:rsidRDefault="009F5790" w:rsidP="000175B1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0D0B2E" w:rsidRDefault="009F5790" w:rsidP="000175B1"/>
        </w:tc>
      </w:tr>
      <w:tr w:rsidR="009F5790" w:rsidRPr="000D0B2E" w14:paraId="2B06FFCE" w14:textId="77777777" w:rsidTr="00AB33FB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0D0B2E" w:rsidRDefault="009F5790" w:rsidP="000175B1">
            <w:r w:rsidRPr="000D0B2E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0D0B2E" w:rsidRDefault="009F5790" w:rsidP="000175B1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0D0B2E" w:rsidRDefault="009F5790" w:rsidP="000175B1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0D0B2E" w:rsidRDefault="009F5790" w:rsidP="000175B1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0D0B2E" w:rsidRDefault="009F5790" w:rsidP="000175B1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0D0B2E" w:rsidRDefault="009F5790" w:rsidP="000175B1"/>
        </w:tc>
      </w:tr>
    </w:tbl>
    <w:p w14:paraId="4690480B" w14:textId="77777777" w:rsidR="009F5790" w:rsidRPr="000D0B2E" w:rsidRDefault="009F5790" w:rsidP="000175B1"/>
    <w:p w14:paraId="5E49A99B" w14:textId="687C11B2" w:rsidR="00DD3DC0" w:rsidRPr="000D0B2E" w:rsidRDefault="00DD3DC0" w:rsidP="000175B1"/>
    <w:sectPr w:rsidR="00DD3DC0" w:rsidRPr="000D0B2E" w:rsidSect="00EF17C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 w:code="9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4B01A" w14:textId="77777777" w:rsidR="000D54D8" w:rsidRDefault="000D54D8" w:rsidP="000175B1">
      <w:r>
        <w:separator/>
      </w:r>
    </w:p>
    <w:p w14:paraId="38B4B222" w14:textId="77777777" w:rsidR="000D54D8" w:rsidRDefault="000D54D8" w:rsidP="000175B1"/>
    <w:p w14:paraId="07229048" w14:textId="77777777" w:rsidR="000D54D8" w:rsidRDefault="000D54D8" w:rsidP="000175B1"/>
    <w:p w14:paraId="5405CA09" w14:textId="77777777" w:rsidR="000D54D8" w:rsidRDefault="000D54D8" w:rsidP="000175B1"/>
    <w:p w14:paraId="7D2497BA" w14:textId="77777777" w:rsidR="000D54D8" w:rsidRDefault="000D54D8" w:rsidP="000175B1"/>
    <w:p w14:paraId="7FDDC050" w14:textId="77777777" w:rsidR="000D54D8" w:rsidRDefault="000D54D8" w:rsidP="000175B1"/>
    <w:p w14:paraId="7927C61A" w14:textId="77777777" w:rsidR="000D54D8" w:rsidRDefault="000D54D8" w:rsidP="000175B1"/>
    <w:p w14:paraId="05E7DC31" w14:textId="77777777" w:rsidR="000D54D8" w:rsidRDefault="000D54D8" w:rsidP="000175B1"/>
    <w:p w14:paraId="2AF70A4F" w14:textId="77777777" w:rsidR="000D54D8" w:rsidRDefault="000D54D8" w:rsidP="000175B1"/>
    <w:p w14:paraId="62534F9D" w14:textId="77777777" w:rsidR="000D54D8" w:rsidRDefault="000D54D8" w:rsidP="000175B1"/>
    <w:p w14:paraId="31222ED9" w14:textId="77777777" w:rsidR="000D54D8" w:rsidRDefault="000D54D8" w:rsidP="000175B1"/>
    <w:p w14:paraId="076C1B7E" w14:textId="77777777" w:rsidR="000D54D8" w:rsidRDefault="000D54D8" w:rsidP="000175B1"/>
    <w:p w14:paraId="59677063" w14:textId="77777777" w:rsidR="000D54D8" w:rsidRDefault="000D54D8" w:rsidP="000175B1"/>
    <w:p w14:paraId="704F67F8" w14:textId="77777777" w:rsidR="000D54D8" w:rsidRDefault="000D54D8" w:rsidP="000175B1"/>
    <w:p w14:paraId="3154856A" w14:textId="77777777" w:rsidR="000D54D8" w:rsidRDefault="000D54D8" w:rsidP="000175B1"/>
    <w:p w14:paraId="128EF1C7" w14:textId="77777777" w:rsidR="000D54D8" w:rsidRDefault="000D54D8" w:rsidP="000175B1"/>
    <w:p w14:paraId="10DE1099" w14:textId="77777777" w:rsidR="000D54D8" w:rsidRDefault="000D54D8" w:rsidP="000175B1"/>
  </w:endnote>
  <w:endnote w:type="continuationSeparator" w:id="0">
    <w:p w14:paraId="640DBBB8" w14:textId="77777777" w:rsidR="000D54D8" w:rsidRDefault="000D54D8" w:rsidP="000175B1">
      <w:r>
        <w:continuationSeparator/>
      </w:r>
    </w:p>
    <w:p w14:paraId="7DE76B90" w14:textId="77777777" w:rsidR="000D54D8" w:rsidRDefault="000D54D8" w:rsidP="000175B1"/>
    <w:p w14:paraId="32167ED5" w14:textId="77777777" w:rsidR="000D54D8" w:rsidRDefault="000D54D8" w:rsidP="000175B1"/>
    <w:p w14:paraId="240C6D40" w14:textId="77777777" w:rsidR="000D54D8" w:rsidRDefault="000D54D8" w:rsidP="000175B1"/>
    <w:p w14:paraId="0BC7E8C0" w14:textId="77777777" w:rsidR="000D54D8" w:rsidRDefault="000D54D8" w:rsidP="000175B1"/>
    <w:p w14:paraId="0F38BF95" w14:textId="77777777" w:rsidR="000D54D8" w:rsidRDefault="000D54D8" w:rsidP="000175B1"/>
    <w:p w14:paraId="0F1A6297" w14:textId="77777777" w:rsidR="000D54D8" w:rsidRDefault="000D54D8" w:rsidP="000175B1"/>
    <w:p w14:paraId="0244FBD3" w14:textId="77777777" w:rsidR="000D54D8" w:rsidRDefault="000D54D8" w:rsidP="000175B1"/>
    <w:p w14:paraId="2B7D6D46" w14:textId="77777777" w:rsidR="000D54D8" w:rsidRDefault="000D54D8" w:rsidP="000175B1"/>
    <w:p w14:paraId="05D5E2F0" w14:textId="77777777" w:rsidR="000D54D8" w:rsidRDefault="000D54D8" w:rsidP="000175B1"/>
    <w:p w14:paraId="796FC6C2" w14:textId="77777777" w:rsidR="000D54D8" w:rsidRDefault="000D54D8" w:rsidP="000175B1"/>
    <w:p w14:paraId="5028FBCF" w14:textId="77777777" w:rsidR="000D54D8" w:rsidRDefault="000D54D8" w:rsidP="000175B1"/>
    <w:p w14:paraId="4F510D70" w14:textId="77777777" w:rsidR="000D54D8" w:rsidRDefault="000D54D8" w:rsidP="000175B1"/>
    <w:p w14:paraId="737D6856" w14:textId="77777777" w:rsidR="000D54D8" w:rsidRDefault="000D54D8" w:rsidP="000175B1"/>
    <w:p w14:paraId="2D18A59A" w14:textId="77777777" w:rsidR="000D54D8" w:rsidRDefault="000D54D8" w:rsidP="000175B1"/>
    <w:p w14:paraId="2595D040" w14:textId="77777777" w:rsidR="000D54D8" w:rsidRDefault="000D54D8" w:rsidP="000175B1"/>
    <w:p w14:paraId="7F62EFC7" w14:textId="77777777" w:rsidR="000D54D8" w:rsidRDefault="000D54D8" w:rsidP="000175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1E6A99" w:rsidRDefault="001E6A99" w:rsidP="000175B1">
    <w:pPr>
      <w:pStyle w:val="Footer"/>
    </w:pPr>
  </w:p>
  <w:p w14:paraId="5E49A9DD" w14:textId="77777777" w:rsidR="001E6A99" w:rsidRDefault="001E6A99" w:rsidP="000175B1"/>
  <w:p w14:paraId="4F1246D0" w14:textId="77777777" w:rsidR="001E6A99" w:rsidRDefault="001E6A99" w:rsidP="000175B1"/>
  <w:p w14:paraId="2F6CC1CB" w14:textId="77777777" w:rsidR="001E6A99" w:rsidRDefault="001E6A99" w:rsidP="000175B1"/>
  <w:p w14:paraId="6EA8DA5B" w14:textId="77777777" w:rsidR="001E6A99" w:rsidRDefault="001E6A99" w:rsidP="000175B1"/>
  <w:p w14:paraId="1A7F1BEB" w14:textId="77777777" w:rsidR="001E6A99" w:rsidRDefault="001E6A99" w:rsidP="000175B1"/>
  <w:p w14:paraId="6E88F4E2" w14:textId="77777777" w:rsidR="001E6A99" w:rsidRDefault="001E6A99" w:rsidP="000175B1"/>
  <w:p w14:paraId="20463257" w14:textId="77777777" w:rsidR="001E6A99" w:rsidRDefault="001E6A99" w:rsidP="000175B1"/>
  <w:p w14:paraId="25DF24E7" w14:textId="77777777" w:rsidR="001E6A99" w:rsidRDefault="001E6A99" w:rsidP="000175B1"/>
  <w:p w14:paraId="2A2A3986" w14:textId="77777777" w:rsidR="001E6A99" w:rsidRDefault="001E6A99" w:rsidP="000175B1"/>
  <w:p w14:paraId="0F49F348" w14:textId="77777777" w:rsidR="001E6A99" w:rsidRDefault="001E6A99" w:rsidP="000175B1"/>
  <w:p w14:paraId="3CF518BC" w14:textId="77777777" w:rsidR="005D7196" w:rsidRDefault="005D7196" w:rsidP="000175B1"/>
  <w:p w14:paraId="57F4FC51" w14:textId="77777777" w:rsidR="00C53031" w:rsidRDefault="00C53031" w:rsidP="000175B1"/>
  <w:p w14:paraId="559ED036" w14:textId="77777777" w:rsidR="00C53031" w:rsidRDefault="00C53031" w:rsidP="000175B1"/>
  <w:p w14:paraId="4E79FFF2" w14:textId="77777777" w:rsidR="00C53031" w:rsidRDefault="00C53031" w:rsidP="000175B1"/>
  <w:p w14:paraId="4CD6E288" w14:textId="77777777" w:rsidR="00B35F7E" w:rsidRDefault="00B35F7E" w:rsidP="000175B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428C0A" w14:textId="2A821731" w:rsidR="00EF17C1" w:rsidRPr="00EF17C1" w:rsidRDefault="00EF17C1" w:rsidP="000175B1">
    <w:pPr>
      <w:pStyle w:val="Footer"/>
    </w:pPr>
    <w:r w:rsidRPr="00EF17C1">
      <w:t>©2015 Capgemini. All rights reserved.</w:t>
    </w:r>
    <w:r w:rsidRPr="00EF17C1">
      <w:br/>
      <w:t xml:space="preserve">The information contained in this document is proprietary and confidential. For Capgemini only.   | </w:t>
    </w:r>
  </w:p>
  <w:p w14:paraId="2A03030C" w14:textId="77777777" w:rsidR="00EF17C1" w:rsidRPr="00EF17C1" w:rsidRDefault="00EF17C1" w:rsidP="000175B1">
    <w:pPr>
      <w:pStyle w:val="Footer"/>
    </w:pPr>
    <w:r w:rsidRPr="00EF17C1">
      <w:t xml:space="preserve">DMT/RM01/TMP 21 January 2016 |   Version   |   1.1   |   </w:t>
    </w:r>
    <w:sdt>
      <w:sdtPr>
        <w:rPr>
          <w:lang w:val="fr-FR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EF17C1">
          <w:rPr>
            <w:lang w:val="fr-FR"/>
          </w:rPr>
          <w:fldChar w:fldCharType="begin"/>
        </w:r>
        <w:r w:rsidRPr="00EF17C1">
          <w:rPr>
            <w:lang w:val="fr-FR"/>
          </w:rPr>
          <w:instrText xml:space="preserve"> PAGE </w:instrText>
        </w:r>
        <w:r w:rsidRPr="00EF17C1">
          <w:rPr>
            <w:lang w:val="fr-FR"/>
          </w:rPr>
          <w:fldChar w:fldCharType="separate"/>
        </w:r>
        <w:r w:rsidR="008223A1">
          <w:rPr>
            <w:noProof/>
            <w:lang w:val="fr-FR"/>
          </w:rPr>
          <w:t>14</w:t>
        </w:r>
        <w:r w:rsidRPr="00EF17C1">
          <w:fldChar w:fldCharType="end"/>
        </w:r>
        <w:r w:rsidRPr="00EF17C1">
          <w:rPr>
            <w:lang w:val="fr-FR"/>
          </w:rPr>
          <w:t xml:space="preserve"> / </w:t>
        </w:r>
        <w:r w:rsidRPr="00EF17C1">
          <w:rPr>
            <w:lang w:val="fr-FR"/>
          </w:rPr>
          <w:fldChar w:fldCharType="begin"/>
        </w:r>
        <w:r w:rsidRPr="00EF17C1">
          <w:rPr>
            <w:lang w:val="fr-FR"/>
          </w:rPr>
          <w:instrText xml:space="preserve"> NUMPAGES  </w:instrText>
        </w:r>
        <w:r w:rsidRPr="00EF17C1">
          <w:rPr>
            <w:lang w:val="fr-FR"/>
          </w:rPr>
          <w:fldChar w:fldCharType="separate"/>
        </w:r>
        <w:r w:rsidR="008223A1">
          <w:rPr>
            <w:noProof/>
            <w:lang w:val="fr-FR"/>
          </w:rPr>
          <w:t>14</w:t>
        </w:r>
        <w:r w:rsidRPr="00EF17C1">
          <w:fldChar w:fldCharType="end"/>
        </w:r>
      </w:sdtContent>
    </w:sdt>
  </w:p>
  <w:p w14:paraId="5098ABAA" w14:textId="77777777" w:rsidR="00EF17C1" w:rsidRPr="00EF17C1" w:rsidRDefault="00EF17C1" w:rsidP="000175B1">
    <w:pPr>
      <w:pStyle w:val="Footer"/>
    </w:pPr>
  </w:p>
  <w:p w14:paraId="5A016DFD" w14:textId="77777777" w:rsidR="00EF17C1" w:rsidRPr="00EF17C1" w:rsidRDefault="00EF17C1" w:rsidP="000175B1">
    <w:pPr>
      <w:pStyle w:val="Footer"/>
    </w:pPr>
    <w:r w:rsidRPr="00EF17C1">
      <w:t>Capgemini Internal</w:t>
    </w:r>
  </w:p>
  <w:p w14:paraId="03E5691E" w14:textId="77777777" w:rsidR="00EF17C1" w:rsidRPr="00EF17C1" w:rsidRDefault="00EF17C1" w:rsidP="000175B1">
    <w:pPr>
      <w:pStyle w:val="Footer"/>
    </w:pPr>
  </w:p>
  <w:p w14:paraId="12FE4E16" w14:textId="77777777" w:rsidR="00EF17C1" w:rsidRPr="00EF17C1" w:rsidRDefault="00EF17C1" w:rsidP="000175B1">
    <w:pPr>
      <w:pStyle w:val="Footer"/>
    </w:pPr>
  </w:p>
  <w:p w14:paraId="73D1DD87" w14:textId="73DAC345" w:rsidR="00EF17C1" w:rsidRDefault="00EF17C1" w:rsidP="000175B1">
    <w:pPr>
      <w:pStyle w:val="Footer"/>
    </w:pPr>
  </w:p>
  <w:p w14:paraId="4DCCC186" w14:textId="57385309" w:rsidR="00C53031" w:rsidRDefault="00C53031" w:rsidP="000175B1"/>
  <w:p w14:paraId="44B06EAD" w14:textId="77777777" w:rsidR="00B35F7E" w:rsidRDefault="00B35F7E" w:rsidP="000175B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B19687" w14:textId="77777777" w:rsidR="000D54D8" w:rsidRDefault="000D54D8" w:rsidP="000175B1">
      <w:r>
        <w:separator/>
      </w:r>
    </w:p>
    <w:p w14:paraId="63E887CA" w14:textId="77777777" w:rsidR="000D54D8" w:rsidRDefault="000D54D8" w:rsidP="000175B1"/>
    <w:p w14:paraId="6AAE4CE9" w14:textId="77777777" w:rsidR="000D54D8" w:rsidRDefault="000D54D8" w:rsidP="000175B1"/>
    <w:p w14:paraId="3BC98280" w14:textId="77777777" w:rsidR="000D54D8" w:rsidRDefault="000D54D8" w:rsidP="000175B1"/>
    <w:p w14:paraId="3CA04C01" w14:textId="77777777" w:rsidR="000D54D8" w:rsidRDefault="000D54D8" w:rsidP="000175B1"/>
    <w:p w14:paraId="6C90A498" w14:textId="77777777" w:rsidR="000D54D8" w:rsidRDefault="000D54D8" w:rsidP="000175B1"/>
    <w:p w14:paraId="04073A15" w14:textId="77777777" w:rsidR="000D54D8" w:rsidRDefault="000D54D8" w:rsidP="000175B1"/>
    <w:p w14:paraId="244BE99C" w14:textId="77777777" w:rsidR="000D54D8" w:rsidRDefault="000D54D8" w:rsidP="000175B1"/>
    <w:p w14:paraId="0F4DBF12" w14:textId="77777777" w:rsidR="000D54D8" w:rsidRDefault="000D54D8" w:rsidP="000175B1"/>
    <w:p w14:paraId="34A7CE43" w14:textId="77777777" w:rsidR="000D54D8" w:rsidRDefault="000D54D8" w:rsidP="000175B1"/>
    <w:p w14:paraId="24A0A713" w14:textId="77777777" w:rsidR="000D54D8" w:rsidRDefault="000D54D8" w:rsidP="000175B1"/>
    <w:p w14:paraId="4236495C" w14:textId="77777777" w:rsidR="000D54D8" w:rsidRDefault="000D54D8" w:rsidP="000175B1"/>
    <w:p w14:paraId="37A936DF" w14:textId="77777777" w:rsidR="000D54D8" w:rsidRDefault="000D54D8" w:rsidP="000175B1"/>
    <w:p w14:paraId="71AAEACA" w14:textId="77777777" w:rsidR="000D54D8" w:rsidRDefault="000D54D8" w:rsidP="000175B1"/>
    <w:p w14:paraId="44FE4929" w14:textId="77777777" w:rsidR="000D54D8" w:rsidRDefault="000D54D8" w:rsidP="000175B1"/>
    <w:p w14:paraId="6A497472" w14:textId="77777777" w:rsidR="000D54D8" w:rsidRDefault="000D54D8" w:rsidP="000175B1"/>
    <w:p w14:paraId="1F052F5B" w14:textId="77777777" w:rsidR="000D54D8" w:rsidRDefault="000D54D8" w:rsidP="000175B1"/>
  </w:footnote>
  <w:footnote w:type="continuationSeparator" w:id="0">
    <w:p w14:paraId="1BABC4E9" w14:textId="77777777" w:rsidR="000D54D8" w:rsidRDefault="000D54D8" w:rsidP="000175B1">
      <w:r>
        <w:continuationSeparator/>
      </w:r>
    </w:p>
    <w:p w14:paraId="27ADDFE9" w14:textId="77777777" w:rsidR="000D54D8" w:rsidRDefault="000D54D8" w:rsidP="000175B1"/>
    <w:p w14:paraId="5473A923" w14:textId="77777777" w:rsidR="000D54D8" w:rsidRDefault="000D54D8" w:rsidP="000175B1"/>
    <w:p w14:paraId="742C8618" w14:textId="77777777" w:rsidR="000D54D8" w:rsidRDefault="000D54D8" w:rsidP="000175B1"/>
    <w:p w14:paraId="6B213383" w14:textId="77777777" w:rsidR="000D54D8" w:rsidRDefault="000D54D8" w:rsidP="000175B1"/>
    <w:p w14:paraId="73C21EE6" w14:textId="77777777" w:rsidR="000D54D8" w:rsidRDefault="000D54D8" w:rsidP="000175B1"/>
    <w:p w14:paraId="79285690" w14:textId="77777777" w:rsidR="000D54D8" w:rsidRDefault="000D54D8" w:rsidP="000175B1"/>
    <w:p w14:paraId="1B8DB9A4" w14:textId="77777777" w:rsidR="000D54D8" w:rsidRDefault="000D54D8" w:rsidP="000175B1"/>
    <w:p w14:paraId="27178EA3" w14:textId="77777777" w:rsidR="000D54D8" w:rsidRDefault="000D54D8" w:rsidP="000175B1"/>
    <w:p w14:paraId="4DC7D6AF" w14:textId="77777777" w:rsidR="000D54D8" w:rsidRDefault="000D54D8" w:rsidP="000175B1"/>
    <w:p w14:paraId="0683DEC1" w14:textId="77777777" w:rsidR="000D54D8" w:rsidRDefault="000D54D8" w:rsidP="000175B1"/>
    <w:p w14:paraId="0C054A2A" w14:textId="77777777" w:rsidR="000D54D8" w:rsidRDefault="000D54D8" w:rsidP="000175B1"/>
    <w:p w14:paraId="41FADBA3" w14:textId="77777777" w:rsidR="000D54D8" w:rsidRDefault="000D54D8" w:rsidP="000175B1"/>
    <w:p w14:paraId="4FC8E6C3" w14:textId="77777777" w:rsidR="000D54D8" w:rsidRDefault="000D54D8" w:rsidP="000175B1"/>
    <w:p w14:paraId="6949ABEA" w14:textId="77777777" w:rsidR="000D54D8" w:rsidRDefault="000D54D8" w:rsidP="000175B1"/>
    <w:p w14:paraId="4A55317C" w14:textId="77777777" w:rsidR="000D54D8" w:rsidRDefault="000D54D8" w:rsidP="000175B1"/>
    <w:p w14:paraId="41583717" w14:textId="77777777" w:rsidR="000D54D8" w:rsidRDefault="000D54D8" w:rsidP="000175B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1E6A99" w:rsidRDefault="000D54D8" w:rsidP="000175B1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8240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1E6A99" w:rsidRDefault="001E6A99" w:rsidP="000175B1"/>
  <w:p w14:paraId="195F69AB" w14:textId="77777777" w:rsidR="001E6A99" w:rsidRDefault="001E6A99" w:rsidP="000175B1"/>
  <w:p w14:paraId="3AAB0591" w14:textId="77777777" w:rsidR="001E6A99" w:rsidRDefault="001E6A99" w:rsidP="000175B1"/>
  <w:p w14:paraId="648B6FA2" w14:textId="77777777" w:rsidR="001E6A99" w:rsidRDefault="001E6A99" w:rsidP="000175B1"/>
  <w:p w14:paraId="4812A3F4" w14:textId="77777777" w:rsidR="001E6A99" w:rsidRDefault="001E6A99" w:rsidP="000175B1"/>
  <w:p w14:paraId="49724218" w14:textId="77777777" w:rsidR="001E6A99" w:rsidRDefault="001E6A99" w:rsidP="000175B1"/>
  <w:p w14:paraId="03B14635" w14:textId="77777777" w:rsidR="001E6A99" w:rsidRDefault="001E6A99" w:rsidP="000175B1"/>
  <w:p w14:paraId="1A45E2D6" w14:textId="77777777" w:rsidR="001E6A99" w:rsidRDefault="001E6A99" w:rsidP="000175B1"/>
  <w:p w14:paraId="26E8A65D" w14:textId="77777777" w:rsidR="001E6A99" w:rsidRDefault="001E6A99" w:rsidP="000175B1"/>
  <w:p w14:paraId="317C0E00" w14:textId="77777777" w:rsidR="001E6A99" w:rsidRDefault="001E6A99" w:rsidP="000175B1"/>
  <w:p w14:paraId="3AAD80E8" w14:textId="77777777" w:rsidR="005D7196" w:rsidRDefault="005D7196" w:rsidP="000175B1"/>
  <w:p w14:paraId="3910C645" w14:textId="77777777" w:rsidR="00C53031" w:rsidRDefault="00C53031" w:rsidP="000175B1"/>
  <w:p w14:paraId="0E3D42C1" w14:textId="77777777" w:rsidR="00C53031" w:rsidRDefault="00C53031" w:rsidP="000175B1"/>
  <w:p w14:paraId="410B1D49" w14:textId="77777777" w:rsidR="00C53031" w:rsidRDefault="00C53031" w:rsidP="000175B1"/>
  <w:p w14:paraId="38F279B7" w14:textId="77777777" w:rsidR="00B35F7E" w:rsidRDefault="00B35F7E" w:rsidP="000175B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1F470873" w:rsidR="001E6A99" w:rsidRPr="003308F8" w:rsidRDefault="000D54D8" w:rsidP="000175B1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1E6A99" w:rsidRPr="003308F8">
      <w:rPr>
        <w:noProof/>
        <w:lang w:eastAsia="en-US"/>
      </w:rPr>
      <w:drawing>
        <wp:anchor distT="0" distB="0" distL="114300" distR="114300" simplePos="0" relativeHeight="251658752" behindDoc="0" locked="1" layoutInCell="1" allowOverlap="0" wp14:anchorId="5E49A9E6" wp14:editId="14A1F7CB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1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E6A99">
      <w:t>Use Case Specification</w:t>
    </w:r>
  </w:p>
  <w:p w14:paraId="5E49A9DA" w14:textId="77777777" w:rsidR="001E6A99" w:rsidRDefault="001E6A99" w:rsidP="000175B1"/>
  <w:p w14:paraId="5E49A9DB" w14:textId="77777777" w:rsidR="001E6A99" w:rsidRDefault="001E6A99" w:rsidP="000175B1"/>
  <w:p w14:paraId="699F2CC6" w14:textId="77777777" w:rsidR="001E6A99" w:rsidRDefault="001E6A99" w:rsidP="000175B1"/>
  <w:p w14:paraId="6B954302" w14:textId="77777777" w:rsidR="001E6A99" w:rsidRDefault="001E6A99" w:rsidP="000175B1"/>
  <w:p w14:paraId="56EB8D93" w14:textId="77777777" w:rsidR="00C53031" w:rsidRDefault="00C53031" w:rsidP="000175B1"/>
  <w:p w14:paraId="7A86A5E6" w14:textId="77777777" w:rsidR="00B35F7E" w:rsidRDefault="00B35F7E" w:rsidP="000175B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1E6A99" w:rsidRDefault="000D54D8" w:rsidP="000175B1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926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E27C1"/>
    <w:multiLevelType w:val="hybridMultilevel"/>
    <w:tmpl w:val="A8404216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1" w15:restartNumberingAfterBreak="0">
    <w:nsid w:val="0875153A"/>
    <w:multiLevelType w:val="multilevel"/>
    <w:tmpl w:val="FA2039D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2" w15:restartNumberingAfterBreak="0">
    <w:nsid w:val="096C1796"/>
    <w:multiLevelType w:val="multilevel"/>
    <w:tmpl w:val="0B3C64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8" w:hanging="360"/>
      </w:pPr>
    </w:lvl>
    <w:lvl w:ilvl="2" w:tplc="0409001B" w:tentative="1">
      <w:start w:val="1"/>
      <w:numFmt w:val="lowerRoman"/>
      <w:lvlText w:val="%3."/>
      <w:lvlJc w:val="right"/>
      <w:pPr>
        <w:ind w:left="2418" w:hanging="180"/>
      </w:pPr>
    </w:lvl>
    <w:lvl w:ilvl="3" w:tplc="0409000F" w:tentative="1">
      <w:start w:val="1"/>
      <w:numFmt w:val="decimal"/>
      <w:lvlText w:val="%4."/>
      <w:lvlJc w:val="left"/>
      <w:pPr>
        <w:ind w:left="3138" w:hanging="360"/>
      </w:pPr>
    </w:lvl>
    <w:lvl w:ilvl="4" w:tplc="04090019" w:tentative="1">
      <w:start w:val="1"/>
      <w:numFmt w:val="lowerLetter"/>
      <w:lvlText w:val="%5."/>
      <w:lvlJc w:val="left"/>
      <w:pPr>
        <w:ind w:left="3858" w:hanging="360"/>
      </w:pPr>
    </w:lvl>
    <w:lvl w:ilvl="5" w:tplc="0409001B" w:tentative="1">
      <w:start w:val="1"/>
      <w:numFmt w:val="lowerRoman"/>
      <w:lvlText w:val="%6."/>
      <w:lvlJc w:val="right"/>
      <w:pPr>
        <w:ind w:left="4578" w:hanging="180"/>
      </w:pPr>
    </w:lvl>
    <w:lvl w:ilvl="6" w:tplc="0409000F" w:tentative="1">
      <w:start w:val="1"/>
      <w:numFmt w:val="decimal"/>
      <w:lvlText w:val="%7."/>
      <w:lvlJc w:val="left"/>
      <w:pPr>
        <w:ind w:left="5298" w:hanging="360"/>
      </w:pPr>
    </w:lvl>
    <w:lvl w:ilvl="7" w:tplc="04090019" w:tentative="1">
      <w:start w:val="1"/>
      <w:numFmt w:val="lowerLetter"/>
      <w:lvlText w:val="%8."/>
      <w:lvlJc w:val="left"/>
      <w:pPr>
        <w:ind w:left="6018" w:hanging="360"/>
      </w:pPr>
    </w:lvl>
    <w:lvl w:ilvl="8" w:tplc="04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10" w15:restartNumberingAfterBreak="0">
    <w:nsid w:val="1F0B239B"/>
    <w:multiLevelType w:val="multilevel"/>
    <w:tmpl w:val="693810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8B7F6E"/>
    <w:multiLevelType w:val="multilevel"/>
    <w:tmpl w:val="D77EA2D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14" w15:restartNumberingAfterBreak="0">
    <w:nsid w:val="236E788E"/>
    <w:multiLevelType w:val="hybridMultilevel"/>
    <w:tmpl w:val="8144A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EF4E0B"/>
    <w:multiLevelType w:val="hybridMultilevel"/>
    <w:tmpl w:val="2DCEC408"/>
    <w:lvl w:ilvl="0" w:tplc="8D64B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B3D7AF0"/>
    <w:multiLevelType w:val="hybridMultilevel"/>
    <w:tmpl w:val="56D0F858"/>
    <w:lvl w:ilvl="0" w:tplc="B27603C0">
      <w:start w:val="1"/>
      <w:numFmt w:val="decimal"/>
      <w:lvlText w:val="%1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8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5454B9E"/>
    <w:multiLevelType w:val="hybridMultilevel"/>
    <w:tmpl w:val="87A4380E"/>
    <w:lvl w:ilvl="0" w:tplc="97169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55239AF"/>
    <w:multiLevelType w:val="multilevel"/>
    <w:tmpl w:val="C7E2AD1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21" w15:restartNumberingAfterBreak="0">
    <w:nsid w:val="3BA73CB3"/>
    <w:multiLevelType w:val="hybridMultilevel"/>
    <w:tmpl w:val="A1282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D2AC0"/>
    <w:multiLevelType w:val="hybridMultilevel"/>
    <w:tmpl w:val="631E0A5C"/>
    <w:lvl w:ilvl="0" w:tplc="FB64DC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54FC08C6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8F1DCC"/>
    <w:multiLevelType w:val="hybridMultilevel"/>
    <w:tmpl w:val="87AAFAEE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9D72B7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50E0DF7"/>
    <w:multiLevelType w:val="hybridMultilevel"/>
    <w:tmpl w:val="26560E38"/>
    <w:lvl w:ilvl="0" w:tplc="F8CEA27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8" w15:restartNumberingAfterBreak="0">
    <w:nsid w:val="69105EEB"/>
    <w:multiLevelType w:val="hybridMultilevel"/>
    <w:tmpl w:val="766C9490"/>
    <w:lvl w:ilvl="0" w:tplc="31FA8ACE">
      <w:start w:val="1"/>
      <w:numFmt w:val="decimal"/>
      <w:lvlText w:val="%1."/>
      <w:lvlJc w:val="left"/>
      <w:pPr>
        <w:ind w:left="765" w:hanging="495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 w15:restartNumberingAfterBreak="0">
    <w:nsid w:val="6EB9111F"/>
    <w:multiLevelType w:val="multilevel"/>
    <w:tmpl w:val="18BC289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FB139A6"/>
    <w:multiLevelType w:val="hybridMultilevel"/>
    <w:tmpl w:val="C1763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891249"/>
    <w:multiLevelType w:val="hybridMultilevel"/>
    <w:tmpl w:val="E63ADEFC"/>
    <w:lvl w:ilvl="0" w:tplc="24A6467A">
      <w:start w:val="1"/>
      <w:numFmt w:val="decimal"/>
      <w:lvlText w:val="%1."/>
      <w:lvlJc w:val="left"/>
      <w:pPr>
        <w:ind w:left="99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2" w15:restartNumberingAfterBreak="0">
    <w:nsid w:val="7922552C"/>
    <w:multiLevelType w:val="multilevel"/>
    <w:tmpl w:val="2B76C07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998051E"/>
    <w:multiLevelType w:val="hybridMultilevel"/>
    <w:tmpl w:val="6DAE45B4"/>
    <w:lvl w:ilvl="0" w:tplc="789677A8">
      <w:start w:val="1"/>
      <w:numFmt w:val="decimal"/>
      <w:lvlText w:val="%1."/>
      <w:lvlJc w:val="left"/>
      <w:pPr>
        <w:ind w:left="1080" w:hanging="360"/>
      </w:pPr>
      <w:rPr>
        <w:rFonts w:ascii="Trebuchet MS" w:eastAsia="Times New Roman" w:hAnsi="Trebuchet MS" w:cs="Arial"/>
      </w:rPr>
    </w:lvl>
    <w:lvl w:ilvl="1" w:tplc="04090019" w:tentative="1">
      <w:start w:val="1"/>
      <w:numFmt w:val="lowerLetter"/>
      <w:lvlText w:val="%2."/>
      <w:lvlJc w:val="left"/>
      <w:pPr>
        <w:ind w:left="1878" w:hanging="360"/>
      </w:pPr>
    </w:lvl>
    <w:lvl w:ilvl="2" w:tplc="0409001B" w:tentative="1">
      <w:start w:val="1"/>
      <w:numFmt w:val="lowerRoman"/>
      <w:lvlText w:val="%3."/>
      <w:lvlJc w:val="right"/>
      <w:pPr>
        <w:ind w:left="2598" w:hanging="180"/>
      </w:pPr>
    </w:lvl>
    <w:lvl w:ilvl="3" w:tplc="0409000F" w:tentative="1">
      <w:start w:val="1"/>
      <w:numFmt w:val="decimal"/>
      <w:lvlText w:val="%4."/>
      <w:lvlJc w:val="left"/>
      <w:pPr>
        <w:ind w:left="3318" w:hanging="360"/>
      </w:pPr>
    </w:lvl>
    <w:lvl w:ilvl="4" w:tplc="04090019" w:tentative="1">
      <w:start w:val="1"/>
      <w:numFmt w:val="lowerLetter"/>
      <w:lvlText w:val="%5."/>
      <w:lvlJc w:val="left"/>
      <w:pPr>
        <w:ind w:left="4038" w:hanging="360"/>
      </w:pPr>
    </w:lvl>
    <w:lvl w:ilvl="5" w:tplc="0409001B" w:tentative="1">
      <w:start w:val="1"/>
      <w:numFmt w:val="lowerRoman"/>
      <w:lvlText w:val="%6."/>
      <w:lvlJc w:val="right"/>
      <w:pPr>
        <w:ind w:left="4758" w:hanging="180"/>
      </w:pPr>
    </w:lvl>
    <w:lvl w:ilvl="6" w:tplc="0409000F" w:tentative="1">
      <w:start w:val="1"/>
      <w:numFmt w:val="decimal"/>
      <w:lvlText w:val="%7."/>
      <w:lvlJc w:val="left"/>
      <w:pPr>
        <w:ind w:left="5478" w:hanging="360"/>
      </w:pPr>
    </w:lvl>
    <w:lvl w:ilvl="7" w:tplc="04090019" w:tentative="1">
      <w:start w:val="1"/>
      <w:numFmt w:val="lowerLetter"/>
      <w:lvlText w:val="%8."/>
      <w:lvlJc w:val="left"/>
      <w:pPr>
        <w:ind w:left="6198" w:hanging="360"/>
      </w:pPr>
    </w:lvl>
    <w:lvl w:ilvl="8" w:tplc="0409001B" w:tentative="1">
      <w:start w:val="1"/>
      <w:numFmt w:val="lowerRoman"/>
      <w:lvlText w:val="%9."/>
      <w:lvlJc w:val="right"/>
      <w:pPr>
        <w:ind w:left="6918" w:hanging="180"/>
      </w:pPr>
    </w:lvl>
  </w:abstractNum>
  <w:abstractNum w:abstractNumId="34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6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4"/>
  </w:num>
  <w:num w:numId="2">
    <w:abstractNumId w:val="5"/>
  </w:num>
  <w:num w:numId="3">
    <w:abstractNumId w:val="15"/>
  </w:num>
  <w:num w:numId="4">
    <w:abstractNumId w:val="36"/>
  </w:num>
  <w:num w:numId="5">
    <w:abstractNumId w:val="12"/>
  </w:num>
  <w:num w:numId="6">
    <w:abstractNumId w:val="22"/>
  </w:num>
  <w:num w:numId="7">
    <w:abstractNumId w:val="18"/>
  </w:num>
  <w:num w:numId="8">
    <w:abstractNumId w:val="2"/>
  </w:num>
  <w:num w:numId="9">
    <w:abstractNumId w:val="3"/>
  </w:num>
  <w:num w:numId="10">
    <w:abstractNumId w:val="24"/>
  </w:num>
  <w:num w:numId="11">
    <w:abstractNumId w:val="11"/>
  </w:num>
  <w:num w:numId="12">
    <w:abstractNumId w:val="26"/>
  </w:num>
  <w:num w:numId="13">
    <w:abstractNumId w:val="9"/>
  </w:num>
  <w:num w:numId="14">
    <w:abstractNumId w:val="6"/>
  </w:num>
  <w:num w:numId="15">
    <w:abstractNumId w:val="8"/>
  </w:num>
  <w:num w:numId="16">
    <w:abstractNumId w:val="10"/>
  </w:num>
  <w:num w:numId="17">
    <w:abstractNumId w:val="7"/>
  </w:num>
  <w:num w:numId="18">
    <w:abstractNumId w:val="35"/>
  </w:num>
  <w:num w:numId="19">
    <w:abstractNumId w:val="4"/>
  </w:num>
  <w:num w:numId="20">
    <w:abstractNumId w:val="31"/>
  </w:num>
  <w:num w:numId="21">
    <w:abstractNumId w:val="28"/>
  </w:num>
  <w:num w:numId="22">
    <w:abstractNumId w:val="14"/>
  </w:num>
  <w:num w:numId="23">
    <w:abstractNumId w:val="25"/>
  </w:num>
  <w:num w:numId="24">
    <w:abstractNumId w:val="23"/>
  </w:num>
  <w:num w:numId="25">
    <w:abstractNumId w:val="19"/>
  </w:num>
  <w:num w:numId="26">
    <w:abstractNumId w:val="16"/>
  </w:num>
  <w:num w:numId="27">
    <w:abstractNumId w:val="30"/>
  </w:num>
  <w:num w:numId="28">
    <w:abstractNumId w:val="0"/>
  </w:num>
  <w:num w:numId="29">
    <w:abstractNumId w:val="33"/>
  </w:num>
  <w:num w:numId="30">
    <w:abstractNumId w:val="13"/>
  </w:num>
  <w:num w:numId="31">
    <w:abstractNumId w:val="17"/>
  </w:num>
  <w:num w:numId="32">
    <w:abstractNumId w:val="21"/>
  </w:num>
  <w:num w:numId="33">
    <w:abstractNumId w:val="27"/>
  </w:num>
  <w:num w:numId="34">
    <w:abstractNumId w:val="20"/>
  </w:num>
  <w:num w:numId="35">
    <w:abstractNumId w:val="1"/>
  </w:num>
  <w:num w:numId="36">
    <w:abstractNumId w:val="29"/>
  </w:num>
  <w:num w:numId="37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19F0"/>
    <w:rsid w:val="000063BE"/>
    <w:rsid w:val="00006592"/>
    <w:rsid w:val="000126FA"/>
    <w:rsid w:val="00012AFF"/>
    <w:rsid w:val="00014210"/>
    <w:rsid w:val="000175B1"/>
    <w:rsid w:val="00026079"/>
    <w:rsid w:val="00033651"/>
    <w:rsid w:val="00033D92"/>
    <w:rsid w:val="000355EB"/>
    <w:rsid w:val="000367EA"/>
    <w:rsid w:val="00045F72"/>
    <w:rsid w:val="00063964"/>
    <w:rsid w:val="00063D3C"/>
    <w:rsid w:val="00066A21"/>
    <w:rsid w:val="0008331A"/>
    <w:rsid w:val="00090D40"/>
    <w:rsid w:val="00096043"/>
    <w:rsid w:val="000A2360"/>
    <w:rsid w:val="000A3F3F"/>
    <w:rsid w:val="000C5717"/>
    <w:rsid w:val="000C7933"/>
    <w:rsid w:val="000D0B2E"/>
    <w:rsid w:val="000D21D3"/>
    <w:rsid w:val="000D54D8"/>
    <w:rsid w:val="000E00E7"/>
    <w:rsid w:val="000F1414"/>
    <w:rsid w:val="000F63FB"/>
    <w:rsid w:val="00102909"/>
    <w:rsid w:val="0010503C"/>
    <w:rsid w:val="0010797C"/>
    <w:rsid w:val="0011053E"/>
    <w:rsid w:val="00116066"/>
    <w:rsid w:val="0012666F"/>
    <w:rsid w:val="001418F1"/>
    <w:rsid w:val="00141B52"/>
    <w:rsid w:val="00144F46"/>
    <w:rsid w:val="00150EC1"/>
    <w:rsid w:val="00155262"/>
    <w:rsid w:val="00155339"/>
    <w:rsid w:val="0016258D"/>
    <w:rsid w:val="00162F56"/>
    <w:rsid w:val="00164AD1"/>
    <w:rsid w:val="00167C43"/>
    <w:rsid w:val="00170CF8"/>
    <w:rsid w:val="00171A03"/>
    <w:rsid w:val="0017290A"/>
    <w:rsid w:val="001732F5"/>
    <w:rsid w:val="001804C0"/>
    <w:rsid w:val="00186804"/>
    <w:rsid w:val="001900AE"/>
    <w:rsid w:val="00194B0F"/>
    <w:rsid w:val="00195720"/>
    <w:rsid w:val="0019751B"/>
    <w:rsid w:val="001A1E4F"/>
    <w:rsid w:val="001A354E"/>
    <w:rsid w:val="001A5612"/>
    <w:rsid w:val="001B1F93"/>
    <w:rsid w:val="001B442F"/>
    <w:rsid w:val="001B465B"/>
    <w:rsid w:val="001B5E7B"/>
    <w:rsid w:val="001C4CF0"/>
    <w:rsid w:val="001C4D77"/>
    <w:rsid w:val="001D2154"/>
    <w:rsid w:val="001D7BAA"/>
    <w:rsid w:val="001E0E1D"/>
    <w:rsid w:val="001E6A99"/>
    <w:rsid w:val="001F6215"/>
    <w:rsid w:val="001F65D5"/>
    <w:rsid w:val="00201D1D"/>
    <w:rsid w:val="00202833"/>
    <w:rsid w:val="00215783"/>
    <w:rsid w:val="002249C9"/>
    <w:rsid w:val="00233482"/>
    <w:rsid w:val="002358EF"/>
    <w:rsid w:val="002367BE"/>
    <w:rsid w:val="00240CA3"/>
    <w:rsid w:val="00242EF6"/>
    <w:rsid w:val="00243862"/>
    <w:rsid w:val="0025312C"/>
    <w:rsid w:val="00256423"/>
    <w:rsid w:val="002572DB"/>
    <w:rsid w:val="0026052B"/>
    <w:rsid w:val="00261AEF"/>
    <w:rsid w:val="00262FB5"/>
    <w:rsid w:val="00274F7F"/>
    <w:rsid w:val="00277103"/>
    <w:rsid w:val="00295E5E"/>
    <w:rsid w:val="002A551B"/>
    <w:rsid w:val="002A55C5"/>
    <w:rsid w:val="002A6E66"/>
    <w:rsid w:val="002B2698"/>
    <w:rsid w:val="002B5118"/>
    <w:rsid w:val="002D0988"/>
    <w:rsid w:val="002E087E"/>
    <w:rsid w:val="002E0B59"/>
    <w:rsid w:val="002E59FF"/>
    <w:rsid w:val="002F01B5"/>
    <w:rsid w:val="002F01CB"/>
    <w:rsid w:val="002F046F"/>
    <w:rsid w:val="002F0E1F"/>
    <w:rsid w:val="002F2F8C"/>
    <w:rsid w:val="002F3F02"/>
    <w:rsid w:val="00303E5A"/>
    <w:rsid w:val="00304EDE"/>
    <w:rsid w:val="00307C46"/>
    <w:rsid w:val="00313986"/>
    <w:rsid w:val="00315263"/>
    <w:rsid w:val="003207E4"/>
    <w:rsid w:val="003208E3"/>
    <w:rsid w:val="003308F8"/>
    <w:rsid w:val="00331226"/>
    <w:rsid w:val="00332A79"/>
    <w:rsid w:val="00334B92"/>
    <w:rsid w:val="003352BE"/>
    <w:rsid w:val="00335A48"/>
    <w:rsid w:val="00343585"/>
    <w:rsid w:val="00344041"/>
    <w:rsid w:val="003501FD"/>
    <w:rsid w:val="0035476A"/>
    <w:rsid w:val="00354DFF"/>
    <w:rsid w:val="00383A30"/>
    <w:rsid w:val="00395294"/>
    <w:rsid w:val="003952B2"/>
    <w:rsid w:val="003C3987"/>
    <w:rsid w:val="003C627C"/>
    <w:rsid w:val="003C7778"/>
    <w:rsid w:val="003D79E7"/>
    <w:rsid w:val="003E795D"/>
    <w:rsid w:val="004010BF"/>
    <w:rsid w:val="004027C9"/>
    <w:rsid w:val="004127D5"/>
    <w:rsid w:val="00414507"/>
    <w:rsid w:val="004347D3"/>
    <w:rsid w:val="004367C6"/>
    <w:rsid w:val="00445F0C"/>
    <w:rsid w:val="00446ECA"/>
    <w:rsid w:val="004517B3"/>
    <w:rsid w:val="004567B8"/>
    <w:rsid w:val="00464990"/>
    <w:rsid w:val="00467590"/>
    <w:rsid w:val="00472619"/>
    <w:rsid w:val="00472B48"/>
    <w:rsid w:val="00472DB3"/>
    <w:rsid w:val="00473C5E"/>
    <w:rsid w:val="00486002"/>
    <w:rsid w:val="004874B6"/>
    <w:rsid w:val="004903CC"/>
    <w:rsid w:val="00497828"/>
    <w:rsid w:val="004A7DCD"/>
    <w:rsid w:val="004B0FFF"/>
    <w:rsid w:val="004C168E"/>
    <w:rsid w:val="004C3902"/>
    <w:rsid w:val="004C3F78"/>
    <w:rsid w:val="004C72E0"/>
    <w:rsid w:val="004C7668"/>
    <w:rsid w:val="004D06AF"/>
    <w:rsid w:val="004D24ED"/>
    <w:rsid w:val="004E48DF"/>
    <w:rsid w:val="004E68A1"/>
    <w:rsid w:val="004E6979"/>
    <w:rsid w:val="004E7445"/>
    <w:rsid w:val="004F6444"/>
    <w:rsid w:val="00510891"/>
    <w:rsid w:val="00511A4C"/>
    <w:rsid w:val="00514513"/>
    <w:rsid w:val="00517727"/>
    <w:rsid w:val="00517857"/>
    <w:rsid w:val="005201BD"/>
    <w:rsid w:val="00521C4A"/>
    <w:rsid w:val="00524418"/>
    <w:rsid w:val="00527003"/>
    <w:rsid w:val="00530E5A"/>
    <w:rsid w:val="0053544D"/>
    <w:rsid w:val="00540352"/>
    <w:rsid w:val="00543202"/>
    <w:rsid w:val="00552AEE"/>
    <w:rsid w:val="00553C1F"/>
    <w:rsid w:val="00556AEE"/>
    <w:rsid w:val="00556B28"/>
    <w:rsid w:val="00575A46"/>
    <w:rsid w:val="005A7EB6"/>
    <w:rsid w:val="005B044C"/>
    <w:rsid w:val="005B1D3C"/>
    <w:rsid w:val="005B3604"/>
    <w:rsid w:val="005B372E"/>
    <w:rsid w:val="005B56F8"/>
    <w:rsid w:val="005C72B8"/>
    <w:rsid w:val="005D3B7C"/>
    <w:rsid w:val="005D4827"/>
    <w:rsid w:val="005D7196"/>
    <w:rsid w:val="005D74C0"/>
    <w:rsid w:val="005E5169"/>
    <w:rsid w:val="005E7574"/>
    <w:rsid w:val="006017D7"/>
    <w:rsid w:val="00603959"/>
    <w:rsid w:val="00605B2D"/>
    <w:rsid w:val="006136B7"/>
    <w:rsid w:val="00614F02"/>
    <w:rsid w:val="0062073B"/>
    <w:rsid w:val="0062358A"/>
    <w:rsid w:val="006349A0"/>
    <w:rsid w:val="006350F2"/>
    <w:rsid w:val="00637B14"/>
    <w:rsid w:val="006403D2"/>
    <w:rsid w:val="00641FA0"/>
    <w:rsid w:val="0064586A"/>
    <w:rsid w:val="006522AA"/>
    <w:rsid w:val="00657DDC"/>
    <w:rsid w:val="00663040"/>
    <w:rsid w:val="00663DAA"/>
    <w:rsid w:val="00665BBE"/>
    <w:rsid w:val="00667576"/>
    <w:rsid w:val="006757BA"/>
    <w:rsid w:val="0068062E"/>
    <w:rsid w:val="00694CD0"/>
    <w:rsid w:val="006954A4"/>
    <w:rsid w:val="00696253"/>
    <w:rsid w:val="006A21E0"/>
    <w:rsid w:val="006A615C"/>
    <w:rsid w:val="006A7019"/>
    <w:rsid w:val="006B0A33"/>
    <w:rsid w:val="006B1B09"/>
    <w:rsid w:val="006B704F"/>
    <w:rsid w:val="006C53AA"/>
    <w:rsid w:val="006D0299"/>
    <w:rsid w:val="006D11CF"/>
    <w:rsid w:val="006D3977"/>
    <w:rsid w:val="006E1AC6"/>
    <w:rsid w:val="006E5233"/>
    <w:rsid w:val="006F1465"/>
    <w:rsid w:val="007042D1"/>
    <w:rsid w:val="00714352"/>
    <w:rsid w:val="00723FDE"/>
    <w:rsid w:val="00732819"/>
    <w:rsid w:val="0073321A"/>
    <w:rsid w:val="007352ED"/>
    <w:rsid w:val="007431D9"/>
    <w:rsid w:val="00754629"/>
    <w:rsid w:val="00755169"/>
    <w:rsid w:val="00755713"/>
    <w:rsid w:val="007562DA"/>
    <w:rsid w:val="00767D19"/>
    <w:rsid w:val="0077403E"/>
    <w:rsid w:val="00775844"/>
    <w:rsid w:val="00782074"/>
    <w:rsid w:val="00790A92"/>
    <w:rsid w:val="00790E63"/>
    <w:rsid w:val="00793665"/>
    <w:rsid w:val="00794598"/>
    <w:rsid w:val="0079693D"/>
    <w:rsid w:val="00797EA1"/>
    <w:rsid w:val="007A110F"/>
    <w:rsid w:val="007A16C6"/>
    <w:rsid w:val="007A65B3"/>
    <w:rsid w:val="007B097B"/>
    <w:rsid w:val="007B0F89"/>
    <w:rsid w:val="007B35AE"/>
    <w:rsid w:val="007B41E9"/>
    <w:rsid w:val="007B4D73"/>
    <w:rsid w:val="007B4E6B"/>
    <w:rsid w:val="007C2073"/>
    <w:rsid w:val="007C7699"/>
    <w:rsid w:val="007D3A52"/>
    <w:rsid w:val="007D3B81"/>
    <w:rsid w:val="007E3B2A"/>
    <w:rsid w:val="007F2778"/>
    <w:rsid w:val="00800A1B"/>
    <w:rsid w:val="00800BA2"/>
    <w:rsid w:val="008036AF"/>
    <w:rsid w:val="00807BDF"/>
    <w:rsid w:val="008223A1"/>
    <w:rsid w:val="00833709"/>
    <w:rsid w:val="00834B20"/>
    <w:rsid w:val="00840E48"/>
    <w:rsid w:val="00843826"/>
    <w:rsid w:val="008466E5"/>
    <w:rsid w:val="00850205"/>
    <w:rsid w:val="00853232"/>
    <w:rsid w:val="00860641"/>
    <w:rsid w:val="008622E2"/>
    <w:rsid w:val="00865363"/>
    <w:rsid w:val="00866A96"/>
    <w:rsid w:val="00866FE9"/>
    <w:rsid w:val="00871582"/>
    <w:rsid w:val="008805C2"/>
    <w:rsid w:val="00882A5D"/>
    <w:rsid w:val="00893E99"/>
    <w:rsid w:val="00894DDA"/>
    <w:rsid w:val="008A7999"/>
    <w:rsid w:val="008B2617"/>
    <w:rsid w:val="008B6B15"/>
    <w:rsid w:val="008C6B4A"/>
    <w:rsid w:val="008D1CF1"/>
    <w:rsid w:val="008D4D0D"/>
    <w:rsid w:val="008D634D"/>
    <w:rsid w:val="008E140A"/>
    <w:rsid w:val="008E15A0"/>
    <w:rsid w:val="008E7C48"/>
    <w:rsid w:val="008F2763"/>
    <w:rsid w:val="008F574C"/>
    <w:rsid w:val="008F7E86"/>
    <w:rsid w:val="009020ED"/>
    <w:rsid w:val="0091275A"/>
    <w:rsid w:val="009147A6"/>
    <w:rsid w:val="009147E5"/>
    <w:rsid w:val="00923423"/>
    <w:rsid w:val="00925C0D"/>
    <w:rsid w:val="0093001A"/>
    <w:rsid w:val="00934660"/>
    <w:rsid w:val="00935304"/>
    <w:rsid w:val="00935785"/>
    <w:rsid w:val="009410F1"/>
    <w:rsid w:val="009768DB"/>
    <w:rsid w:val="00980564"/>
    <w:rsid w:val="00981DD7"/>
    <w:rsid w:val="00982C75"/>
    <w:rsid w:val="009834B6"/>
    <w:rsid w:val="0098706E"/>
    <w:rsid w:val="00991DDF"/>
    <w:rsid w:val="009920DA"/>
    <w:rsid w:val="00993DB8"/>
    <w:rsid w:val="0099424A"/>
    <w:rsid w:val="00994B44"/>
    <w:rsid w:val="009A0F37"/>
    <w:rsid w:val="009A6B54"/>
    <w:rsid w:val="009A7052"/>
    <w:rsid w:val="009B4999"/>
    <w:rsid w:val="009C3873"/>
    <w:rsid w:val="009D2307"/>
    <w:rsid w:val="009D2A12"/>
    <w:rsid w:val="009E1894"/>
    <w:rsid w:val="009E3FD8"/>
    <w:rsid w:val="009E5868"/>
    <w:rsid w:val="009E5A6E"/>
    <w:rsid w:val="009E753D"/>
    <w:rsid w:val="009F507F"/>
    <w:rsid w:val="009F5790"/>
    <w:rsid w:val="009F68BB"/>
    <w:rsid w:val="00A01962"/>
    <w:rsid w:val="00A01CFA"/>
    <w:rsid w:val="00A029E2"/>
    <w:rsid w:val="00A03EE1"/>
    <w:rsid w:val="00A10DE5"/>
    <w:rsid w:val="00A1407A"/>
    <w:rsid w:val="00A17F4B"/>
    <w:rsid w:val="00A23E12"/>
    <w:rsid w:val="00A2539E"/>
    <w:rsid w:val="00A318D4"/>
    <w:rsid w:val="00A33C06"/>
    <w:rsid w:val="00A54652"/>
    <w:rsid w:val="00A65EC7"/>
    <w:rsid w:val="00A77B95"/>
    <w:rsid w:val="00A77B96"/>
    <w:rsid w:val="00A971EE"/>
    <w:rsid w:val="00AA3B75"/>
    <w:rsid w:val="00AB33FB"/>
    <w:rsid w:val="00AC4943"/>
    <w:rsid w:val="00AD403B"/>
    <w:rsid w:val="00AD5084"/>
    <w:rsid w:val="00AE0A51"/>
    <w:rsid w:val="00AE30F9"/>
    <w:rsid w:val="00AE4A02"/>
    <w:rsid w:val="00AE6300"/>
    <w:rsid w:val="00AE6C7C"/>
    <w:rsid w:val="00AE763E"/>
    <w:rsid w:val="00AF402D"/>
    <w:rsid w:val="00AF5348"/>
    <w:rsid w:val="00AF5631"/>
    <w:rsid w:val="00AF6AE6"/>
    <w:rsid w:val="00B01A1A"/>
    <w:rsid w:val="00B030B2"/>
    <w:rsid w:val="00B10BC4"/>
    <w:rsid w:val="00B11AC2"/>
    <w:rsid w:val="00B12DC8"/>
    <w:rsid w:val="00B136BF"/>
    <w:rsid w:val="00B160FB"/>
    <w:rsid w:val="00B21C48"/>
    <w:rsid w:val="00B231E6"/>
    <w:rsid w:val="00B33995"/>
    <w:rsid w:val="00B34985"/>
    <w:rsid w:val="00B35F7E"/>
    <w:rsid w:val="00B3753A"/>
    <w:rsid w:val="00B41B0F"/>
    <w:rsid w:val="00B45EA4"/>
    <w:rsid w:val="00B50092"/>
    <w:rsid w:val="00B52CA6"/>
    <w:rsid w:val="00B53DC1"/>
    <w:rsid w:val="00B764C5"/>
    <w:rsid w:val="00B80750"/>
    <w:rsid w:val="00B87C8C"/>
    <w:rsid w:val="00B90CF5"/>
    <w:rsid w:val="00B95951"/>
    <w:rsid w:val="00B95A57"/>
    <w:rsid w:val="00B95AA5"/>
    <w:rsid w:val="00B95EBB"/>
    <w:rsid w:val="00BA011A"/>
    <w:rsid w:val="00BB35E9"/>
    <w:rsid w:val="00BB37CB"/>
    <w:rsid w:val="00BB746F"/>
    <w:rsid w:val="00BC4FA6"/>
    <w:rsid w:val="00BC689E"/>
    <w:rsid w:val="00BE1B52"/>
    <w:rsid w:val="00BE488A"/>
    <w:rsid w:val="00BF1A3E"/>
    <w:rsid w:val="00BF3438"/>
    <w:rsid w:val="00BF42A5"/>
    <w:rsid w:val="00C039FE"/>
    <w:rsid w:val="00C10728"/>
    <w:rsid w:val="00C13A48"/>
    <w:rsid w:val="00C16330"/>
    <w:rsid w:val="00C20FBF"/>
    <w:rsid w:val="00C24AC2"/>
    <w:rsid w:val="00C3602B"/>
    <w:rsid w:val="00C37DC8"/>
    <w:rsid w:val="00C41E0B"/>
    <w:rsid w:val="00C446E3"/>
    <w:rsid w:val="00C51D66"/>
    <w:rsid w:val="00C53031"/>
    <w:rsid w:val="00C565F3"/>
    <w:rsid w:val="00C5673D"/>
    <w:rsid w:val="00C57689"/>
    <w:rsid w:val="00C57E5C"/>
    <w:rsid w:val="00C64B2D"/>
    <w:rsid w:val="00C65776"/>
    <w:rsid w:val="00C65C7B"/>
    <w:rsid w:val="00C65EF0"/>
    <w:rsid w:val="00C7133D"/>
    <w:rsid w:val="00C72435"/>
    <w:rsid w:val="00C77830"/>
    <w:rsid w:val="00C8152D"/>
    <w:rsid w:val="00C821EF"/>
    <w:rsid w:val="00C82F93"/>
    <w:rsid w:val="00C8361D"/>
    <w:rsid w:val="00C84AE8"/>
    <w:rsid w:val="00C84F35"/>
    <w:rsid w:val="00C934E4"/>
    <w:rsid w:val="00C9552A"/>
    <w:rsid w:val="00C97676"/>
    <w:rsid w:val="00CA0531"/>
    <w:rsid w:val="00CA0A1C"/>
    <w:rsid w:val="00CA60A3"/>
    <w:rsid w:val="00CB057D"/>
    <w:rsid w:val="00CB3D68"/>
    <w:rsid w:val="00CB5284"/>
    <w:rsid w:val="00CB70D2"/>
    <w:rsid w:val="00CC1DB5"/>
    <w:rsid w:val="00CD066F"/>
    <w:rsid w:val="00CD0A91"/>
    <w:rsid w:val="00CD1E08"/>
    <w:rsid w:val="00CD53C3"/>
    <w:rsid w:val="00CD5B9B"/>
    <w:rsid w:val="00CD5E4F"/>
    <w:rsid w:val="00CE34BF"/>
    <w:rsid w:val="00CE3808"/>
    <w:rsid w:val="00CE4F42"/>
    <w:rsid w:val="00CF2E92"/>
    <w:rsid w:val="00CF58C2"/>
    <w:rsid w:val="00D00798"/>
    <w:rsid w:val="00D01614"/>
    <w:rsid w:val="00D12ADC"/>
    <w:rsid w:val="00D12C5C"/>
    <w:rsid w:val="00D16345"/>
    <w:rsid w:val="00D2282D"/>
    <w:rsid w:val="00D26199"/>
    <w:rsid w:val="00D316EB"/>
    <w:rsid w:val="00D318E1"/>
    <w:rsid w:val="00D31EE2"/>
    <w:rsid w:val="00D354DF"/>
    <w:rsid w:val="00D40824"/>
    <w:rsid w:val="00D41A4A"/>
    <w:rsid w:val="00D41CAC"/>
    <w:rsid w:val="00D46884"/>
    <w:rsid w:val="00D55179"/>
    <w:rsid w:val="00D57004"/>
    <w:rsid w:val="00D61E85"/>
    <w:rsid w:val="00D62EB9"/>
    <w:rsid w:val="00D751C7"/>
    <w:rsid w:val="00D77DA6"/>
    <w:rsid w:val="00D80B15"/>
    <w:rsid w:val="00D80F9E"/>
    <w:rsid w:val="00D84927"/>
    <w:rsid w:val="00D8518F"/>
    <w:rsid w:val="00DA18E8"/>
    <w:rsid w:val="00DA6ED0"/>
    <w:rsid w:val="00DB2979"/>
    <w:rsid w:val="00DC3420"/>
    <w:rsid w:val="00DC3A86"/>
    <w:rsid w:val="00DC40E6"/>
    <w:rsid w:val="00DC4E0E"/>
    <w:rsid w:val="00DC60E9"/>
    <w:rsid w:val="00DD3563"/>
    <w:rsid w:val="00DD3832"/>
    <w:rsid w:val="00DD3DC0"/>
    <w:rsid w:val="00DE247D"/>
    <w:rsid w:val="00DF5AF1"/>
    <w:rsid w:val="00DF7730"/>
    <w:rsid w:val="00E0247F"/>
    <w:rsid w:val="00E07FE3"/>
    <w:rsid w:val="00E12319"/>
    <w:rsid w:val="00E218F1"/>
    <w:rsid w:val="00E26304"/>
    <w:rsid w:val="00E32755"/>
    <w:rsid w:val="00E3707F"/>
    <w:rsid w:val="00E460CD"/>
    <w:rsid w:val="00E475DF"/>
    <w:rsid w:val="00E5197F"/>
    <w:rsid w:val="00E701E7"/>
    <w:rsid w:val="00E75713"/>
    <w:rsid w:val="00E778A4"/>
    <w:rsid w:val="00E85509"/>
    <w:rsid w:val="00E85C42"/>
    <w:rsid w:val="00E86954"/>
    <w:rsid w:val="00E906B9"/>
    <w:rsid w:val="00EA36BC"/>
    <w:rsid w:val="00EA6367"/>
    <w:rsid w:val="00EA7345"/>
    <w:rsid w:val="00EA7593"/>
    <w:rsid w:val="00EB294F"/>
    <w:rsid w:val="00EB60A3"/>
    <w:rsid w:val="00ED7534"/>
    <w:rsid w:val="00EE0CA3"/>
    <w:rsid w:val="00EF17C1"/>
    <w:rsid w:val="00EF23DB"/>
    <w:rsid w:val="00F00A8F"/>
    <w:rsid w:val="00F07301"/>
    <w:rsid w:val="00F11BF2"/>
    <w:rsid w:val="00F257DB"/>
    <w:rsid w:val="00F2710C"/>
    <w:rsid w:val="00F27F5E"/>
    <w:rsid w:val="00F31378"/>
    <w:rsid w:val="00F31BF2"/>
    <w:rsid w:val="00F369BB"/>
    <w:rsid w:val="00F411E8"/>
    <w:rsid w:val="00F56846"/>
    <w:rsid w:val="00F64F8E"/>
    <w:rsid w:val="00F65921"/>
    <w:rsid w:val="00F70A2A"/>
    <w:rsid w:val="00F70E8E"/>
    <w:rsid w:val="00F76F15"/>
    <w:rsid w:val="00F8175B"/>
    <w:rsid w:val="00F8410D"/>
    <w:rsid w:val="00F9098B"/>
    <w:rsid w:val="00F9573D"/>
    <w:rsid w:val="00F96B93"/>
    <w:rsid w:val="00FA742D"/>
    <w:rsid w:val="00FB190B"/>
    <w:rsid w:val="00FB4AF2"/>
    <w:rsid w:val="00FC181B"/>
    <w:rsid w:val="00FD4DE6"/>
    <w:rsid w:val="00FD6564"/>
    <w:rsid w:val="00FE2973"/>
    <w:rsid w:val="00FE504C"/>
    <w:rsid w:val="00FF04A9"/>
    <w:rsid w:val="00FF60CB"/>
    <w:rsid w:val="00FF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3EA065E5-11A0-45DF-8AC9-387E8BA6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0175B1"/>
    <w:pPr>
      <w:tabs>
        <w:tab w:val="left" w:pos="360"/>
        <w:tab w:val="left" w:pos="1620"/>
      </w:tabs>
      <w:spacing w:after="0" w:line="276" w:lineRule="auto"/>
    </w:pPr>
    <w:rPr>
      <w:rFonts w:ascii="Trebuchet MS" w:eastAsia="Times New Roman" w:hAnsi="Trebuchet MS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uiPriority w:val="99"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iPriority w:val="99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55169"/>
    <w:pPr>
      <w:tabs>
        <w:tab w:val="left" w:pos="540"/>
        <w:tab w:val="right" w:leader="dot" w:pos="10194"/>
      </w:tabs>
      <w:spacing w:after="100"/>
      <w:ind w:left="540" w:hanging="54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9552A"/>
    <w:pPr>
      <w:tabs>
        <w:tab w:val="left" w:pos="540"/>
        <w:tab w:val="right" w:leader="dot" w:pos="10194"/>
      </w:tabs>
      <w:spacing w:after="10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</w:pPr>
    <w:rPr>
      <w:rFonts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eastAsia="MS Mincho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rPr>
      <w:rFonts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</w:pPr>
    <w:rPr>
      <w:rFonts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</w:pPr>
    <w:rPr>
      <w:rFonts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rPr>
      <w:rFonts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732819"/>
    <w:pPr>
      <w:keepNext/>
      <w:tabs>
        <w:tab w:val="left" w:pos="450"/>
      </w:tabs>
      <w:spacing w:before="240" w:after="240" w:line="288" w:lineRule="auto"/>
      <w:ind w:left="-360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732819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202833"/>
    <w:pPr>
      <w:keepNext/>
      <w:tabs>
        <w:tab w:val="left" w:pos="450"/>
        <w:tab w:val="left" w:pos="810"/>
        <w:tab w:val="left" w:pos="900"/>
        <w:tab w:val="left" w:pos="1260"/>
      </w:tabs>
      <w:spacing w:before="240" w:after="60"/>
      <w:ind w:left="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  <w:style w:type="paragraph" w:customStyle="1" w:styleId="ParaStyle">
    <w:name w:val="ParaStyle"/>
    <w:basedOn w:val="Normal"/>
    <w:autoRedefine/>
    <w:rsid w:val="007D3B81"/>
    <w:pPr>
      <w:spacing w:before="80" w:line="288" w:lineRule="auto"/>
    </w:pPr>
    <w:rPr>
      <w:spacing w:val="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12B8E5-826C-4FA8-92B4-AAE91F8238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6EC3FF3-4DE7-451D-B1F5-223B58E0F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Internal_Memo_Capgemini.dotx</Template>
  <TotalTime>515</TotalTime>
  <Pages>1</Pages>
  <Words>1971</Words>
  <Characters>11240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Indukuri, Sarada Devi</cp:lastModifiedBy>
  <cp:revision>279</cp:revision>
  <dcterms:created xsi:type="dcterms:W3CDTF">2018-05-26T08:50:00Z</dcterms:created>
  <dcterms:modified xsi:type="dcterms:W3CDTF">2018-06-12T04:11:00Z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