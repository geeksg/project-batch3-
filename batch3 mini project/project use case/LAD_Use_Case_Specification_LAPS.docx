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790" w:rsidRPr="00520076" w:rsidRDefault="009F5790" w:rsidP="006B2A48">
      <w:pPr>
        <w:pStyle w:val="PageTitle"/>
      </w:pPr>
    </w:p>
    <w:p w:rsidR="009F5790" w:rsidRPr="00520076" w:rsidRDefault="009F5790" w:rsidP="006B2A48">
      <w:pPr>
        <w:pStyle w:val="PageTitle"/>
      </w:pPr>
    </w:p>
    <w:p w:rsidR="009F5790" w:rsidRPr="00520076" w:rsidRDefault="009F5790" w:rsidP="006B2A48">
      <w:pPr>
        <w:pStyle w:val="PageTitle"/>
      </w:pPr>
      <w:r w:rsidRPr="00520076">
        <w:t>Use Case Specification</w:t>
      </w:r>
    </w:p>
    <w:p w:rsidR="009F5790" w:rsidRPr="00520076" w:rsidRDefault="009F5790" w:rsidP="006B2A48">
      <w:pPr>
        <w:pStyle w:val="PageTitle"/>
      </w:pPr>
    </w:p>
    <w:p w:rsidR="009F5790" w:rsidRPr="00520076" w:rsidRDefault="00155339" w:rsidP="006B2A48">
      <w:pPr>
        <w:rPr>
          <w:lang w:val="en-GB" w:eastAsia="en-US"/>
        </w:rPr>
      </w:pPr>
      <w:r w:rsidRPr="00520076">
        <w:rPr>
          <w:lang w:val="en-GB" w:eastAsia="en-US"/>
        </w:rPr>
        <w:t>DMT/RM01/TMP</w:t>
      </w:r>
    </w:p>
    <w:p w:rsidR="009F5790" w:rsidRPr="00520076" w:rsidRDefault="009F5790" w:rsidP="006B2A48"/>
    <w:p w:rsidR="009F5790" w:rsidRPr="00520076" w:rsidRDefault="009F5790" w:rsidP="006B2A48"/>
    <w:p w:rsidR="009F5790" w:rsidRPr="00520076" w:rsidRDefault="009F5790" w:rsidP="006B2A48"/>
    <w:tbl>
      <w:tblPr>
        <w:tblW w:w="9300" w:type="dxa"/>
        <w:tblInd w:w="18" w:type="dxa"/>
        <w:tblLook w:val="04A0" w:firstRow="1" w:lastRow="0" w:firstColumn="1" w:lastColumn="0" w:noHBand="0" w:noVBand="1"/>
      </w:tblPr>
      <w:tblGrid>
        <w:gridCol w:w="2471"/>
        <w:gridCol w:w="6829"/>
      </w:tblGrid>
      <w:tr w:rsidR="009F5790" w:rsidRPr="00520076" w:rsidTr="00F97371">
        <w:trPr>
          <w:trHeight w:val="360"/>
        </w:trPr>
        <w:tc>
          <w:tcPr>
            <w:tcW w:w="247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9F5790" w:rsidRPr="00407951" w:rsidRDefault="009F5790" w:rsidP="006B2A48">
            <w:r w:rsidRPr="00407951">
              <w:t>Project Code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rsidR="004649E1" w:rsidRPr="00407951" w:rsidRDefault="00DE0D74" w:rsidP="006B2A48">
            <w:r w:rsidRPr="00407951">
              <w:t>PRJ_ Loan Application Processing System_001</w:t>
            </w:r>
          </w:p>
        </w:tc>
      </w:tr>
      <w:tr w:rsidR="009F5790" w:rsidRPr="00520076" w:rsidTr="00F97371">
        <w:trPr>
          <w:trHeight w:val="360"/>
        </w:trPr>
        <w:tc>
          <w:tcPr>
            <w:tcW w:w="2471" w:type="dxa"/>
            <w:tcBorders>
              <w:top w:val="nil"/>
              <w:left w:val="single" w:sz="4" w:space="0" w:color="auto"/>
              <w:bottom w:val="single" w:sz="4" w:space="0" w:color="auto"/>
              <w:right w:val="single" w:sz="4" w:space="0" w:color="auto"/>
            </w:tcBorders>
            <w:shd w:val="clear" w:color="000000" w:fill="C0C0C0"/>
            <w:noWrap/>
            <w:vAlign w:val="center"/>
          </w:tcPr>
          <w:p w:rsidR="009F5790" w:rsidRPr="00407951" w:rsidRDefault="009F5790" w:rsidP="006B2A48">
            <w:r w:rsidRPr="00407951">
              <w:t>Project Name</w:t>
            </w:r>
          </w:p>
        </w:tc>
        <w:tc>
          <w:tcPr>
            <w:tcW w:w="6829" w:type="dxa"/>
            <w:tcBorders>
              <w:top w:val="single" w:sz="4" w:space="0" w:color="auto"/>
              <w:left w:val="nil"/>
              <w:bottom w:val="single" w:sz="4" w:space="0" w:color="auto"/>
              <w:right w:val="single" w:sz="4" w:space="0" w:color="000000"/>
            </w:tcBorders>
            <w:shd w:val="clear" w:color="000000" w:fill="FFFFFF"/>
            <w:noWrap/>
            <w:vAlign w:val="center"/>
          </w:tcPr>
          <w:p w:rsidR="009F5790" w:rsidRPr="00407951" w:rsidRDefault="00DE0D74" w:rsidP="006B2A48">
            <w:r w:rsidRPr="00407951">
              <w:t>Loan Application Processing System</w:t>
            </w:r>
          </w:p>
        </w:tc>
      </w:tr>
    </w:tbl>
    <w:p w:rsidR="009F5790" w:rsidRPr="00520076" w:rsidRDefault="009F5790" w:rsidP="006B2A48"/>
    <w:tbl>
      <w:tblPr>
        <w:tblW w:w="9270" w:type="dxa"/>
        <w:tblInd w:w="18" w:type="dxa"/>
        <w:tblLook w:val="04A0" w:firstRow="1" w:lastRow="0" w:firstColumn="1" w:lastColumn="0" w:noHBand="0" w:noVBand="1"/>
      </w:tblPr>
      <w:tblGrid>
        <w:gridCol w:w="2405"/>
        <w:gridCol w:w="3820"/>
        <w:gridCol w:w="3045"/>
      </w:tblGrid>
      <w:tr w:rsidR="009F5790" w:rsidRPr="00407951" w:rsidTr="00F97371">
        <w:trPr>
          <w:trHeight w:val="345"/>
        </w:trPr>
        <w:tc>
          <w:tcPr>
            <w:tcW w:w="2405"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9F5790" w:rsidRPr="00407951" w:rsidRDefault="009F5790" w:rsidP="006B2A48">
            <w:pPr>
              <w:rPr>
                <w:vanish/>
              </w:rPr>
            </w:pPr>
            <w:r w:rsidRPr="00407951">
              <w:t>Prepared/Modified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rsidR="009F5790" w:rsidRPr="00407951" w:rsidRDefault="009F5790" w:rsidP="006B2A48">
            <w:pPr>
              <w:rPr>
                <w:vanish/>
              </w:rPr>
            </w:pPr>
            <w:r w:rsidRPr="00407951">
              <w:t>Role</w:t>
            </w:r>
          </w:p>
        </w:tc>
        <w:tc>
          <w:tcPr>
            <w:tcW w:w="3045" w:type="dxa"/>
            <w:tcBorders>
              <w:top w:val="single" w:sz="4" w:space="0" w:color="auto"/>
              <w:left w:val="nil"/>
              <w:bottom w:val="single" w:sz="4" w:space="0" w:color="auto"/>
              <w:right w:val="single" w:sz="4" w:space="0" w:color="auto"/>
            </w:tcBorders>
            <w:shd w:val="clear" w:color="000000" w:fill="C0C0C0"/>
            <w:noWrap/>
            <w:vAlign w:val="center"/>
          </w:tcPr>
          <w:p w:rsidR="009F5790" w:rsidRPr="00407951" w:rsidRDefault="009F5790" w:rsidP="006B2A48">
            <w:pPr>
              <w:rPr>
                <w:vanish/>
              </w:rPr>
            </w:pPr>
            <w:r w:rsidRPr="00407951">
              <w:t>Date of Preparation</w:t>
            </w:r>
          </w:p>
        </w:tc>
      </w:tr>
      <w:tr w:rsidR="009F5790" w:rsidRPr="00407951" w:rsidTr="00F97371">
        <w:trPr>
          <w:trHeight w:val="345"/>
        </w:trPr>
        <w:tc>
          <w:tcPr>
            <w:tcW w:w="2405" w:type="dxa"/>
            <w:tcBorders>
              <w:top w:val="nil"/>
              <w:left w:val="single" w:sz="4" w:space="0" w:color="auto"/>
              <w:bottom w:val="single" w:sz="4" w:space="0" w:color="auto"/>
              <w:right w:val="single" w:sz="4" w:space="0" w:color="auto"/>
            </w:tcBorders>
            <w:shd w:val="clear" w:color="000000" w:fill="FFFFFF"/>
            <w:noWrap/>
            <w:vAlign w:val="center"/>
          </w:tcPr>
          <w:p w:rsidR="009F5790" w:rsidRPr="00407951" w:rsidRDefault="00DE0D74" w:rsidP="006B2A48">
            <w:r w:rsidRPr="00407951">
              <w:t>Group 3</w:t>
            </w:r>
          </w:p>
        </w:tc>
        <w:tc>
          <w:tcPr>
            <w:tcW w:w="3820" w:type="dxa"/>
            <w:tcBorders>
              <w:top w:val="nil"/>
              <w:left w:val="nil"/>
              <w:bottom w:val="nil"/>
              <w:right w:val="nil"/>
            </w:tcBorders>
            <w:shd w:val="clear" w:color="auto" w:fill="auto"/>
            <w:noWrap/>
            <w:vAlign w:val="bottom"/>
          </w:tcPr>
          <w:p w:rsidR="009F5790" w:rsidRPr="00407951" w:rsidRDefault="00DE0D74" w:rsidP="006B2A48">
            <w:r w:rsidRPr="00407951">
              <w:t>Trainee Test Engineers</w:t>
            </w:r>
          </w:p>
        </w:tc>
        <w:tc>
          <w:tcPr>
            <w:tcW w:w="3045" w:type="dxa"/>
            <w:tcBorders>
              <w:top w:val="nil"/>
              <w:left w:val="single" w:sz="4" w:space="0" w:color="auto"/>
              <w:bottom w:val="single" w:sz="4" w:space="0" w:color="auto"/>
              <w:right w:val="single" w:sz="4" w:space="0" w:color="auto"/>
            </w:tcBorders>
            <w:shd w:val="clear" w:color="000000" w:fill="FFFFFF"/>
            <w:noWrap/>
            <w:vAlign w:val="center"/>
          </w:tcPr>
          <w:p w:rsidR="009F5790" w:rsidRPr="00407951" w:rsidRDefault="009F5790" w:rsidP="006B2A48">
            <w:r w:rsidRPr="00407951">
              <w:t> </w:t>
            </w:r>
            <w:r w:rsidR="00DE0D74" w:rsidRPr="00407951">
              <w:t>26</w:t>
            </w:r>
            <w:r w:rsidR="00DE0D74" w:rsidRPr="00407951">
              <w:rPr>
                <w:vertAlign w:val="superscript"/>
              </w:rPr>
              <w:t>th</w:t>
            </w:r>
            <w:r w:rsidR="00DE0D74" w:rsidRPr="00407951">
              <w:t xml:space="preserve"> May, 2018</w:t>
            </w:r>
          </w:p>
        </w:tc>
      </w:tr>
      <w:tr w:rsidR="009F5790" w:rsidRPr="00407951" w:rsidTr="00F97371">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rsidR="009F5790" w:rsidRPr="00407951" w:rsidRDefault="009F5790" w:rsidP="006B2A48">
            <w:pPr>
              <w:rPr>
                <w:vanish/>
              </w:rPr>
            </w:pPr>
            <w:r w:rsidRPr="00407951">
              <w:t>Reviewed by</w:t>
            </w:r>
          </w:p>
        </w:tc>
        <w:tc>
          <w:tcPr>
            <w:tcW w:w="3820" w:type="dxa"/>
            <w:tcBorders>
              <w:top w:val="single" w:sz="4" w:space="0" w:color="auto"/>
              <w:left w:val="nil"/>
              <w:bottom w:val="single" w:sz="4" w:space="0" w:color="auto"/>
              <w:right w:val="single" w:sz="4" w:space="0" w:color="auto"/>
            </w:tcBorders>
            <w:shd w:val="clear" w:color="000000" w:fill="C0C0C0"/>
            <w:noWrap/>
            <w:vAlign w:val="center"/>
          </w:tcPr>
          <w:p w:rsidR="009F5790" w:rsidRPr="00407951" w:rsidRDefault="009F5790" w:rsidP="006B2A48">
            <w:pPr>
              <w:rPr>
                <w:vanish/>
              </w:rPr>
            </w:pPr>
            <w:r w:rsidRPr="00407951">
              <w:t>Role</w:t>
            </w:r>
          </w:p>
        </w:tc>
        <w:tc>
          <w:tcPr>
            <w:tcW w:w="3045" w:type="dxa"/>
            <w:tcBorders>
              <w:top w:val="nil"/>
              <w:left w:val="nil"/>
              <w:bottom w:val="single" w:sz="4" w:space="0" w:color="auto"/>
              <w:right w:val="single" w:sz="4" w:space="0" w:color="auto"/>
            </w:tcBorders>
            <w:shd w:val="clear" w:color="000000" w:fill="C0C0C0"/>
            <w:noWrap/>
            <w:vAlign w:val="center"/>
          </w:tcPr>
          <w:p w:rsidR="009F5790" w:rsidRPr="00407951" w:rsidRDefault="009F5790" w:rsidP="006B2A48">
            <w:pPr>
              <w:rPr>
                <w:vanish/>
              </w:rPr>
            </w:pPr>
            <w:r w:rsidRPr="00407951">
              <w:t>Date of Review</w:t>
            </w:r>
          </w:p>
        </w:tc>
      </w:tr>
      <w:tr w:rsidR="009F5790" w:rsidRPr="00407951" w:rsidTr="00F97371">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rsidR="009F5790" w:rsidRPr="00407951" w:rsidRDefault="009F5790" w:rsidP="006B2A48"/>
        </w:tc>
        <w:tc>
          <w:tcPr>
            <w:tcW w:w="3820" w:type="dxa"/>
            <w:tcBorders>
              <w:top w:val="nil"/>
              <w:left w:val="nil"/>
              <w:bottom w:val="single" w:sz="4" w:space="0" w:color="auto"/>
              <w:right w:val="single" w:sz="4" w:space="0" w:color="auto"/>
            </w:tcBorders>
            <w:shd w:val="clear" w:color="auto" w:fill="auto"/>
            <w:noWrap/>
            <w:vAlign w:val="bottom"/>
          </w:tcPr>
          <w:p w:rsidR="009F5790" w:rsidRPr="00407951" w:rsidRDefault="009F5790" w:rsidP="006B2A48"/>
        </w:tc>
        <w:tc>
          <w:tcPr>
            <w:tcW w:w="3045" w:type="dxa"/>
            <w:tcBorders>
              <w:top w:val="nil"/>
              <w:left w:val="nil"/>
              <w:bottom w:val="single" w:sz="4" w:space="0" w:color="auto"/>
              <w:right w:val="single" w:sz="4" w:space="0" w:color="auto"/>
            </w:tcBorders>
            <w:shd w:val="clear" w:color="000000" w:fill="FFFFFF"/>
            <w:noWrap/>
            <w:vAlign w:val="center"/>
          </w:tcPr>
          <w:p w:rsidR="009F5790" w:rsidRPr="00407951" w:rsidRDefault="009F5790" w:rsidP="006B2A48"/>
        </w:tc>
      </w:tr>
      <w:tr w:rsidR="009F5790" w:rsidRPr="00407951" w:rsidTr="00F97371">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rsidR="009F5790" w:rsidRPr="00407951" w:rsidRDefault="009F5790" w:rsidP="006B2A48">
            <w:pPr>
              <w:rPr>
                <w:vanish/>
              </w:rPr>
            </w:pPr>
            <w:r w:rsidRPr="00407951">
              <w:t>Approved by</w:t>
            </w:r>
          </w:p>
        </w:tc>
        <w:tc>
          <w:tcPr>
            <w:tcW w:w="3820" w:type="dxa"/>
            <w:tcBorders>
              <w:top w:val="nil"/>
              <w:left w:val="nil"/>
              <w:bottom w:val="single" w:sz="4" w:space="0" w:color="auto"/>
              <w:right w:val="single" w:sz="4" w:space="0" w:color="auto"/>
            </w:tcBorders>
            <w:shd w:val="clear" w:color="000000" w:fill="C0C0C0"/>
            <w:noWrap/>
            <w:vAlign w:val="center"/>
          </w:tcPr>
          <w:p w:rsidR="009F5790" w:rsidRPr="00407951" w:rsidRDefault="009F5790" w:rsidP="006B2A48">
            <w:pPr>
              <w:rPr>
                <w:vanish/>
              </w:rPr>
            </w:pPr>
            <w:r w:rsidRPr="00407951">
              <w:t>Role</w:t>
            </w:r>
          </w:p>
        </w:tc>
        <w:tc>
          <w:tcPr>
            <w:tcW w:w="3045" w:type="dxa"/>
            <w:tcBorders>
              <w:top w:val="nil"/>
              <w:left w:val="nil"/>
              <w:bottom w:val="single" w:sz="4" w:space="0" w:color="auto"/>
              <w:right w:val="single" w:sz="4" w:space="0" w:color="auto"/>
            </w:tcBorders>
            <w:shd w:val="clear" w:color="000000" w:fill="C0C0C0"/>
            <w:noWrap/>
            <w:vAlign w:val="center"/>
          </w:tcPr>
          <w:p w:rsidR="009F5790" w:rsidRPr="00407951" w:rsidRDefault="009F5790" w:rsidP="006B2A48">
            <w:pPr>
              <w:rPr>
                <w:vanish/>
              </w:rPr>
            </w:pPr>
            <w:r w:rsidRPr="00407951">
              <w:t>Date of Approval</w:t>
            </w:r>
          </w:p>
        </w:tc>
      </w:tr>
      <w:tr w:rsidR="004649E1" w:rsidRPr="00407951" w:rsidTr="00F97371">
        <w:trPr>
          <w:trHeight w:val="345"/>
        </w:trPr>
        <w:tc>
          <w:tcPr>
            <w:tcW w:w="2405" w:type="dxa"/>
            <w:tcBorders>
              <w:top w:val="nil"/>
              <w:left w:val="single" w:sz="4" w:space="0" w:color="auto"/>
              <w:bottom w:val="single" w:sz="4" w:space="0" w:color="auto"/>
              <w:right w:val="single" w:sz="4" w:space="0" w:color="auto"/>
            </w:tcBorders>
            <w:shd w:val="clear" w:color="auto" w:fill="auto"/>
            <w:noWrap/>
            <w:vAlign w:val="bottom"/>
          </w:tcPr>
          <w:p w:rsidR="004649E1" w:rsidRPr="00407951" w:rsidRDefault="004649E1" w:rsidP="006B2A48">
            <w:r w:rsidRPr="00407951">
              <w:t> </w:t>
            </w:r>
            <w:r w:rsidR="000C4E8A" w:rsidRPr="00407951">
              <w:t xml:space="preserve"> </w:t>
            </w:r>
          </w:p>
        </w:tc>
        <w:tc>
          <w:tcPr>
            <w:tcW w:w="3820" w:type="dxa"/>
            <w:tcBorders>
              <w:top w:val="nil"/>
              <w:left w:val="nil"/>
              <w:bottom w:val="single" w:sz="4" w:space="0" w:color="auto"/>
              <w:right w:val="single" w:sz="4" w:space="0" w:color="auto"/>
            </w:tcBorders>
            <w:shd w:val="clear" w:color="auto" w:fill="auto"/>
            <w:noWrap/>
            <w:vAlign w:val="bottom"/>
          </w:tcPr>
          <w:p w:rsidR="004649E1" w:rsidRPr="00407951" w:rsidRDefault="004649E1" w:rsidP="006B2A48"/>
        </w:tc>
        <w:tc>
          <w:tcPr>
            <w:tcW w:w="3045" w:type="dxa"/>
            <w:tcBorders>
              <w:top w:val="nil"/>
              <w:left w:val="nil"/>
              <w:bottom w:val="single" w:sz="4" w:space="0" w:color="auto"/>
              <w:right w:val="single" w:sz="4" w:space="0" w:color="auto"/>
            </w:tcBorders>
            <w:shd w:val="clear" w:color="auto" w:fill="auto"/>
            <w:noWrap/>
            <w:vAlign w:val="center"/>
          </w:tcPr>
          <w:p w:rsidR="004649E1" w:rsidRPr="00407951" w:rsidRDefault="004649E1" w:rsidP="006B2A48">
            <w:r w:rsidRPr="00407951">
              <w:t> </w:t>
            </w:r>
          </w:p>
        </w:tc>
      </w:tr>
      <w:tr w:rsidR="004649E1" w:rsidRPr="00407951" w:rsidTr="00F97371">
        <w:trPr>
          <w:trHeight w:val="600"/>
        </w:trPr>
        <w:tc>
          <w:tcPr>
            <w:tcW w:w="2405" w:type="dxa"/>
            <w:tcBorders>
              <w:top w:val="nil"/>
              <w:left w:val="single" w:sz="4" w:space="0" w:color="auto"/>
              <w:bottom w:val="single" w:sz="4" w:space="0" w:color="auto"/>
              <w:right w:val="single" w:sz="4" w:space="0" w:color="auto"/>
            </w:tcBorders>
            <w:shd w:val="clear" w:color="000000" w:fill="C0C0C0"/>
            <w:noWrap/>
            <w:vAlign w:val="center"/>
          </w:tcPr>
          <w:p w:rsidR="004649E1" w:rsidRPr="00407951" w:rsidRDefault="004649E1" w:rsidP="006B2A48">
            <w:pPr>
              <w:rPr>
                <w:vanish/>
              </w:rPr>
            </w:pPr>
            <w:r w:rsidRPr="00407951">
              <w:t>Circulation List</w:t>
            </w:r>
          </w:p>
        </w:tc>
        <w:tc>
          <w:tcPr>
            <w:tcW w:w="3820" w:type="dxa"/>
            <w:tcBorders>
              <w:top w:val="nil"/>
              <w:left w:val="nil"/>
              <w:bottom w:val="single" w:sz="4" w:space="0" w:color="auto"/>
              <w:right w:val="single" w:sz="4" w:space="0" w:color="auto"/>
            </w:tcBorders>
            <w:shd w:val="clear" w:color="auto" w:fill="auto"/>
            <w:noWrap/>
            <w:vAlign w:val="center"/>
          </w:tcPr>
          <w:p w:rsidR="004649E1" w:rsidRPr="00407951" w:rsidRDefault="004649E1" w:rsidP="006B2A48">
            <w:r w:rsidRPr="00407951">
              <w:t> </w:t>
            </w:r>
          </w:p>
        </w:tc>
        <w:tc>
          <w:tcPr>
            <w:tcW w:w="3045" w:type="dxa"/>
            <w:tcBorders>
              <w:top w:val="nil"/>
              <w:left w:val="nil"/>
              <w:bottom w:val="single" w:sz="4" w:space="0" w:color="auto"/>
              <w:right w:val="single" w:sz="4" w:space="0" w:color="auto"/>
            </w:tcBorders>
            <w:shd w:val="clear" w:color="000000" w:fill="C0C0C0"/>
            <w:vAlign w:val="center"/>
          </w:tcPr>
          <w:p w:rsidR="004649E1" w:rsidRPr="00407951" w:rsidRDefault="004649E1" w:rsidP="006B2A48">
            <w:pPr>
              <w:rPr>
                <w:vanish/>
              </w:rPr>
            </w:pPr>
            <w:r w:rsidRPr="00407951">
              <w:t>Version Number of the template:1.1</w:t>
            </w:r>
          </w:p>
        </w:tc>
      </w:tr>
      <w:tr w:rsidR="004649E1" w:rsidRPr="00407951" w:rsidTr="00F97371">
        <w:trPr>
          <w:trHeight w:val="345"/>
        </w:trPr>
        <w:tc>
          <w:tcPr>
            <w:tcW w:w="2405" w:type="dxa"/>
            <w:tcBorders>
              <w:top w:val="nil"/>
              <w:left w:val="single" w:sz="4" w:space="0" w:color="auto"/>
              <w:bottom w:val="single" w:sz="4" w:space="0" w:color="auto"/>
              <w:right w:val="single" w:sz="4" w:space="0" w:color="auto"/>
            </w:tcBorders>
            <w:shd w:val="clear" w:color="000000" w:fill="C0C0C0"/>
            <w:noWrap/>
            <w:vAlign w:val="center"/>
          </w:tcPr>
          <w:p w:rsidR="004649E1" w:rsidRPr="00407951" w:rsidRDefault="004649E1" w:rsidP="006B2A48">
            <w:pPr>
              <w:rPr>
                <w:vanish/>
              </w:rPr>
            </w:pPr>
            <w:r w:rsidRPr="00407951">
              <w:t>Version Number</w:t>
            </w:r>
          </w:p>
        </w:tc>
        <w:tc>
          <w:tcPr>
            <w:tcW w:w="3820" w:type="dxa"/>
            <w:tcBorders>
              <w:top w:val="nil"/>
              <w:left w:val="nil"/>
              <w:bottom w:val="single" w:sz="4" w:space="0" w:color="auto"/>
              <w:right w:val="single" w:sz="4" w:space="0" w:color="auto"/>
            </w:tcBorders>
            <w:shd w:val="clear" w:color="auto" w:fill="auto"/>
            <w:noWrap/>
            <w:vAlign w:val="center"/>
          </w:tcPr>
          <w:p w:rsidR="004649E1" w:rsidRPr="00407951" w:rsidRDefault="004649E1" w:rsidP="006B2A48">
            <w:pPr>
              <w:rPr>
                <w:vanish/>
              </w:rPr>
            </w:pPr>
            <w:r w:rsidRPr="00407951">
              <w:t>&lt;version No &gt;</w:t>
            </w:r>
          </w:p>
        </w:tc>
        <w:tc>
          <w:tcPr>
            <w:tcW w:w="3045" w:type="dxa"/>
            <w:tcBorders>
              <w:top w:val="nil"/>
              <w:left w:val="nil"/>
              <w:bottom w:val="single" w:sz="4" w:space="0" w:color="auto"/>
              <w:right w:val="single" w:sz="4" w:space="0" w:color="auto"/>
            </w:tcBorders>
            <w:shd w:val="clear" w:color="000000" w:fill="C0C0C0"/>
            <w:noWrap/>
            <w:vAlign w:val="center"/>
          </w:tcPr>
          <w:p w:rsidR="004649E1" w:rsidRPr="00407951" w:rsidRDefault="004649E1" w:rsidP="006B2A48">
            <w:r w:rsidRPr="00407951">
              <w:t> 1.1</w:t>
            </w:r>
          </w:p>
        </w:tc>
      </w:tr>
    </w:tbl>
    <w:p w:rsidR="009F5790" w:rsidRPr="00407951" w:rsidRDefault="009F5790" w:rsidP="006B2A48">
      <w:r w:rsidRPr="00407951">
        <w:br w:type="page"/>
      </w:r>
    </w:p>
    <w:p w:rsidR="00407951" w:rsidRPr="00B077E4" w:rsidRDefault="00407951" w:rsidP="006B2A48">
      <w:r w:rsidRPr="00B077E4">
        <w:lastRenderedPageBreak/>
        <w:t>&lt;&lt;Customer&gt;&gt; REVIEW HISTORY</w:t>
      </w:r>
    </w:p>
    <w:p w:rsidR="00407951" w:rsidRPr="00B077E4" w:rsidRDefault="00407951" w:rsidP="006B2A48"/>
    <w:p w:rsidR="00407951" w:rsidRPr="00B077E4" w:rsidRDefault="00407951" w:rsidP="006B2A48">
      <w:r w:rsidRPr="00B077E4">
        <w:t>&lt;&lt;Customer comments on the Use case along with the signed off is tracked here&gt;&gt;</w:t>
      </w:r>
    </w:p>
    <w:p w:rsidR="00407951" w:rsidRPr="00B077E4" w:rsidRDefault="00407951" w:rsidP="006B2A48"/>
    <w:p w:rsidR="00407951" w:rsidRPr="00B077E4" w:rsidRDefault="00407951" w:rsidP="006B2A48"/>
    <w:p w:rsidR="00407951" w:rsidRPr="00B077E4" w:rsidRDefault="00407951" w:rsidP="006B2A48"/>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00"/>
        <w:gridCol w:w="2880"/>
        <w:gridCol w:w="720"/>
        <w:gridCol w:w="720"/>
        <w:gridCol w:w="720"/>
        <w:gridCol w:w="720"/>
        <w:gridCol w:w="720"/>
        <w:gridCol w:w="720"/>
      </w:tblGrid>
      <w:tr w:rsidR="00407951" w:rsidRPr="00B077E4" w:rsidTr="008E64C0">
        <w:trPr>
          <w:trHeight w:val="692"/>
        </w:trPr>
        <w:tc>
          <w:tcPr>
            <w:tcW w:w="1800" w:type="dxa"/>
            <w:vAlign w:val="center"/>
          </w:tcPr>
          <w:p w:rsidR="00407951" w:rsidRPr="00B077E4" w:rsidRDefault="00407951" w:rsidP="006B2A48">
            <w:r w:rsidRPr="00B077E4">
              <w:t>Version</w:t>
            </w:r>
          </w:p>
        </w:tc>
        <w:tc>
          <w:tcPr>
            <w:tcW w:w="2880" w:type="dxa"/>
          </w:tcPr>
          <w:p w:rsidR="00407951" w:rsidRPr="00B077E4" w:rsidRDefault="00407951" w:rsidP="006B2A48"/>
          <w:p w:rsidR="00407951" w:rsidRPr="00B077E4" w:rsidRDefault="00407951" w:rsidP="006B2A48">
            <w:r w:rsidRPr="00B077E4">
              <w:t>&lt;&lt;Version number&gt;&gt;</w:t>
            </w:r>
          </w:p>
        </w:tc>
        <w:tc>
          <w:tcPr>
            <w:tcW w:w="720" w:type="dxa"/>
          </w:tcPr>
          <w:p w:rsidR="00407951" w:rsidRPr="00B077E4" w:rsidRDefault="00407951" w:rsidP="006B2A48"/>
        </w:tc>
        <w:tc>
          <w:tcPr>
            <w:tcW w:w="720" w:type="dxa"/>
          </w:tcPr>
          <w:p w:rsidR="00407951" w:rsidRPr="00B077E4" w:rsidRDefault="00407951" w:rsidP="006B2A48"/>
        </w:tc>
        <w:tc>
          <w:tcPr>
            <w:tcW w:w="720" w:type="dxa"/>
          </w:tcPr>
          <w:p w:rsidR="00407951" w:rsidRPr="00B077E4" w:rsidRDefault="00407951" w:rsidP="006B2A48"/>
        </w:tc>
        <w:tc>
          <w:tcPr>
            <w:tcW w:w="720" w:type="dxa"/>
          </w:tcPr>
          <w:p w:rsidR="00407951" w:rsidRPr="00B077E4" w:rsidRDefault="00407951" w:rsidP="006B2A48"/>
        </w:tc>
        <w:tc>
          <w:tcPr>
            <w:tcW w:w="720" w:type="dxa"/>
          </w:tcPr>
          <w:p w:rsidR="00407951" w:rsidRPr="00B077E4" w:rsidRDefault="00407951" w:rsidP="006B2A48"/>
        </w:tc>
        <w:tc>
          <w:tcPr>
            <w:tcW w:w="720" w:type="dxa"/>
          </w:tcPr>
          <w:p w:rsidR="00407951" w:rsidRPr="00B077E4" w:rsidRDefault="00407951" w:rsidP="006B2A48"/>
        </w:tc>
      </w:tr>
      <w:tr w:rsidR="00407951" w:rsidRPr="00B077E4" w:rsidTr="008E64C0">
        <w:trPr>
          <w:trHeight w:val="710"/>
        </w:trPr>
        <w:tc>
          <w:tcPr>
            <w:tcW w:w="1800" w:type="dxa"/>
            <w:vAlign w:val="center"/>
          </w:tcPr>
          <w:p w:rsidR="00407951" w:rsidRPr="00B077E4" w:rsidRDefault="00407951" w:rsidP="006B2A48">
            <w:r w:rsidRPr="00B077E4">
              <w:t>Date</w:t>
            </w:r>
          </w:p>
        </w:tc>
        <w:tc>
          <w:tcPr>
            <w:tcW w:w="2880" w:type="dxa"/>
          </w:tcPr>
          <w:p w:rsidR="00407951" w:rsidRPr="00B077E4" w:rsidRDefault="00407951" w:rsidP="006B2A48"/>
          <w:p w:rsidR="00407951" w:rsidRPr="00B077E4" w:rsidRDefault="00407951" w:rsidP="006B2A48">
            <w:r w:rsidRPr="00B077E4">
              <w:t>&lt;&lt;Date of Review&gt;&gt;</w:t>
            </w:r>
          </w:p>
        </w:tc>
        <w:tc>
          <w:tcPr>
            <w:tcW w:w="720" w:type="dxa"/>
          </w:tcPr>
          <w:p w:rsidR="00407951" w:rsidRPr="00B077E4" w:rsidRDefault="00407951" w:rsidP="006B2A48"/>
        </w:tc>
        <w:tc>
          <w:tcPr>
            <w:tcW w:w="720" w:type="dxa"/>
          </w:tcPr>
          <w:p w:rsidR="00407951" w:rsidRPr="00B077E4" w:rsidRDefault="00407951" w:rsidP="006B2A48"/>
        </w:tc>
        <w:tc>
          <w:tcPr>
            <w:tcW w:w="720" w:type="dxa"/>
          </w:tcPr>
          <w:p w:rsidR="00407951" w:rsidRPr="00B077E4" w:rsidRDefault="00407951" w:rsidP="006B2A48">
            <w:pPr>
              <w:rPr>
                <w:highlight w:val="yellow"/>
              </w:rPr>
            </w:pPr>
          </w:p>
        </w:tc>
        <w:tc>
          <w:tcPr>
            <w:tcW w:w="720" w:type="dxa"/>
          </w:tcPr>
          <w:p w:rsidR="00407951" w:rsidRPr="00B077E4" w:rsidRDefault="00407951" w:rsidP="006B2A48"/>
        </w:tc>
        <w:tc>
          <w:tcPr>
            <w:tcW w:w="720" w:type="dxa"/>
          </w:tcPr>
          <w:p w:rsidR="00407951" w:rsidRPr="00B077E4" w:rsidRDefault="00407951" w:rsidP="006B2A48"/>
        </w:tc>
        <w:tc>
          <w:tcPr>
            <w:tcW w:w="720" w:type="dxa"/>
          </w:tcPr>
          <w:p w:rsidR="00407951" w:rsidRPr="00B077E4" w:rsidRDefault="00407951" w:rsidP="006B2A48"/>
        </w:tc>
      </w:tr>
      <w:tr w:rsidR="00407951" w:rsidRPr="00B077E4" w:rsidTr="008E64C0">
        <w:trPr>
          <w:trHeight w:val="710"/>
        </w:trPr>
        <w:tc>
          <w:tcPr>
            <w:tcW w:w="1800" w:type="dxa"/>
            <w:vAlign w:val="center"/>
          </w:tcPr>
          <w:p w:rsidR="00407951" w:rsidRPr="00B077E4" w:rsidRDefault="00407951" w:rsidP="006B2A48">
            <w:r w:rsidRPr="00B077E4">
              <w:t>Reviewed by</w:t>
            </w:r>
          </w:p>
        </w:tc>
        <w:tc>
          <w:tcPr>
            <w:tcW w:w="2880" w:type="dxa"/>
          </w:tcPr>
          <w:p w:rsidR="00407951" w:rsidRPr="00B077E4" w:rsidRDefault="00407951" w:rsidP="006B2A48"/>
          <w:p w:rsidR="00407951" w:rsidRPr="00B077E4" w:rsidRDefault="00407951" w:rsidP="006B2A48">
            <w:r w:rsidRPr="00B077E4">
              <w:t>&lt;&lt; Reviewer Name&gt;&gt;</w:t>
            </w:r>
          </w:p>
        </w:tc>
        <w:tc>
          <w:tcPr>
            <w:tcW w:w="720" w:type="dxa"/>
          </w:tcPr>
          <w:p w:rsidR="00407951" w:rsidRPr="00B077E4" w:rsidRDefault="00407951" w:rsidP="006B2A48"/>
        </w:tc>
        <w:tc>
          <w:tcPr>
            <w:tcW w:w="720" w:type="dxa"/>
          </w:tcPr>
          <w:p w:rsidR="00407951" w:rsidRPr="00B077E4" w:rsidRDefault="00407951" w:rsidP="006B2A48"/>
        </w:tc>
        <w:tc>
          <w:tcPr>
            <w:tcW w:w="720" w:type="dxa"/>
          </w:tcPr>
          <w:p w:rsidR="00407951" w:rsidRPr="00B077E4" w:rsidRDefault="00407951" w:rsidP="006B2A48">
            <w:pPr>
              <w:rPr>
                <w:highlight w:val="yellow"/>
              </w:rPr>
            </w:pPr>
          </w:p>
        </w:tc>
        <w:tc>
          <w:tcPr>
            <w:tcW w:w="720" w:type="dxa"/>
          </w:tcPr>
          <w:p w:rsidR="00407951" w:rsidRPr="00B077E4" w:rsidRDefault="00407951" w:rsidP="006B2A48"/>
        </w:tc>
        <w:tc>
          <w:tcPr>
            <w:tcW w:w="720" w:type="dxa"/>
          </w:tcPr>
          <w:p w:rsidR="00407951" w:rsidRPr="00B077E4" w:rsidRDefault="00407951" w:rsidP="006B2A48"/>
        </w:tc>
        <w:tc>
          <w:tcPr>
            <w:tcW w:w="720" w:type="dxa"/>
          </w:tcPr>
          <w:p w:rsidR="00407951" w:rsidRPr="00B077E4" w:rsidRDefault="00407951" w:rsidP="006B2A48"/>
        </w:tc>
      </w:tr>
      <w:tr w:rsidR="00407951" w:rsidRPr="00B077E4" w:rsidTr="008E64C0">
        <w:trPr>
          <w:trHeight w:val="890"/>
        </w:trPr>
        <w:tc>
          <w:tcPr>
            <w:tcW w:w="1800" w:type="dxa"/>
          </w:tcPr>
          <w:p w:rsidR="00407951" w:rsidRPr="00B077E4" w:rsidRDefault="00407951" w:rsidP="006B2A48"/>
          <w:p w:rsidR="00407951" w:rsidRPr="00B077E4" w:rsidRDefault="00407951" w:rsidP="006B2A48">
            <w:r w:rsidRPr="00B077E4">
              <w:t>Reviewed UI Specification doc</w:t>
            </w:r>
          </w:p>
        </w:tc>
        <w:tc>
          <w:tcPr>
            <w:tcW w:w="2880" w:type="dxa"/>
          </w:tcPr>
          <w:p w:rsidR="00407951" w:rsidRPr="00B077E4" w:rsidRDefault="00407951" w:rsidP="006B2A48"/>
          <w:p w:rsidR="00407951" w:rsidRPr="00B077E4" w:rsidRDefault="00407951" w:rsidP="006B2A48">
            <w:r w:rsidRPr="00B077E4">
              <w:t>&lt;&lt; Whether UI Specification doc is reviewed &gt;&gt;</w:t>
            </w:r>
          </w:p>
        </w:tc>
        <w:tc>
          <w:tcPr>
            <w:tcW w:w="720" w:type="dxa"/>
          </w:tcPr>
          <w:p w:rsidR="00407951" w:rsidRPr="00B077E4" w:rsidRDefault="00407951" w:rsidP="006B2A48"/>
        </w:tc>
        <w:tc>
          <w:tcPr>
            <w:tcW w:w="720" w:type="dxa"/>
          </w:tcPr>
          <w:p w:rsidR="00407951" w:rsidRPr="00B077E4" w:rsidRDefault="00407951" w:rsidP="006B2A48"/>
        </w:tc>
        <w:tc>
          <w:tcPr>
            <w:tcW w:w="720" w:type="dxa"/>
          </w:tcPr>
          <w:p w:rsidR="00407951" w:rsidRPr="00B077E4" w:rsidRDefault="00407951" w:rsidP="006B2A48">
            <w:pPr>
              <w:rPr>
                <w:highlight w:val="yellow"/>
              </w:rPr>
            </w:pPr>
          </w:p>
        </w:tc>
        <w:tc>
          <w:tcPr>
            <w:tcW w:w="720" w:type="dxa"/>
          </w:tcPr>
          <w:p w:rsidR="00407951" w:rsidRPr="00B077E4" w:rsidRDefault="00407951" w:rsidP="006B2A48"/>
        </w:tc>
        <w:tc>
          <w:tcPr>
            <w:tcW w:w="720" w:type="dxa"/>
          </w:tcPr>
          <w:p w:rsidR="00407951" w:rsidRPr="00B077E4" w:rsidRDefault="00407951" w:rsidP="006B2A48"/>
        </w:tc>
        <w:tc>
          <w:tcPr>
            <w:tcW w:w="720" w:type="dxa"/>
          </w:tcPr>
          <w:p w:rsidR="00407951" w:rsidRPr="00B077E4" w:rsidRDefault="00407951" w:rsidP="006B2A48"/>
        </w:tc>
      </w:tr>
      <w:tr w:rsidR="00407951" w:rsidRPr="00B077E4" w:rsidTr="008E64C0">
        <w:trPr>
          <w:trHeight w:val="1250"/>
        </w:trPr>
        <w:tc>
          <w:tcPr>
            <w:tcW w:w="1800" w:type="dxa"/>
          </w:tcPr>
          <w:p w:rsidR="00407951" w:rsidRPr="00B077E4" w:rsidRDefault="00407951" w:rsidP="006B2A48"/>
          <w:p w:rsidR="00407951" w:rsidRPr="00B077E4" w:rsidRDefault="00407951" w:rsidP="006B2A48">
            <w:r w:rsidRPr="00B077E4">
              <w:t>All Open Queries/issues closed</w:t>
            </w:r>
          </w:p>
        </w:tc>
        <w:tc>
          <w:tcPr>
            <w:tcW w:w="2880" w:type="dxa"/>
          </w:tcPr>
          <w:p w:rsidR="00407951" w:rsidRPr="00B077E4" w:rsidRDefault="00407951" w:rsidP="006B2A48"/>
          <w:p w:rsidR="00407951" w:rsidRPr="00B077E4" w:rsidRDefault="00407951" w:rsidP="006B2A48">
            <w:r w:rsidRPr="00B077E4">
              <w:t>&lt;&lt; Whether all the open queries and issues resolved&gt;&gt;</w:t>
            </w:r>
          </w:p>
        </w:tc>
        <w:tc>
          <w:tcPr>
            <w:tcW w:w="720" w:type="dxa"/>
          </w:tcPr>
          <w:p w:rsidR="00407951" w:rsidRPr="00B077E4" w:rsidRDefault="00407951" w:rsidP="006B2A48"/>
        </w:tc>
        <w:tc>
          <w:tcPr>
            <w:tcW w:w="720" w:type="dxa"/>
          </w:tcPr>
          <w:p w:rsidR="00407951" w:rsidRPr="00B077E4" w:rsidRDefault="00407951" w:rsidP="006B2A48"/>
        </w:tc>
        <w:tc>
          <w:tcPr>
            <w:tcW w:w="720" w:type="dxa"/>
          </w:tcPr>
          <w:p w:rsidR="00407951" w:rsidRPr="00B077E4" w:rsidRDefault="00407951" w:rsidP="006B2A48">
            <w:pPr>
              <w:rPr>
                <w:highlight w:val="yellow"/>
              </w:rPr>
            </w:pPr>
          </w:p>
        </w:tc>
        <w:tc>
          <w:tcPr>
            <w:tcW w:w="720" w:type="dxa"/>
          </w:tcPr>
          <w:p w:rsidR="00407951" w:rsidRPr="00B077E4" w:rsidRDefault="00407951" w:rsidP="006B2A48"/>
        </w:tc>
        <w:tc>
          <w:tcPr>
            <w:tcW w:w="720" w:type="dxa"/>
          </w:tcPr>
          <w:p w:rsidR="00407951" w:rsidRPr="00B077E4" w:rsidRDefault="00407951" w:rsidP="006B2A48"/>
        </w:tc>
        <w:tc>
          <w:tcPr>
            <w:tcW w:w="720" w:type="dxa"/>
          </w:tcPr>
          <w:p w:rsidR="00407951" w:rsidRPr="00B077E4" w:rsidRDefault="00407951" w:rsidP="006B2A48"/>
        </w:tc>
      </w:tr>
      <w:tr w:rsidR="00407951" w:rsidRPr="00B077E4" w:rsidTr="008E64C0">
        <w:trPr>
          <w:trHeight w:val="1250"/>
        </w:trPr>
        <w:tc>
          <w:tcPr>
            <w:tcW w:w="1800" w:type="dxa"/>
          </w:tcPr>
          <w:p w:rsidR="00407951" w:rsidRPr="00B077E4" w:rsidRDefault="00407951" w:rsidP="006B2A48">
            <w:r w:rsidRPr="00B077E4">
              <w:t>Agreement on Assumptions</w:t>
            </w:r>
          </w:p>
        </w:tc>
        <w:tc>
          <w:tcPr>
            <w:tcW w:w="2880" w:type="dxa"/>
          </w:tcPr>
          <w:p w:rsidR="00407951" w:rsidRPr="00B077E4" w:rsidRDefault="00407951" w:rsidP="006B2A48">
            <w:r w:rsidRPr="00B077E4">
              <w:t>&lt;&lt;Whether all the assumptions have been agreed upon by the customer&gt;&gt;</w:t>
            </w:r>
          </w:p>
        </w:tc>
        <w:tc>
          <w:tcPr>
            <w:tcW w:w="720" w:type="dxa"/>
          </w:tcPr>
          <w:p w:rsidR="00407951" w:rsidRPr="00B077E4" w:rsidRDefault="00407951" w:rsidP="006B2A48"/>
        </w:tc>
        <w:tc>
          <w:tcPr>
            <w:tcW w:w="720" w:type="dxa"/>
          </w:tcPr>
          <w:p w:rsidR="00407951" w:rsidRPr="00B077E4" w:rsidRDefault="00407951" w:rsidP="006B2A48"/>
        </w:tc>
        <w:tc>
          <w:tcPr>
            <w:tcW w:w="720" w:type="dxa"/>
          </w:tcPr>
          <w:p w:rsidR="00407951" w:rsidRPr="00B077E4" w:rsidRDefault="00407951" w:rsidP="006B2A48">
            <w:pPr>
              <w:rPr>
                <w:highlight w:val="yellow"/>
              </w:rPr>
            </w:pPr>
          </w:p>
        </w:tc>
        <w:tc>
          <w:tcPr>
            <w:tcW w:w="720" w:type="dxa"/>
          </w:tcPr>
          <w:p w:rsidR="00407951" w:rsidRPr="00B077E4" w:rsidRDefault="00407951" w:rsidP="006B2A48"/>
        </w:tc>
        <w:tc>
          <w:tcPr>
            <w:tcW w:w="720" w:type="dxa"/>
          </w:tcPr>
          <w:p w:rsidR="00407951" w:rsidRPr="00B077E4" w:rsidRDefault="00407951" w:rsidP="006B2A48"/>
        </w:tc>
        <w:tc>
          <w:tcPr>
            <w:tcW w:w="720" w:type="dxa"/>
          </w:tcPr>
          <w:p w:rsidR="00407951" w:rsidRPr="00B077E4" w:rsidRDefault="00407951" w:rsidP="006B2A48"/>
        </w:tc>
      </w:tr>
      <w:tr w:rsidR="00407951" w:rsidRPr="00B077E4" w:rsidTr="008E64C0">
        <w:trPr>
          <w:trHeight w:val="890"/>
        </w:trPr>
        <w:tc>
          <w:tcPr>
            <w:tcW w:w="1800" w:type="dxa"/>
          </w:tcPr>
          <w:p w:rsidR="00407951" w:rsidRPr="00B077E4" w:rsidRDefault="00407951" w:rsidP="006B2A48"/>
          <w:p w:rsidR="00407951" w:rsidRPr="00B077E4" w:rsidRDefault="00407951" w:rsidP="006B2A48">
            <w:r w:rsidRPr="00B077E4">
              <w:t>Sign Off</w:t>
            </w:r>
          </w:p>
        </w:tc>
        <w:tc>
          <w:tcPr>
            <w:tcW w:w="2880" w:type="dxa"/>
          </w:tcPr>
          <w:p w:rsidR="00407951" w:rsidRPr="00B077E4" w:rsidRDefault="00407951" w:rsidP="006B2A48"/>
          <w:p w:rsidR="00407951" w:rsidRPr="00B077E4" w:rsidRDefault="00407951" w:rsidP="006B2A48">
            <w:r w:rsidRPr="00B077E4">
              <w:t>&lt;&lt;Signature&gt;&gt;</w:t>
            </w:r>
          </w:p>
        </w:tc>
        <w:tc>
          <w:tcPr>
            <w:tcW w:w="720" w:type="dxa"/>
          </w:tcPr>
          <w:p w:rsidR="00407951" w:rsidRPr="00B077E4" w:rsidRDefault="00407951" w:rsidP="006B2A48"/>
        </w:tc>
        <w:tc>
          <w:tcPr>
            <w:tcW w:w="720" w:type="dxa"/>
          </w:tcPr>
          <w:p w:rsidR="00407951" w:rsidRPr="00B077E4" w:rsidRDefault="00407951" w:rsidP="006B2A48"/>
        </w:tc>
        <w:tc>
          <w:tcPr>
            <w:tcW w:w="720" w:type="dxa"/>
          </w:tcPr>
          <w:p w:rsidR="00407951" w:rsidRPr="00B077E4" w:rsidRDefault="00407951" w:rsidP="006B2A48">
            <w:pPr>
              <w:rPr>
                <w:highlight w:val="yellow"/>
              </w:rPr>
            </w:pPr>
          </w:p>
        </w:tc>
        <w:tc>
          <w:tcPr>
            <w:tcW w:w="720" w:type="dxa"/>
          </w:tcPr>
          <w:p w:rsidR="00407951" w:rsidRPr="00B077E4" w:rsidRDefault="00407951" w:rsidP="006B2A48"/>
        </w:tc>
        <w:tc>
          <w:tcPr>
            <w:tcW w:w="720" w:type="dxa"/>
          </w:tcPr>
          <w:p w:rsidR="00407951" w:rsidRPr="00B077E4" w:rsidRDefault="00407951" w:rsidP="006B2A48"/>
        </w:tc>
        <w:tc>
          <w:tcPr>
            <w:tcW w:w="720" w:type="dxa"/>
          </w:tcPr>
          <w:p w:rsidR="00407951" w:rsidRPr="00B077E4" w:rsidRDefault="00407951" w:rsidP="006B2A48"/>
        </w:tc>
      </w:tr>
    </w:tbl>
    <w:p w:rsidR="00407951" w:rsidRPr="00B077E4" w:rsidRDefault="00407951" w:rsidP="006B2A48"/>
    <w:p w:rsidR="00137117" w:rsidRPr="00B077E4" w:rsidRDefault="00407951" w:rsidP="006B2A48">
      <w:proofErr w:type="spellStart"/>
      <w:r w:rsidRPr="00B077E4">
        <w:rPr>
          <w:b/>
        </w:rPr>
        <w:t>Disclaimer</w:t>
      </w:r>
      <w:proofErr w:type="gramStart"/>
      <w:r w:rsidRPr="00B077E4">
        <w:t>:The</w:t>
      </w:r>
      <w:proofErr w:type="spellEnd"/>
      <w:proofErr w:type="gramEnd"/>
      <w:r w:rsidRPr="00B077E4">
        <w:t xml:space="preserve"> scope of the project ‘Loan Application Processing System’ is restricted to the contents of this signed off use case.</w:t>
      </w:r>
    </w:p>
    <w:p w:rsidR="00137117" w:rsidRPr="00B077E4" w:rsidRDefault="00137117" w:rsidP="006B2A48"/>
    <w:p w:rsidR="00137117" w:rsidRPr="00B077E4" w:rsidRDefault="00137117" w:rsidP="006B2A48"/>
    <w:p w:rsidR="00137117" w:rsidRPr="00520076" w:rsidRDefault="00137117" w:rsidP="006B2A48"/>
    <w:p w:rsidR="00137117" w:rsidRPr="00520076" w:rsidRDefault="00137117" w:rsidP="006B2A48"/>
    <w:p w:rsidR="00137117" w:rsidRPr="00520076" w:rsidRDefault="00137117" w:rsidP="006B2A48"/>
    <w:p w:rsidR="00137117" w:rsidRPr="00520076" w:rsidRDefault="00137117" w:rsidP="006B2A48"/>
    <w:p w:rsidR="00137117" w:rsidRPr="00520076" w:rsidRDefault="00137117" w:rsidP="006B2A48"/>
    <w:p w:rsidR="00137117" w:rsidRPr="00520076" w:rsidRDefault="00137117" w:rsidP="006B2A48"/>
    <w:p w:rsidR="00137117" w:rsidRPr="00520076" w:rsidRDefault="00137117" w:rsidP="006B2A48"/>
    <w:p w:rsidR="00137117" w:rsidRPr="00520076" w:rsidRDefault="00137117" w:rsidP="006B2A48"/>
    <w:p w:rsidR="00137117" w:rsidRPr="00520076" w:rsidRDefault="00137117" w:rsidP="006B2A48"/>
    <w:p w:rsidR="00137117" w:rsidRPr="00520076" w:rsidRDefault="00137117" w:rsidP="006B2A48"/>
    <w:p w:rsidR="00137117" w:rsidRPr="00520076" w:rsidRDefault="00137117" w:rsidP="006B2A48"/>
    <w:p w:rsidR="00137117" w:rsidRPr="00520076" w:rsidRDefault="00137117" w:rsidP="006B2A48"/>
    <w:p w:rsidR="00447438" w:rsidRPr="00DC3420" w:rsidRDefault="00447438" w:rsidP="006B2A48">
      <w:bookmarkStart w:id="0" w:name="_Toc144299909"/>
      <w:bookmarkStart w:id="1" w:name="_Toc145124997"/>
      <w:bookmarkStart w:id="2" w:name="_Toc165439502"/>
      <w:bookmarkStart w:id="3" w:name="_Toc186019611"/>
      <w:bookmarkStart w:id="4" w:name="_Toc467755986"/>
      <w:r w:rsidRPr="00DC3420">
        <w:t>TABLE OF CONTENTS</w:t>
      </w:r>
    </w:p>
    <w:p w:rsidR="00447438" w:rsidRPr="000D0B2E" w:rsidRDefault="00447438" w:rsidP="006B2A48"/>
    <w:p w:rsidR="00447438" w:rsidRPr="000D0B2E" w:rsidRDefault="00447438" w:rsidP="006B2A48">
      <w:pPr>
        <w:pStyle w:val="TOC1"/>
        <w:rPr>
          <w:rFonts w:eastAsiaTheme="minorEastAsia" w:cstheme="minorBidi"/>
          <w:noProof/>
          <w:sz w:val="22"/>
          <w:szCs w:val="22"/>
          <w:lang w:eastAsia="en-US"/>
        </w:rPr>
      </w:pPr>
      <w:r w:rsidRPr="000D0B2E">
        <w:fldChar w:fldCharType="begin"/>
      </w:r>
      <w:r w:rsidRPr="000D0B2E">
        <w:instrText xml:space="preserve"> TOC \o "1-3" \f \h \z \u </w:instrText>
      </w:r>
      <w:r w:rsidRPr="000D0B2E">
        <w:fldChar w:fldCharType="separate"/>
      </w:r>
      <w:hyperlink w:anchor="_Toc458607221" w:history="1">
        <w:r w:rsidRPr="000D0B2E">
          <w:rPr>
            <w:rStyle w:val="Hyperlink"/>
            <w:noProof/>
          </w:rPr>
          <w:t>1.</w:t>
        </w:r>
        <w:r w:rsidRPr="000D0B2E">
          <w:rPr>
            <w:rFonts w:eastAsiaTheme="minorEastAsia" w:cstheme="minorBidi"/>
            <w:noProof/>
            <w:sz w:val="22"/>
            <w:szCs w:val="22"/>
            <w:lang w:eastAsia="en-US"/>
          </w:rPr>
          <w:tab/>
        </w:r>
        <w:r w:rsidR="009D1409">
          <w:rPr>
            <w:rStyle w:val="Hyperlink"/>
            <w:noProof/>
          </w:rPr>
          <w:t>Use Case Name: Loan Approval Management</w:t>
        </w:r>
        <w:r>
          <w:rPr>
            <w:rStyle w:val="Hyperlink"/>
            <w:noProof/>
          </w:rPr>
          <w:t xml:space="preserve"> ..................................</w:t>
        </w:r>
        <w:r w:rsidR="009D1409">
          <w:rPr>
            <w:rStyle w:val="Hyperlink"/>
            <w:noProof/>
          </w:rPr>
          <w:t>....................................</w:t>
        </w:r>
        <w:r w:rsidRPr="000D0B2E">
          <w:rPr>
            <w:noProof/>
            <w:webHidden/>
          </w:rPr>
          <w:fldChar w:fldCharType="begin"/>
        </w:r>
        <w:r w:rsidRPr="000D0B2E">
          <w:rPr>
            <w:noProof/>
            <w:webHidden/>
          </w:rPr>
          <w:instrText xml:space="preserve"> PAGEREF _Toc458607221 \h </w:instrText>
        </w:r>
        <w:r w:rsidRPr="000D0B2E">
          <w:rPr>
            <w:noProof/>
            <w:webHidden/>
          </w:rPr>
        </w:r>
        <w:r w:rsidRPr="000D0B2E">
          <w:rPr>
            <w:noProof/>
            <w:webHidden/>
          </w:rPr>
          <w:fldChar w:fldCharType="separate"/>
        </w:r>
        <w:r w:rsidRPr="000D0B2E">
          <w:rPr>
            <w:noProof/>
            <w:webHidden/>
          </w:rPr>
          <w:t>5</w:t>
        </w:r>
        <w:r w:rsidRPr="000D0B2E">
          <w:rPr>
            <w:noProof/>
            <w:webHidden/>
          </w:rPr>
          <w:fldChar w:fldCharType="end"/>
        </w:r>
      </w:hyperlink>
    </w:p>
    <w:p w:rsidR="00447438" w:rsidRPr="000D0B2E" w:rsidRDefault="00593F46" w:rsidP="006B2A48">
      <w:pPr>
        <w:pStyle w:val="TOC1"/>
        <w:rPr>
          <w:rFonts w:eastAsiaTheme="minorEastAsia" w:cstheme="minorBidi"/>
          <w:noProof/>
          <w:sz w:val="22"/>
          <w:szCs w:val="22"/>
          <w:lang w:eastAsia="en-US"/>
        </w:rPr>
      </w:pPr>
      <w:hyperlink w:anchor="_Toc458607222" w:history="1">
        <w:r w:rsidR="00447438" w:rsidRPr="000D0B2E">
          <w:rPr>
            <w:rStyle w:val="Hyperlink"/>
            <w:noProof/>
          </w:rPr>
          <w:t>2.</w:t>
        </w:r>
        <w:r w:rsidR="00447438" w:rsidRPr="000D0B2E">
          <w:rPr>
            <w:rFonts w:eastAsiaTheme="minorEastAsia" w:cstheme="minorBidi"/>
            <w:noProof/>
            <w:sz w:val="22"/>
            <w:szCs w:val="22"/>
            <w:lang w:eastAsia="en-US"/>
          </w:rPr>
          <w:tab/>
        </w:r>
        <w:r w:rsidR="00447438" w:rsidRPr="000D0B2E">
          <w:rPr>
            <w:rStyle w:val="Hyperlink"/>
            <w:noProof/>
          </w:rPr>
          <w:t>Actor(s):</w:t>
        </w:r>
        <w:r w:rsidR="000926FD">
          <w:rPr>
            <w:rStyle w:val="Hyperlink"/>
            <w:noProof/>
          </w:rPr>
          <w:t xml:space="preserve"> ................................................................................</w:t>
        </w:r>
        <w:r w:rsidR="000926FD">
          <w:rPr>
            <w:noProof/>
            <w:webHidden/>
          </w:rPr>
          <w:t xml:space="preserve">................................. </w:t>
        </w:r>
        <w:r w:rsidR="00447438" w:rsidRPr="000D0B2E">
          <w:rPr>
            <w:noProof/>
            <w:webHidden/>
          </w:rPr>
          <w:fldChar w:fldCharType="begin"/>
        </w:r>
        <w:r w:rsidR="00447438" w:rsidRPr="000D0B2E">
          <w:rPr>
            <w:noProof/>
            <w:webHidden/>
          </w:rPr>
          <w:instrText xml:space="preserve"> PAGEREF _Toc458607222 \h </w:instrText>
        </w:r>
        <w:r w:rsidR="00447438" w:rsidRPr="000D0B2E">
          <w:rPr>
            <w:noProof/>
            <w:webHidden/>
          </w:rPr>
        </w:r>
        <w:r w:rsidR="00447438" w:rsidRPr="000D0B2E">
          <w:rPr>
            <w:noProof/>
            <w:webHidden/>
          </w:rPr>
          <w:fldChar w:fldCharType="separate"/>
        </w:r>
        <w:r w:rsidR="00447438" w:rsidRPr="000D0B2E">
          <w:rPr>
            <w:noProof/>
            <w:webHidden/>
          </w:rPr>
          <w:t>5</w:t>
        </w:r>
        <w:r w:rsidR="00447438" w:rsidRPr="000D0B2E">
          <w:rPr>
            <w:noProof/>
            <w:webHidden/>
          </w:rPr>
          <w:fldChar w:fldCharType="end"/>
        </w:r>
      </w:hyperlink>
    </w:p>
    <w:p w:rsidR="00447438" w:rsidRPr="000D0B2E" w:rsidRDefault="00593F46" w:rsidP="006B2A48">
      <w:pPr>
        <w:pStyle w:val="TOC1"/>
        <w:rPr>
          <w:rFonts w:eastAsiaTheme="minorEastAsia" w:cstheme="minorBidi"/>
          <w:noProof/>
          <w:sz w:val="22"/>
          <w:szCs w:val="22"/>
          <w:lang w:eastAsia="en-US"/>
        </w:rPr>
      </w:pPr>
      <w:hyperlink w:anchor="_Toc458607223" w:history="1">
        <w:r w:rsidR="00447438" w:rsidRPr="000D0B2E">
          <w:rPr>
            <w:rStyle w:val="Hyperlink"/>
            <w:noProof/>
          </w:rPr>
          <w:t>3.</w:t>
        </w:r>
        <w:r w:rsidR="00447438" w:rsidRPr="000D0B2E">
          <w:rPr>
            <w:rFonts w:eastAsiaTheme="minorEastAsia" w:cstheme="minorBidi"/>
            <w:noProof/>
            <w:sz w:val="22"/>
            <w:szCs w:val="22"/>
            <w:lang w:eastAsia="en-US"/>
          </w:rPr>
          <w:tab/>
        </w:r>
        <w:r w:rsidR="00447438" w:rsidRPr="000D0B2E">
          <w:rPr>
            <w:rStyle w:val="Hyperlink"/>
            <w:noProof/>
          </w:rPr>
          <w:t>Preconditions</w:t>
        </w:r>
        <w:r w:rsidR="000926FD">
          <w:rPr>
            <w:rStyle w:val="Hyperlink"/>
            <w:noProof/>
            <w:webHidden/>
          </w:rPr>
          <w:t xml:space="preserve"> ............................................................................................................</w:t>
        </w:r>
        <w:r w:rsidR="00447438" w:rsidRPr="000D0B2E">
          <w:rPr>
            <w:noProof/>
            <w:webHidden/>
          </w:rPr>
          <w:fldChar w:fldCharType="begin"/>
        </w:r>
        <w:r w:rsidR="00447438" w:rsidRPr="000D0B2E">
          <w:rPr>
            <w:noProof/>
            <w:webHidden/>
          </w:rPr>
          <w:instrText xml:space="preserve"> PAGEREF _Toc458607223 \h </w:instrText>
        </w:r>
        <w:r w:rsidR="00447438" w:rsidRPr="000D0B2E">
          <w:rPr>
            <w:noProof/>
            <w:webHidden/>
          </w:rPr>
        </w:r>
        <w:r w:rsidR="00447438" w:rsidRPr="000D0B2E">
          <w:rPr>
            <w:noProof/>
            <w:webHidden/>
          </w:rPr>
          <w:fldChar w:fldCharType="separate"/>
        </w:r>
        <w:r w:rsidR="00447438" w:rsidRPr="000D0B2E">
          <w:rPr>
            <w:noProof/>
            <w:webHidden/>
          </w:rPr>
          <w:t>5</w:t>
        </w:r>
        <w:r w:rsidR="00447438" w:rsidRPr="000D0B2E">
          <w:rPr>
            <w:noProof/>
            <w:webHidden/>
          </w:rPr>
          <w:fldChar w:fldCharType="end"/>
        </w:r>
      </w:hyperlink>
    </w:p>
    <w:p w:rsidR="00447438" w:rsidRPr="000D0B2E" w:rsidRDefault="00593F46" w:rsidP="006B2A48">
      <w:pPr>
        <w:pStyle w:val="TOC1"/>
        <w:rPr>
          <w:rFonts w:eastAsiaTheme="minorEastAsia" w:cstheme="minorBidi"/>
          <w:noProof/>
          <w:sz w:val="22"/>
          <w:szCs w:val="22"/>
          <w:lang w:eastAsia="en-US"/>
        </w:rPr>
      </w:pPr>
      <w:hyperlink w:anchor="_Toc458607224" w:history="1">
        <w:r w:rsidR="00447438" w:rsidRPr="000D0B2E">
          <w:rPr>
            <w:rStyle w:val="Hyperlink"/>
            <w:noProof/>
          </w:rPr>
          <w:t>4.</w:t>
        </w:r>
        <w:r w:rsidR="00447438" w:rsidRPr="000D0B2E">
          <w:rPr>
            <w:rFonts w:eastAsiaTheme="minorEastAsia" w:cstheme="minorBidi"/>
            <w:noProof/>
            <w:sz w:val="22"/>
            <w:szCs w:val="22"/>
            <w:lang w:eastAsia="en-US"/>
          </w:rPr>
          <w:tab/>
        </w:r>
        <w:r w:rsidR="00447438" w:rsidRPr="000D0B2E">
          <w:rPr>
            <w:rStyle w:val="Hyperlink"/>
            <w:noProof/>
          </w:rPr>
          <w:t>Flow of Event</w:t>
        </w:r>
        <w:r w:rsidR="00D805E4">
          <w:rPr>
            <w:rStyle w:val="Hyperlink"/>
            <w:noProof/>
          </w:rPr>
          <w:t xml:space="preserve">s </w:t>
        </w:r>
        <w:r w:rsidR="0064259A">
          <w:rPr>
            <w:rStyle w:val="Hyperlink"/>
            <w:noProof/>
          </w:rPr>
          <w:t>...........................................................................................................</w:t>
        </w:r>
        <w:r w:rsidR="00447438" w:rsidRPr="000D0B2E">
          <w:rPr>
            <w:noProof/>
            <w:webHidden/>
          </w:rPr>
          <w:fldChar w:fldCharType="begin"/>
        </w:r>
        <w:r w:rsidR="00447438" w:rsidRPr="000D0B2E">
          <w:rPr>
            <w:noProof/>
            <w:webHidden/>
          </w:rPr>
          <w:instrText xml:space="preserve"> PAGEREF _Toc458607224 \h </w:instrText>
        </w:r>
        <w:r w:rsidR="00447438" w:rsidRPr="000D0B2E">
          <w:rPr>
            <w:noProof/>
            <w:webHidden/>
          </w:rPr>
        </w:r>
        <w:r w:rsidR="00447438" w:rsidRPr="000D0B2E">
          <w:rPr>
            <w:noProof/>
            <w:webHidden/>
          </w:rPr>
          <w:fldChar w:fldCharType="separate"/>
        </w:r>
        <w:r w:rsidR="00447438" w:rsidRPr="000D0B2E">
          <w:rPr>
            <w:noProof/>
            <w:webHidden/>
          </w:rPr>
          <w:t>5</w:t>
        </w:r>
        <w:r w:rsidR="00447438" w:rsidRPr="000D0B2E">
          <w:rPr>
            <w:noProof/>
            <w:webHidden/>
          </w:rPr>
          <w:fldChar w:fldCharType="end"/>
        </w:r>
      </w:hyperlink>
    </w:p>
    <w:p w:rsidR="00447438" w:rsidRPr="000D0B2E" w:rsidRDefault="00593F46" w:rsidP="006B2A48">
      <w:pPr>
        <w:pStyle w:val="TOC2"/>
        <w:rPr>
          <w:rFonts w:eastAsiaTheme="minorEastAsia" w:cstheme="minorBidi"/>
          <w:noProof/>
          <w:sz w:val="22"/>
          <w:szCs w:val="22"/>
          <w:lang w:eastAsia="en-US"/>
        </w:rPr>
      </w:pPr>
      <w:hyperlink w:anchor="_Toc458607225" w:history="1">
        <w:r w:rsidR="00447438" w:rsidRPr="000D0B2E">
          <w:rPr>
            <w:rStyle w:val="Hyperlink"/>
            <w:noProof/>
          </w:rPr>
          <w:t>4.1</w:t>
        </w:r>
        <w:r w:rsidR="00447438" w:rsidRPr="000D0B2E">
          <w:rPr>
            <w:rStyle w:val="Hyperlink"/>
            <w:noProof/>
          </w:rPr>
          <w:tab/>
          <w:t>Basic Flo</w:t>
        </w:r>
        <w:r w:rsidR="0064259A">
          <w:rPr>
            <w:rStyle w:val="Hyperlink"/>
            <w:noProof/>
          </w:rPr>
          <w:t>w ................................................................................................................</w:t>
        </w:r>
        <w:r w:rsidR="00447438" w:rsidRPr="000D0B2E">
          <w:rPr>
            <w:noProof/>
            <w:webHidden/>
          </w:rPr>
          <w:fldChar w:fldCharType="begin"/>
        </w:r>
        <w:r w:rsidR="00447438" w:rsidRPr="000D0B2E">
          <w:rPr>
            <w:noProof/>
            <w:webHidden/>
          </w:rPr>
          <w:instrText xml:space="preserve"> PAGEREF _Toc458607225 \h </w:instrText>
        </w:r>
        <w:r w:rsidR="00447438" w:rsidRPr="000D0B2E">
          <w:rPr>
            <w:noProof/>
            <w:webHidden/>
          </w:rPr>
        </w:r>
        <w:r w:rsidR="00447438" w:rsidRPr="000D0B2E">
          <w:rPr>
            <w:noProof/>
            <w:webHidden/>
          </w:rPr>
          <w:fldChar w:fldCharType="separate"/>
        </w:r>
        <w:r w:rsidR="00447438" w:rsidRPr="000D0B2E">
          <w:rPr>
            <w:noProof/>
            <w:webHidden/>
          </w:rPr>
          <w:t>5</w:t>
        </w:r>
        <w:r w:rsidR="00447438" w:rsidRPr="000D0B2E">
          <w:rPr>
            <w:noProof/>
            <w:webHidden/>
          </w:rPr>
          <w:fldChar w:fldCharType="end"/>
        </w:r>
      </w:hyperlink>
    </w:p>
    <w:p w:rsidR="00447438" w:rsidRPr="000D0B2E" w:rsidRDefault="00593F46" w:rsidP="006B2A48">
      <w:pPr>
        <w:pStyle w:val="TOC2"/>
        <w:rPr>
          <w:rFonts w:eastAsiaTheme="minorEastAsia" w:cstheme="minorBidi"/>
          <w:noProof/>
          <w:sz w:val="22"/>
          <w:szCs w:val="22"/>
          <w:lang w:eastAsia="en-US"/>
        </w:rPr>
      </w:pPr>
      <w:hyperlink w:anchor="_Toc458607226" w:history="1">
        <w:r w:rsidR="00447438" w:rsidRPr="000D0B2E">
          <w:rPr>
            <w:rStyle w:val="Hyperlink"/>
            <w:noProof/>
          </w:rPr>
          <w:t>4.2</w:t>
        </w:r>
        <w:r w:rsidR="00447438" w:rsidRPr="000D0B2E">
          <w:rPr>
            <w:rStyle w:val="Hyperlink"/>
            <w:noProof/>
          </w:rPr>
          <w:tab/>
          <w:t>Alternative Flows</w:t>
        </w:r>
        <w:r w:rsidR="0064259A">
          <w:rPr>
            <w:rStyle w:val="Hyperlink"/>
            <w:noProof/>
          </w:rPr>
          <w:t>.......................</w:t>
        </w:r>
        <w:r w:rsidR="0064259A" w:rsidRPr="0064259A">
          <w:rPr>
            <w:rStyle w:val="Hyperlink"/>
            <w:noProof/>
          </w:rPr>
          <w:t>.................................................................................</w:t>
        </w:r>
        <w:r w:rsidR="00447438" w:rsidRPr="000D0B2E">
          <w:rPr>
            <w:noProof/>
            <w:webHidden/>
          </w:rPr>
          <w:fldChar w:fldCharType="begin"/>
        </w:r>
        <w:r w:rsidR="00447438" w:rsidRPr="000D0B2E">
          <w:rPr>
            <w:noProof/>
            <w:webHidden/>
          </w:rPr>
          <w:instrText xml:space="preserve"> PAGEREF _Toc458607226 \h </w:instrText>
        </w:r>
        <w:r w:rsidR="00447438" w:rsidRPr="000D0B2E">
          <w:rPr>
            <w:noProof/>
            <w:webHidden/>
          </w:rPr>
        </w:r>
        <w:r w:rsidR="00447438" w:rsidRPr="000D0B2E">
          <w:rPr>
            <w:noProof/>
            <w:webHidden/>
          </w:rPr>
          <w:fldChar w:fldCharType="separate"/>
        </w:r>
        <w:r w:rsidR="00447438" w:rsidRPr="000D0B2E">
          <w:rPr>
            <w:noProof/>
            <w:webHidden/>
          </w:rPr>
          <w:t>6</w:t>
        </w:r>
        <w:r w:rsidR="00447438" w:rsidRPr="000D0B2E">
          <w:rPr>
            <w:noProof/>
            <w:webHidden/>
          </w:rPr>
          <w:fldChar w:fldCharType="end"/>
        </w:r>
      </w:hyperlink>
    </w:p>
    <w:p w:rsidR="00447438" w:rsidRPr="000D0B2E" w:rsidRDefault="00593F46" w:rsidP="006B2A48">
      <w:pPr>
        <w:pStyle w:val="TOC2"/>
        <w:rPr>
          <w:rFonts w:eastAsiaTheme="minorEastAsia" w:cstheme="minorBidi"/>
          <w:noProof/>
          <w:sz w:val="22"/>
          <w:szCs w:val="22"/>
          <w:lang w:eastAsia="en-US"/>
        </w:rPr>
      </w:pPr>
      <w:hyperlink w:anchor="_Toc458607227" w:history="1">
        <w:r w:rsidR="00447438" w:rsidRPr="000D0B2E">
          <w:rPr>
            <w:rStyle w:val="Hyperlink"/>
            <w:noProof/>
          </w:rPr>
          <w:t>4.2.1</w:t>
        </w:r>
        <w:r w:rsidR="00447438" w:rsidRPr="000D0B2E">
          <w:rPr>
            <w:rFonts w:eastAsiaTheme="minorEastAsia" w:cstheme="minorBidi"/>
            <w:noProof/>
            <w:sz w:val="22"/>
            <w:szCs w:val="22"/>
            <w:lang w:eastAsia="en-US"/>
          </w:rPr>
          <w:tab/>
        </w:r>
        <w:r w:rsidR="00447438" w:rsidRPr="000D0B2E">
          <w:rPr>
            <w:rStyle w:val="Hyperlink"/>
            <w:noProof/>
          </w:rPr>
          <w:t>Alternate Flow 1</w:t>
        </w:r>
        <w:r w:rsidR="0064259A" w:rsidRPr="0064259A">
          <w:rPr>
            <w:rStyle w:val="Hyperlink"/>
            <w:noProof/>
          </w:rPr>
          <w:t>.......................................</w:t>
        </w:r>
        <w:r w:rsidR="0064259A">
          <w:rPr>
            <w:rStyle w:val="Hyperlink"/>
            <w:noProof/>
          </w:rPr>
          <w:t>.........................</w:t>
        </w:r>
        <w:r w:rsidR="0064259A" w:rsidRPr="0064259A">
          <w:rPr>
            <w:rStyle w:val="Hyperlink"/>
            <w:noProof/>
          </w:rPr>
          <w:t>........................................</w:t>
        </w:r>
        <w:r w:rsidR="00447438" w:rsidRPr="000D0B2E">
          <w:rPr>
            <w:noProof/>
            <w:webHidden/>
          </w:rPr>
          <w:tab/>
        </w:r>
        <w:r w:rsidR="00447438" w:rsidRPr="000D0B2E">
          <w:rPr>
            <w:noProof/>
            <w:webHidden/>
          </w:rPr>
          <w:fldChar w:fldCharType="begin"/>
        </w:r>
        <w:r w:rsidR="00447438" w:rsidRPr="000D0B2E">
          <w:rPr>
            <w:noProof/>
            <w:webHidden/>
          </w:rPr>
          <w:instrText xml:space="preserve"> PAGEREF _Toc458607227 \h </w:instrText>
        </w:r>
        <w:r w:rsidR="00447438" w:rsidRPr="000D0B2E">
          <w:rPr>
            <w:noProof/>
            <w:webHidden/>
          </w:rPr>
        </w:r>
        <w:r w:rsidR="00447438" w:rsidRPr="000D0B2E">
          <w:rPr>
            <w:noProof/>
            <w:webHidden/>
          </w:rPr>
          <w:fldChar w:fldCharType="separate"/>
        </w:r>
        <w:r w:rsidR="00447438" w:rsidRPr="000D0B2E">
          <w:rPr>
            <w:noProof/>
            <w:webHidden/>
          </w:rPr>
          <w:t>6</w:t>
        </w:r>
        <w:r w:rsidR="00447438" w:rsidRPr="000D0B2E">
          <w:rPr>
            <w:noProof/>
            <w:webHidden/>
          </w:rPr>
          <w:fldChar w:fldCharType="end"/>
        </w:r>
      </w:hyperlink>
    </w:p>
    <w:p w:rsidR="00447438" w:rsidRPr="000D0B2E" w:rsidRDefault="00593F46" w:rsidP="006B2A48">
      <w:pPr>
        <w:pStyle w:val="TOC2"/>
        <w:rPr>
          <w:rFonts w:eastAsiaTheme="minorEastAsia" w:cstheme="minorBidi"/>
          <w:noProof/>
          <w:sz w:val="22"/>
          <w:szCs w:val="22"/>
          <w:lang w:eastAsia="en-US"/>
        </w:rPr>
      </w:pPr>
      <w:hyperlink w:anchor="_Toc458607228" w:history="1">
        <w:r w:rsidR="00447438" w:rsidRPr="000D0B2E">
          <w:rPr>
            <w:rStyle w:val="Hyperlink"/>
            <w:noProof/>
          </w:rPr>
          <w:t>4.2.2  Alternate Flow 2</w:t>
        </w:r>
        <w:r w:rsidR="00395FCB">
          <w:rPr>
            <w:rStyle w:val="Hyperlink"/>
            <w:noProof/>
          </w:rPr>
          <w:t>.........................</w:t>
        </w:r>
        <w:r w:rsidR="00395FCB" w:rsidRPr="00395FCB">
          <w:rPr>
            <w:rStyle w:val="Hyperlink"/>
            <w:noProof/>
          </w:rPr>
          <w:t>...............................................................................</w:t>
        </w:r>
        <w:r w:rsidR="00447438" w:rsidRPr="000D0B2E">
          <w:rPr>
            <w:noProof/>
            <w:webHidden/>
          </w:rPr>
          <w:tab/>
        </w:r>
        <w:r w:rsidR="00447438" w:rsidRPr="000D0B2E">
          <w:rPr>
            <w:noProof/>
            <w:webHidden/>
          </w:rPr>
          <w:fldChar w:fldCharType="begin"/>
        </w:r>
        <w:r w:rsidR="00447438" w:rsidRPr="000D0B2E">
          <w:rPr>
            <w:noProof/>
            <w:webHidden/>
          </w:rPr>
          <w:instrText xml:space="preserve"> PAGEREF _Toc458607228 \h </w:instrText>
        </w:r>
        <w:r w:rsidR="00447438" w:rsidRPr="000D0B2E">
          <w:rPr>
            <w:noProof/>
            <w:webHidden/>
          </w:rPr>
        </w:r>
        <w:r w:rsidR="00447438" w:rsidRPr="000D0B2E">
          <w:rPr>
            <w:noProof/>
            <w:webHidden/>
          </w:rPr>
          <w:fldChar w:fldCharType="separate"/>
        </w:r>
        <w:r w:rsidR="00447438" w:rsidRPr="000D0B2E">
          <w:rPr>
            <w:noProof/>
            <w:webHidden/>
          </w:rPr>
          <w:t>6</w:t>
        </w:r>
        <w:r w:rsidR="00447438" w:rsidRPr="000D0B2E">
          <w:rPr>
            <w:noProof/>
            <w:webHidden/>
          </w:rPr>
          <w:fldChar w:fldCharType="end"/>
        </w:r>
      </w:hyperlink>
    </w:p>
    <w:p w:rsidR="00447438" w:rsidRDefault="00593F46" w:rsidP="006B2A48">
      <w:pPr>
        <w:pStyle w:val="TOC2"/>
        <w:rPr>
          <w:noProof/>
        </w:rPr>
      </w:pPr>
      <w:hyperlink w:anchor="_Toc458607229" w:history="1">
        <w:r w:rsidR="00447438" w:rsidRPr="000D0B2E">
          <w:rPr>
            <w:rStyle w:val="Hyperlink"/>
            <w:noProof/>
          </w:rPr>
          <w:t>4.2.3  Alternate Flow 3</w:t>
        </w:r>
        <w:r w:rsidR="00395FCB" w:rsidRPr="00395FCB">
          <w:rPr>
            <w:rStyle w:val="Hyperlink"/>
            <w:noProof/>
          </w:rPr>
          <w:t>...............................................................................</w:t>
        </w:r>
        <w:r w:rsidR="00395FCB">
          <w:rPr>
            <w:rStyle w:val="Hyperlink"/>
            <w:noProof/>
          </w:rPr>
          <w:t>.........................</w:t>
        </w:r>
        <w:r w:rsidR="00447438" w:rsidRPr="000D0B2E">
          <w:rPr>
            <w:noProof/>
            <w:webHidden/>
          </w:rPr>
          <w:tab/>
        </w:r>
        <w:r w:rsidR="00447438" w:rsidRPr="000D0B2E">
          <w:rPr>
            <w:noProof/>
            <w:webHidden/>
          </w:rPr>
          <w:fldChar w:fldCharType="begin"/>
        </w:r>
        <w:r w:rsidR="00447438" w:rsidRPr="000D0B2E">
          <w:rPr>
            <w:noProof/>
            <w:webHidden/>
          </w:rPr>
          <w:instrText xml:space="preserve"> PAGEREF _Toc458607229 \h </w:instrText>
        </w:r>
        <w:r w:rsidR="00447438" w:rsidRPr="000D0B2E">
          <w:rPr>
            <w:noProof/>
            <w:webHidden/>
          </w:rPr>
        </w:r>
        <w:r w:rsidR="00447438" w:rsidRPr="000D0B2E">
          <w:rPr>
            <w:noProof/>
            <w:webHidden/>
          </w:rPr>
          <w:fldChar w:fldCharType="separate"/>
        </w:r>
        <w:r w:rsidR="00447438" w:rsidRPr="000D0B2E">
          <w:rPr>
            <w:noProof/>
            <w:webHidden/>
          </w:rPr>
          <w:t>7</w:t>
        </w:r>
        <w:r w:rsidR="00447438" w:rsidRPr="000D0B2E">
          <w:rPr>
            <w:noProof/>
            <w:webHidden/>
          </w:rPr>
          <w:fldChar w:fldCharType="end"/>
        </w:r>
      </w:hyperlink>
    </w:p>
    <w:p w:rsidR="00447438" w:rsidRPr="008E7C48" w:rsidRDefault="00593F46" w:rsidP="006B2A48">
      <w:pPr>
        <w:pStyle w:val="TOC2"/>
        <w:rPr>
          <w:noProof/>
        </w:rPr>
      </w:pPr>
      <w:hyperlink w:anchor="_Toc458607229" w:history="1">
        <w:r w:rsidR="00447438">
          <w:rPr>
            <w:rStyle w:val="Hyperlink"/>
            <w:noProof/>
          </w:rPr>
          <w:t>4.2.4  Alternate Flow 4</w:t>
        </w:r>
        <w:r w:rsidR="00D3313B" w:rsidRPr="00D3313B">
          <w:rPr>
            <w:rStyle w:val="Hyperlink"/>
            <w:noProof/>
          </w:rPr>
          <w:t>...............................................................................</w:t>
        </w:r>
        <w:r w:rsidR="00D3313B">
          <w:rPr>
            <w:rStyle w:val="Hyperlink"/>
            <w:noProof/>
          </w:rPr>
          <w:t>.........................</w:t>
        </w:r>
        <w:r w:rsidR="00447438" w:rsidRPr="000D0B2E">
          <w:rPr>
            <w:noProof/>
            <w:webHidden/>
          </w:rPr>
          <w:tab/>
        </w:r>
        <w:r w:rsidR="00447438">
          <w:rPr>
            <w:noProof/>
            <w:webHidden/>
          </w:rPr>
          <w:t>8</w:t>
        </w:r>
      </w:hyperlink>
    </w:p>
    <w:p w:rsidR="00447438" w:rsidRPr="000D0B2E" w:rsidRDefault="00593F46" w:rsidP="006B2A48">
      <w:pPr>
        <w:pStyle w:val="TOC2"/>
        <w:rPr>
          <w:rFonts w:eastAsiaTheme="minorEastAsia" w:cstheme="minorBidi"/>
          <w:noProof/>
          <w:sz w:val="22"/>
          <w:szCs w:val="22"/>
          <w:lang w:eastAsia="en-US"/>
        </w:rPr>
      </w:pPr>
      <w:hyperlink w:anchor="_Toc458607230" w:history="1">
        <w:r w:rsidR="00447438" w:rsidRPr="000D0B2E">
          <w:rPr>
            <w:rStyle w:val="Hyperlink"/>
            <w:noProof/>
          </w:rPr>
          <w:t>Exception Flow 1: Exceeded Login Attempts</w:t>
        </w:r>
        <w:r w:rsidR="00447438" w:rsidRPr="000D0B2E">
          <w:rPr>
            <w:noProof/>
            <w:webHidden/>
          </w:rPr>
          <w:tab/>
        </w:r>
        <w:r w:rsidR="009829D6" w:rsidRPr="009829D6">
          <w:rPr>
            <w:noProof/>
          </w:rPr>
          <w:t>...............................................</w:t>
        </w:r>
        <w:r w:rsidR="009829D6">
          <w:rPr>
            <w:noProof/>
          </w:rPr>
          <w:t>..............................</w:t>
        </w:r>
        <w:r w:rsidR="00447438">
          <w:rPr>
            <w:noProof/>
            <w:webHidden/>
          </w:rPr>
          <w:t>8</w:t>
        </w:r>
      </w:hyperlink>
    </w:p>
    <w:p w:rsidR="00447438" w:rsidRPr="000D0B2E" w:rsidRDefault="00593F46" w:rsidP="006B2A48">
      <w:pPr>
        <w:pStyle w:val="TOC2"/>
        <w:rPr>
          <w:rFonts w:eastAsiaTheme="minorEastAsia" w:cstheme="minorBidi"/>
          <w:noProof/>
          <w:sz w:val="22"/>
          <w:szCs w:val="22"/>
          <w:lang w:eastAsia="en-US"/>
        </w:rPr>
      </w:pPr>
      <w:hyperlink w:anchor="_Toc458607231" w:history="1">
        <w:r w:rsidR="00447438" w:rsidRPr="000D0B2E">
          <w:rPr>
            <w:rStyle w:val="Hyperlink"/>
            <w:noProof/>
          </w:rPr>
          <w:t>Exception Flow 2: Web Server Down</w:t>
        </w:r>
        <w:r w:rsidR="00C65A03" w:rsidRPr="00C65A03">
          <w:rPr>
            <w:rStyle w:val="Hyperlink"/>
            <w:noProof/>
          </w:rPr>
          <w:t>...............................................................................</w:t>
        </w:r>
        <w:r w:rsidR="00C65A03">
          <w:rPr>
            <w:rStyle w:val="Hyperlink"/>
            <w:noProof/>
          </w:rPr>
          <w:t>.........</w:t>
        </w:r>
        <w:r w:rsidR="00CF258F">
          <w:rPr>
            <w:noProof/>
            <w:webHidden/>
          </w:rPr>
          <w:t>.</w:t>
        </w:r>
        <w:r w:rsidR="00447438">
          <w:rPr>
            <w:noProof/>
            <w:webHidden/>
          </w:rPr>
          <w:t>8</w:t>
        </w:r>
      </w:hyperlink>
    </w:p>
    <w:p w:rsidR="00447438" w:rsidRPr="000D0B2E" w:rsidRDefault="00593F46" w:rsidP="006B2A48">
      <w:pPr>
        <w:pStyle w:val="TOC2"/>
        <w:rPr>
          <w:rFonts w:eastAsiaTheme="minorEastAsia" w:cstheme="minorBidi"/>
          <w:noProof/>
          <w:sz w:val="22"/>
          <w:szCs w:val="22"/>
          <w:lang w:eastAsia="en-US"/>
        </w:rPr>
      </w:pPr>
      <w:hyperlink w:anchor="_Toc458607232" w:history="1">
        <w:r w:rsidR="00447438" w:rsidRPr="000D0B2E">
          <w:rPr>
            <w:rStyle w:val="Hyperlink"/>
            <w:noProof/>
          </w:rPr>
          <w:t>Exception Flow 3: Database Connectivity Error</w:t>
        </w:r>
        <w:r w:rsidR="00CF258F" w:rsidRPr="00CF258F">
          <w:rPr>
            <w:rStyle w:val="Hyperlink"/>
            <w:noProof/>
          </w:rPr>
          <w:t>...............................................</w:t>
        </w:r>
        <w:r w:rsidR="00CF258F">
          <w:rPr>
            <w:rStyle w:val="Hyperlink"/>
            <w:noProof/>
          </w:rPr>
          <w:t>.............................</w:t>
        </w:r>
        <w:r w:rsidR="00447438" w:rsidRPr="000D0B2E">
          <w:rPr>
            <w:noProof/>
            <w:webHidden/>
          </w:rPr>
          <w:tab/>
        </w:r>
        <w:r w:rsidR="00447438">
          <w:rPr>
            <w:noProof/>
            <w:webHidden/>
          </w:rPr>
          <w:t>8</w:t>
        </w:r>
      </w:hyperlink>
    </w:p>
    <w:p w:rsidR="00447438" w:rsidRDefault="00593F46" w:rsidP="006B2A48">
      <w:pPr>
        <w:pStyle w:val="TOC2"/>
        <w:rPr>
          <w:noProof/>
        </w:rPr>
      </w:pPr>
      <w:hyperlink w:anchor="_Toc458607233" w:history="1">
        <w:r w:rsidR="00447438" w:rsidRPr="000D0B2E">
          <w:rPr>
            <w:rStyle w:val="Hyperlink"/>
            <w:noProof/>
          </w:rPr>
          <w:t>Exception Flow 4: Network Connectivity Error</w:t>
        </w:r>
        <w:r w:rsidR="00F64A4A" w:rsidRPr="00F64A4A">
          <w:rPr>
            <w:rStyle w:val="Hyperlink"/>
            <w:noProof/>
          </w:rPr>
          <w:t>...............................................</w:t>
        </w:r>
        <w:r w:rsidR="00F64A4A">
          <w:rPr>
            <w:rStyle w:val="Hyperlink"/>
            <w:noProof/>
          </w:rPr>
          <w:t>.............................</w:t>
        </w:r>
        <w:r w:rsidR="00F64A4A">
          <w:rPr>
            <w:noProof/>
            <w:webHidden/>
          </w:rPr>
          <w:t>.</w:t>
        </w:r>
        <w:r w:rsidR="00447438">
          <w:rPr>
            <w:noProof/>
            <w:webHidden/>
          </w:rPr>
          <w:t>8</w:t>
        </w:r>
      </w:hyperlink>
    </w:p>
    <w:p w:rsidR="00447438" w:rsidRPr="00EF17C1" w:rsidRDefault="00447438" w:rsidP="006B2A48">
      <w:pPr>
        <w:rPr>
          <w:rFonts w:eastAsiaTheme="minorEastAsia"/>
        </w:rPr>
      </w:pPr>
    </w:p>
    <w:p w:rsidR="00447438" w:rsidRPr="000D0B2E" w:rsidRDefault="00593F46" w:rsidP="006B2A48">
      <w:pPr>
        <w:pStyle w:val="TOC1"/>
        <w:rPr>
          <w:rFonts w:eastAsiaTheme="minorEastAsia" w:cstheme="minorBidi"/>
          <w:noProof/>
          <w:sz w:val="22"/>
          <w:szCs w:val="22"/>
          <w:lang w:eastAsia="en-US"/>
        </w:rPr>
      </w:pPr>
      <w:hyperlink w:anchor="_Toc458607234" w:history="1">
        <w:r w:rsidR="00447438" w:rsidRPr="000D0B2E">
          <w:rPr>
            <w:rStyle w:val="Hyperlink"/>
            <w:noProof/>
          </w:rPr>
          <w:t>5.</w:t>
        </w:r>
        <w:r w:rsidR="00447438" w:rsidRPr="000D0B2E">
          <w:rPr>
            <w:rFonts w:eastAsiaTheme="minorEastAsia" w:cstheme="minorBidi"/>
            <w:noProof/>
            <w:sz w:val="22"/>
            <w:szCs w:val="22"/>
            <w:lang w:eastAsia="en-US"/>
          </w:rPr>
          <w:tab/>
        </w:r>
        <w:r w:rsidR="00447438" w:rsidRPr="000D0B2E">
          <w:rPr>
            <w:rStyle w:val="Hyperlink"/>
            <w:noProof/>
          </w:rPr>
          <w:t>Post Conditions</w:t>
        </w:r>
        <w:r w:rsidR="00447438" w:rsidRPr="000D0B2E">
          <w:rPr>
            <w:noProof/>
            <w:webHidden/>
          </w:rPr>
          <w:tab/>
        </w:r>
        <w:r w:rsidR="006C57D9" w:rsidRPr="006C57D9">
          <w:rPr>
            <w:noProof/>
          </w:rPr>
          <w:t>...............................................................................</w:t>
        </w:r>
        <w:r w:rsidR="006C57D9">
          <w:rPr>
            <w:noProof/>
          </w:rPr>
          <w:t>...........................</w:t>
        </w:r>
        <w:r w:rsidR="00447438">
          <w:rPr>
            <w:noProof/>
            <w:webHidden/>
          </w:rPr>
          <w:t>9</w:t>
        </w:r>
      </w:hyperlink>
    </w:p>
    <w:p w:rsidR="00447438" w:rsidRPr="000D0B2E" w:rsidRDefault="00593F46" w:rsidP="006B2A48">
      <w:pPr>
        <w:pStyle w:val="TOC1"/>
        <w:rPr>
          <w:rFonts w:eastAsiaTheme="minorEastAsia" w:cstheme="minorBidi"/>
          <w:noProof/>
          <w:sz w:val="22"/>
          <w:szCs w:val="22"/>
          <w:lang w:eastAsia="en-US"/>
        </w:rPr>
      </w:pPr>
      <w:hyperlink w:anchor="_Toc458607235" w:history="1">
        <w:r w:rsidR="00447438" w:rsidRPr="000D0B2E">
          <w:rPr>
            <w:rStyle w:val="Hyperlink"/>
            <w:noProof/>
          </w:rPr>
          <w:t>6.</w:t>
        </w:r>
        <w:r w:rsidR="00447438" w:rsidRPr="000D0B2E">
          <w:rPr>
            <w:rFonts w:eastAsiaTheme="minorEastAsia" w:cstheme="minorBidi"/>
            <w:noProof/>
            <w:sz w:val="22"/>
            <w:szCs w:val="22"/>
            <w:lang w:eastAsia="en-US"/>
          </w:rPr>
          <w:tab/>
        </w:r>
        <w:r w:rsidR="00447438" w:rsidRPr="000D0B2E">
          <w:rPr>
            <w:rStyle w:val="Hyperlink"/>
            <w:noProof/>
          </w:rPr>
          <w:t>Special Requirements</w:t>
        </w:r>
        <w:r w:rsidR="00447438" w:rsidRPr="000D0B2E">
          <w:rPr>
            <w:noProof/>
            <w:webHidden/>
          </w:rPr>
          <w:tab/>
        </w:r>
        <w:r w:rsidR="006C57D9" w:rsidRPr="006C57D9">
          <w:rPr>
            <w:noProof/>
          </w:rPr>
          <w:t>...............................................................................</w:t>
        </w:r>
        <w:r w:rsidR="00791AC0">
          <w:rPr>
            <w:noProof/>
          </w:rPr>
          <w:t>................</w:t>
        </w:r>
        <w:r w:rsidR="003A129D">
          <w:rPr>
            <w:noProof/>
          </w:rPr>
          <w:t>.</w:t>
        </w:r>
        <w:r w:rsidR="00447438">
          <w:rPr>
            <w:noProof/>
            <w:webHidden/>
          </w:rPr>
          <w:t>10</w:t>
        </w:r>
      </w:hyperlink>
    </w:p>
    <w:p w:rsidR="00447438" w:rsidRPr="000D0B2E" w:rsidRDefault="00593F46" w:rsidP="006B2A48">
      <w:pPr>
        <w:pStyle w:val="TOC2"/>
        <w:rPr>
          <w:rFonts w:eastAsiaTheme="minorEastAsia" w:cstheme="minorBidi"/>
          <w:noProof/>
          <w:sz w:val="22"/>
          <w:szCs w:val="22"/>
          <w:lang w:eastAsia="en-US"/>
        </w:rPr>
      </w:pPr>
      <w:hyperlink w:anchor="_Toc458607236" w:history="1">
        <w:r w:rsidR="00447438" w:rsidRPr="000D0B2E">
          <w:rPr>
            <w:rStyle w:val="Hyperlink"/>
            <w:noProof/>
          </w:rPr>
          <w:t>Performance</w:t>
        </w:r>
        <w:r w:rsidR="00447438" w:rsidRPr="000D0B2E">
          <w:rPr>
            <w:noProof/>
            <w:webHidden/>
          </w:rPr>
          <w:tab/>
        </w:r>
        <w:r w:rsidR="006C57D9" w:rsidRPr="006C57D9">
          <w:rPr>
            <w:noProof/>
          </w:rPr>
          <w:t>...............................................................................................................</w:t>
        </w:r>
        <w:r w:rsidR="00791AC0">
          <w:rPr>
            <w:noProof/>
          </w:rPr>
          <w:t>...</w:t>
        </w:r>
        <w:r w:rsidR="003A129D">
          <w:rPr>
            <w:noProof/>
          </w:rPr>
          <w:t>.</w:t>
        </w:r>
        <w:r w:rsidR="00447438">
          <w:rPr>
            <w:noProof/>
            <w:webHidden/>
          </w:rPr>
          <w:t>10</w:t>
        </w:r>
      </w:hyperlink>
    </w:p>
    <w:p w:rsidR="00447438" w:rsidRPr="000D0B2E" w:rsidRDefault="00593F46" w:rsidP="006B2A48">
      <w:pPr>
        <w:pStyle w:val="TOC2"/>
        <w:rPr>
          <w:rFonts w:eastAsiaTheme="minorEastAsia" w:cstheme="minorBidi"/>
          <w:noProof/>
          <w:sz w:val="22"/>
          <w:szCs w:val="22"/>
          <w:lang w:eastAsia="en-US"/>
        </w:rPr>
      </w:pPr>
      <w:hyperlink w:anchor="_Toc458607237" w:history="1">
        <w:r w:rsidR="00447438" w:rsidRPr="000D0B2E">
          <w:rPr>
            <w:rStyle w:val="Hyperlink"/>
            <w:noProof/>
          </w:rPr>
          <w:t>Availability</w:t>
        </w:r>
        <w:r w:rsidR="00F049DC" w:rsidRPr="00F049DC">
          <w:rPr>
            <w:rStyle w:val="Hyperlink"/>
            <w:noProof/>
          </w:rPr>
          <w:t>...............................................................................</w:t>
        </w:r>
        <w:r w:rsidR="00791AC0">
          <w:rPr>
            <w:rStyle w:val="Hyperlink"/>
            <w:noProof/>
          </w:rPr>
          <w:t>....................................</w:t>
        </w:r>
        <w:r w:rsidR="00791AC0">
          <w:rPr>
            <w:noProof/>
            <w:webHidden/>
          </w:rPr>
          <w:t>...</w:t>
        </w:r>
        <w:r w:rsidR="00447438">
          <w:rPr>
            <w:noProof/>
            <w:webHidden/>
          </w:rPr>
          <w:t>10</w:t>
        </w:r>
      </w:hyperlink>
    </w:p>
    <w:p w:rsidR="00447438" w:rsidRPr="000D0B2E" w:rsidRDefault="00593F46" w:rsidP="006B2A48">
      <w:pPr>
        <w:pStyle w:val="TOC2"/>
        <w:rPr>
          <w:rFonts w:eastAsiaTheme="minorEastAsia" w:cstheme="minorBidi"/>
          <w:noProof/>
          <w:sz w:val="22"/>
          <w:szCs w:val="22"/>
          <w:lang w:eastAsia="en-US"/>
        </w:rPr>
      </w:pPr>
      <w:hyperlink w:anchor="_Toc458607238" w:history="1">
        <w:r w:rsidR="00447438" w:rsidRPr="000D0B2E">
          <w:rPr>
            <w:rStyle w:val="Hyperlink"/>
            <w:noProof/>
          </w:rPr>
          <w:t>User Interface</w:t>
        </w:r>
        <w:r w:rsidR="00913248" w:rsidRPr="00913248">
          <w:rPr>
            <w:rStyle w:val="Hyperlink"/>
            <w:noProof/>
          </w:rPr>
          <w:t>...............................................................................................................</w:t>
        </w:r>
        <w:r w:rsidR="00913248">
          <w:rPr>
            <w:noProof/>
            <w:webHidden/>
          </w:rPr>
          <w:t>...</w:t>
        </w:r>
        <w:r w:rsidR="00447438">
          <w:rPr>
            <w:noProof/>
            <w:webHidden/>
          </w:rPr>
          <w:t>10</w:t>
        </w:r>
      </w:hyperlink>
    </w:p>
    <w:p w:rsidR="00447438" w:rsidRPr="000D0B2E" w:rsidRDefault="00593F46" w:rsidP="006B2A48">
      <w:pPr>
        <w:pStyle w:val="TOC2"/>
        <w:rPr>
          <w:rFonts w:eastAsiaTheme="minorEastAsia" w:cstheme="minorBidi"/>
          <w:noProof/>
          <w:sz w:val="22"/>
          <w:szCs w:val="22"/>
          <w:lang w:eastAsia="en-US"/>
        </w:rPr>
      </w:pPr>
      <w:hyperlink w:anchor="_Toc458607239" w:history="1">
        <w:r w:rsidR="00447438" w:rsidRPr="000D0B2E">
          <w:rPr>
            <w:rStyle w:val="Hyperlink"/>
            <w:noProof/>
          </w:rPr>
          <w:t>Security</w:t>
        </w:r>
        <w:r w:rsidR="00913248" w:rsidRPr="00913248">
          <w:rPr>
            <w:rStyle w:val="Hyperlink"/>
            <w:noProof/>
          </w:rPr>
          <w:t>...............................................................................................................</w:t>
        </w:r>
        <w:r w:rsidR="00913248">
          <w:rPr>
            <w:noProof/>
            <w:webHidden/>
          </w:rPr>
          <w:t>..........</w:t>
        </w:r>
        <w:r w:rsidR="00447438">
          <w:rPr>
            <w:noProof/>
            <w:webHidden/>
          </w:rPr>
          <w:t>10</w:t>
        </w:r>
      </w:hyperlink>
    </w:p>
    <w:p w:rsidR="00447438" w:rsidRPr="000D0B2E" w:rsidRDefault="00593F46" w:rsidP="006B2A48">
      <w:pPr>
        <w:pStyle w:val="TOC1"/>
        <w:rPr>
          <w:rFonts w:eastAsiaTheme="minorEastAsia" w:cstheme="minorBidi"/>
          <w:noProof/>
          <w:sz w:val="22"/>
          <w:szCs w:val="22"/>
          <w:lang w:eastAsia="en-US"/>
        </w:rPr>
      </w:pPr>
      <w:hyperlink w:anchor="_Toc458607240" w:history="1">
        <w:r w:rsidR="00447438" w:rsidRPr="000D0B2E">
          <w:rPr>
            <w:rStyle w:val="Hyperlink"/>
            <w:noProof/>
          </w:rPr>
          <w:t>7.</w:t>
        </w:r>
        <w:r w:rsidR="00447438" w:rsidRPr="000D0B2E">
          <w:rPr>
            <w:rFonts w:eastAsiaTheme="minorEastAsia" w:cstheme="minorBidi"/>
            <w:noProof/>
            <w:sz w:val="22"/>
            <w:szCs w:val="22"/>
            <w:lang w:eastAsia="en-US"/>
          </w:rPr>
          <w:tab/>
        </w:r>
        <w:r w:rsidR="00447438" w:rsidRPr="000D0B2E">
          <w:rPr>
            <w:rStyle w:val="Hyperlink"/>
            <w:noProof/>
          </w:rPr>
          <w:t>Extension Points</w:t>
        </w:r>
        <w:r w:rsidR="00913248" w:rsidRPr="00913248">
          <w:rPr>
            <w:rStyle w:val="Hyperlink"/>
            <w:noProof/>
          </w:rPr>
          <w:t>...............................................</w:t>
        </w:r>
        <w:r w:rsidR="00913248">
          <w:rPr>
            <w:rStyle w:val="Hyperlink"/>
            <w:noProof/>
          </w:rPr>
          <w:t>..............................</w:t>
        </w:r>
        <w:r w:rsidR="003A129D">
          <w:rPr>
            <w:rStyle w:val="Hyperlink"/>
            <w:noProof/>
          </w:rPr>
          <w:t>...........................</w:t>
        </w:r>
        <w:r w:rsidR="00746203">
          <w:rPr>
            <w:rStyle w:val="Hyperlink"/>
            <w:noProof/>
          </w:rPr>
          <w:t>10</w:t>
        </w:r>
      </w:hyperlink>
    </w:p>
    <w:p w:rsidR="00447438" w:rsidRPr="000D0B2E" w:rsidRDefault="00593F46" w:rsidP="006B2A48">
      <w:pPr>
        <w:pStyle w:val="TOC2"/>
        <w:rPr>
          <w:rFonts w:eastAsiaTheme="minorEastAsia" w:cstheme="minorBidi"/>
          <w:noProof/>
          <w:sz w:val="22"/>
          <w:szCs w:val="22"/>
          <w:lang w:eastAsia="en-US"/>
        </w:rPr>
      </w:pPr>
      <w:hyperlink w:anchor="_Toc458607241" w:history="1">
        <w:r w:rsidR="00447438" w:rsidRPr="000D0B2E">
          <w:rPr>
            <w:rStyle w:val="Hyperlink"/>
            <w:noProof/>
          </w:rPr>
          <w:t>Extension in Alternate Flow  1:</w:t>
        </w:r>
        <w:r w:rsidR="00F54A18" w:rsidRPr="00F54A18">
          <w:t xml:space="preserve"> </w:t>
        </w:r>
        <w:r w:rsidR="00F54A18" w:rsidRPr="00F54A18">
          <w:rPr>
            <w:rStyle w:val="Hyperlink"/>
            <w:noProof/>
          </w:rPr>
          <w:t>..........................................................................</w:t>
        </w:r>
        <w:r w:rsidR="003A129D">
          <w:rPr>
            <w:rStyle w:val="Hyperlink"/>
            <w:noProof/>
          </w:rPr>
          <w:t>...................</w:t>
        </w:r>
        <w:r w:rsidR="00447438">
          <w:rPr>
            <w:noProof/>
            <w:webHidden/>
          </w:rPr>
          <w:t>11</w:t>
        </w:r>
      </w:hyperlink>
    </w:p>
    <w:p w:rsidR="00447438" w:rsidRPr="000D0B2E" w:rsidRDefault="00593F46" w:rsidP="006B2A48">
      <w:pPr>
        <w:pStyle w:val="TOC2"/>
        <w:rPr>
          <w:rFonts w:eastAsiaTheme="minorEastAsia" w:cstheme="minorBidi"/>
          <w:noProof/>
          <w:sz w:val="22"/>
          <w:szCs w:val="22"/>
          <w:lang w:eastAsia="en-US"/>
        </w:rPr>
      </w:pPr>
      <w:hyperlink w:anchor="_Toc458607242" w:history="1">
        <w:r w:rsidR="00447438">
          <w:rPr>
            <w:rStyle w:val="Hyperlink"/>
            <w:noProof/>
          </w:rPr>
          <w:t>Extension in Alternate Flow  2</w:t>
        </w:r>
        <w:r w:rsidR="00447438" w:rsidRPr="000D0B2E">
          <w:rPr>
            <w:rStyle w:val="Hyperlink"/>
            <w:noProof/>
          </w:rPr>
          <w:t>:</w:t>
        </w:r>
        <w:r w:rsidR="00F54A18" w:rsidRPr="00F54A18">
          <w:t xml:space="preserve"> </w:t>
        </w:r>
        <w:r w:rsidR="00F54A18" w:rsidRPr="00F54A18">
          <w:rPr>
            <w:rStyle w:val="Hyperlink"/>
            <w:noProof/>
          </w:rPr>
          <w:t>..........................................................................</w:t>
        </w:r>
        <w:r w:rsidR="003A129D">
          <w:rPr>
            <w:rStyle w:val="Hyperlink"/>
            <w:noProof/>
          </w:rPr>
          <w:t>...................</w:t>
        </w:r>
        <w:r w:rsidR="00447438">
          <w:rPr>
            <w:noProof/>
            <w:webHidden/>
          </w:rPr>
          <w:t>11</w:t>
        </w:r>
      </w:hyperlink>
    </w:p>
    <w:p w:rsidR="00447438" w:rsidRPr="000D0B2E" w:rsidRDefault="00593F46" w:rsidP="006B2A48">
      <w:pPr>
        <w:pStyle w:val="TOC1"/>
        <w:rPr>
          <w:rFonts w:eastAsiaTheme="minorEastAsia" w:cstheme="minorBidi"/>
          <w:noProof/>
          <w:sz w:val="22"/>
          <w:szCs w:val="22"/>
          <w:lang w:eastAsia="en-US"/>
        </w:rPr>
      </w:pPr>
      <w:hyperlink w:anchor="_Toc458607243" w:history="1">
        <w:r w:rsidR="00447438" w:rsidRPr="000D0B2E">
          <w:rPr>
            <w:rStyle w:val="Hyperlink"/>
            <w:noProof/>
          </w:rPr>
          <w:t>8.</w:t>
        </w:r>
        <w:r w:rsidR="00447438" w:rsidRPr="000D0B2E">
          <w:rPr>
            <w:rFonts w:eastAsiaTheme="minorEastAsia" w:cstheme="minorBidi"/>
            <w:noProof/>
            <w:sz w:val="22"/>
            <w:szCs w:val="22"/>
            <w:lang w:eastAsia="en-US"/>
          </w:rPr>
          <w:tab/>
        </w:r>
        <w:r w:rsidR="00447438" w:rsidRPr="000D0B2E">
          <w:rPr>
            <w:rStyle w:val="Hyperlink"/>
            <w:noProof/>
          </w:rPr>
          <w:t>Business Rules</w:t>
        </w:r>
        <w:r w:rsidR="00F54A18" w:rsidRPr="00F54A18">
          <w:rPr>
            <w:rStyle w:val="Hyperlink"/>
            <w:noProof/>
          </w:rPr>
          <w:t>..........................................................................</w:t>
        </w:r>
        <w:r w:rsidR="00F54A18">
          <w:rPr>
            <w:rStyle w:val="Hyperlink"/>
            <w:noProof/>
          </w:rPr>
          <w:t>..</w:t>
        </w:r>
        <w:r w:rsidR="003A129D">
          <w:rPr>
            <w:rStyle w:val="Hyperlink"/>
            <w:noProof/>
          </w:rPr>
          <w:t>...............................</w:t>
        </w:r>
        <w:r w:rsidR="00447438">
          <w:rPr>
            <w:noProof/>
            <w:webHidden/>
          </w:rPr>
          <w:t>11</w:t>
        </w:r>
      </w:hyperlink>
    </w:p>
    <w:p w:rsidR="00447438" w:rsidRPr="000D0B2E" w:rsidRDefault="00593F46" w:rsidP="006B2A48">
      <w:pPr>
        <w:pStyle w:val="TOC1"/>
        <w:rPr>
          <w:rFonts w:eastAsiaTheme="minorEastAsia" w:cstheme="minorBidi"/>
          <w:noProof/>
          <w:sz w:val="22"/>
          <w:szCs w:val="22"/>
          <w:lang w:eastAsia="en-US"/>
        </w:rPr>
      </w:pPr>
      <w:hyperlink w:anchor="_Toc458607244" w:history="1">
        <w:r w:rsidR="00447438" w:rsidRPr="000D0B2E">
          <w:rPr>
            <w:rStyle w:val="Hyperlink"/>
            <w:noProof/>
          </w:rPr>
          <w:t>9.</w:t>
        </w:r>
        <w:r w:rsidR="00447438" w:rsidRPr="000D0B2E">
          <w:rPr>
            <w:rFonts w:eastAsiaTheme="minorEastAsia" w:cstheme="minorBidi"/>
            <w:noProof/>
            <w:sz w:val="22"/>
            <w:szCs w:val="22"/>
            <w:lang w:eastAsia="en-US"/>
          </w:rPr>
          <w:tab/>
        </w:r>
        <w:r w:rsidR="00447438">
          <w:rPr>
            <w:rStyle w:val="Hyperlink"/>
            <w:noProof/>
          </w:rPr>
          <w:t xml:space="preserve">Diagrams </w:t>
        </w:r>
        <w:r w:rsidR="00F54A18" w:rsidRPr="00F54A18">
          <w:rPr>
            <w:rStyle w:val="Hyperlink"/>
            <w:noProof/>
          </w:rPr>
          <w:t>..............................................................................................</w:t>
        </w:r>
        <w:r w:rsidR="00F54A18">
          <w:rPr>
            <w:rStyle w:val="Hyperlink"/>
            <w:noProof/>
          </w:rPr>
          <w:t>....</w:t>
        </w:r>
        <w:r w:rsidR="00F54A18">
          <w:rPr>
            <w:rStyle w:val="Hyperlink"/>
            <w:noProof/>
            <w:webHidden/>
          </w:rPr>
          <w:t>..............</w:t>
        </w:r>
        <w:r w:rsidR="003A129D">
          <w:rPr>
            <w:rStyle w:val="Hyperlink"/>
            <w:noProof/>
            <w:webHidden/>
          </w:rPr>
          <w:t>.</w:t>
        </w:r>
        <w:r w:rsidR="00447438" w:rsidRPr="000D0B2E">
          <w:rPr>
            <w:noProof/>
            <w:webHidden/>
          </w:rPr>
          <w:fldChar w:fldCharType="begin"/>
        </w:r>
        <w:r w:rsidR="00447438" w:rsidRPr="000D0B2E">
          <w:rPr>
            <w:noProof/>
            <w:webHidden/>
          </w:rPr>
          <w:instrText xml:space="preserve"> PAGEREF _Toc458607244 \h </w:instrText>
        </w:r>
        <w:r w:rsidR="00447438" w:rsidRPr="000D0B2E">
          <w:rPr>
            <w:noProof/>
            <w:webHidden/>
          </w:rPr>
        </w:r>
        <w:r w:rsidR="00447438" w:rsidRPr="000D0B2E">
          <w:rPr>
            <w:noProof/>
            <w:webHidden/>
          </w:rPr>
          <w:fldChar w:fldCharType="separate"/>
        </w:r>
        <w:r w:rsidR="00447438" w:rsidRPr="000D0B2E">
          <w:rPr>
            <w:noProof/>
            <w:webHidden/>
          </w:rPr>
          <w:t>1</w:t>
        </w:r>
        <w:r w:rsidR="00447438">
          <w:rPr>
            <w:noProof/>
            <w:webHidden/>
          </w:rPr>
          <w:t>1</w:t>
        </w:r>
        <w:r w:rsidR="00447438" w:rsidRPr="000D0B2E">
          <w:rPr>
            <w:noProof/>
            <w:webHidden/>
          </w:rPr>
          <w:fldChar w:fldCharType="end"/>
        </w:r>
      </w:hyperlink>
    </w:p>
    <w:p w:rsidR="00447438" w:rsidRPr="000D0B2E" w:rsidRDefault="00593F46" w:rsidP="006B2A48">
      <w:pPr>
        <w:pStyle w:val="TOC2"/>
        <w:rPr>
          <w:rFonts w:eastAsiaTheme="minorEastAsia" w:cstheme="minorBidi"/>
          <w:noProof/>
          <w:sz w:val="22"/>
          <w:szCs w:val="22"/>
          <w:lang w:eastAsia="en-US"/>
        </w:rPr>
      </w:pPr>
      <w:hyperlink w:anchor="_Toc458607245" w:history="1">
        <w:r w:rsidR="00447438" w:rsidRPr="000D0B2E">
          <w:rPr>
            <w:rStyle w:val="Hyperlink"/>
            <w:noProof/>
          </w:rPr>
          <w:t>Use Case Diagram for User</w:t>
        </w:r>
        <w:r w:rsidR="00F54A18" w:rsidRPr="00F54A18">
          <w:rPr>
            <w:rStyle w:val="Hyperlink"/>
            <w:noProof/>
          </w:rPr>
          <w:t>..............................................................................................</w:t>
        </w:r>
        <w:r w:rsidR="00F54A18">
          <w:rPr>
            <w:noProof/>
            <w:webHidden/>
          </w:rPr>
          <w:t>......</w:t>
        </w:r>
        <w:r w:rsidR="00447438" w:rsidRPr="000D0B2E">
          <w:rPr>
            <w:noProof/>
            <w:webHidden/>
          </w:rPr>
          <w:fldChar w:fldCharType="begin"/>
        </w:r>
        <w:r w:rsidR="00447438" w:rsidRPr="000D0B2E">
          <w:rPr>
            <w:noProof/>
            <w:webHidden/>
          </w:rPr>
          <w:instrText xml:space="preserve"> PAGEREF _Toc458607245 \h </w:instrText>
        </w:r>
        <w:r w:rsidR="00447438" w:rsidRPr="000D0B2E">
          <w:rPr>
            <w:noProof/>
            <w:webHidden/>
          </w:rPr>
        </w:r>
        <w:r w:rsidR="00447438" w:rsidRPr="000D0B2E">
          <w:rPr>
            <w:noProof/>
            <w:webHidden/>
          </w:rPr>
          <w:fldChar w:fldCharType="separate"/>
        </w:r>
        <w:r w:rsidR="00447438" w:rsidRPr="000D0B2E">
          <w:rPr>
            <w:noProof/>
            <w:webHidden/>
          </w:rPr>
          <w:t>1</w:t>
        </w:r>
        <w:r w:rsidR="00447438">
          <w:rPr>
            <w:noProof/>
            <w:webHidden/>
          </w:rPr>
          <w:t>1</w:t>
        </w:r>
        <w:r w:rsidR="00447438" w:rsidRPr="000D0B2E">
          <w:rPr>
            <w:noProof/>
            <w:webHidden/>
          </w:rPr>
          <w:fldChar w:fldCharType="end"/>
        </w:r>
      </w:hyperlink>
    </w:p>
    <w:p w:rsidR="00447438" w:rsidRPr="000D0B2E" w:rsidRDefault="00593F46" w:rsidP="006B2A48">
      <w:pPr>
        <w:pStyle w:val="TOC1"/>
        <w:rPr>
          <w:rFonts w:eastAsiaTheme="minorEastAsia" w:cstheme="minorBidi"/>
          <w:noProof/>
          <w:sz w:val="22"/>
          <w:szCs w:val="22"/>
          <w:lang w:eastAsia="en-US"/>
        </w:rPr>
      </w:pPr>
      <w:hyperlink w:anchor="_Toc458607247" w:history="1">
        <w:r w:rsidR="00447438" w:rsidRPr="000D0B2E">
          <w:rPr>
            <w:rStyle w:val="Hyperlink"/>
            <w:noProof/>
          </w:rPr>
          <w:t>10.</w:t>
        </w:r>
        <w:r w:rsidR="00447438" w:rsidRPr="000D0B2E">
          <w:rPr>
            <w:rFonts w:eastAsiaTheme="minorEastAsia" w:cstheme="minorBidi"/>
            <w:noProof/>
            <w:sz w:val="22"/>
            <w:szCs w:val="22"/>
            <w:lang w:eastAsia="en-US"/>
          </w:rPr>
          <w:tab/>
        </w:r>
        <w:r w:rsidR="00447438" w:rsidRPr="000D0B2E">
          <w:rPr>
            <w:rStyle w:val="Hyperlink"/>
            <w:noProof/>
          </w:rPr>
          <w:t>Scenarios</w:t>
        </w:r>
        <w:r w:rsidR="00F54A18" w:rsidRPr="00F54A18">
          <w:rPr>
            <w:rStyle w:val="Hyperlink"/>
            <w:noProof/>
          </w:rPr>
          <w:t>..............................................................................................</w:t>
        </w:r>
        <w:r w:rsidR="00F54A18">
          <w:rPr>
            <w:rStyle w:val="Hyperlink"/>
            <w:noProof/>
          </w:rPr>
          <w:t>.............</w:t>
        </w:r>
        <w:r w:rsidR="003A129D">
          <w:rPr>
            <w:rStyle w:val="Hyperlink"/>
            <w:noProof/>
          </w:rPr>
          <w:t>.......</w:t>
        </w:r>
        <w:r w:rsidR="00447438" w:rsidRPr="000D0B2E">
          <w:rPr>
            <w:noProof/>
            <w:webHidden/>
          </w:rPr>
          <w:fldChar w:fldCharType="begin"/>
        </w:r>
        <w:r w:rsidR="00447438" w:rsidRPr="000D0B2E">
          <w:rPr>
            <w:noProof/>
            <w:webHidden/>
          </w:rPr>
          <w:instrText xml:space="preserve"> PAGEREF _Toc458607247 \h </w:instrText>
        </w:r>
        <w:r w:rsidR="00447438" w:rsidRPr="000D0B2E">
          <w:rPr>
            <w:noProof/>
            <w:webHidden/>
          </w:rPr>
        </w:r>
        <w:r w:rsidR="00447438" w:rsidRPr="000D0B2E">
          <w:rPr>
            <w:noProof/>
            <w:webHidden/>
          </w:rPr>
          <w:fldChar w:fldCharType="separate"/>
        </w:r>
        <w:r w:rsidR="003A129D">
          <w:rPr>
            <w:noProof/>
            <w:webHidden/>
          </w:rPr>
          <w:t>1</w:t>
        </w:r>
        <w:r w:rsidR="00447438">
          <w:rPr>
            <w:noProof/>
            <w:webHidden/>
          </w:rPr>
          <w:t>3</w:t>
        </w:r>
        <w:r w:rsidR="00447438" w:rsidRPr="000D0B2E">
          <w:rPr>
            <w:noProof/>
            <w:webHidden/>
          </w:rPr>
          <w:fldChar w:fldCharType="end"/>
        </w:r>
      </w:hyperlink>
    </w:p>
    <w:p w:rsidR="00447438" w:rsidRPr="000D0B2E" w:rsidRDefault="00593F46" w:rsidP="006B2A48">
      <w:pPr>
        <w:pStyle w:val="TOC2"/>
        <w:rPr>
          <w:rFonts w:eastAsiaTheme="minorEastAsia" w:cstheme="minorBidi"/>
          <w:noProof/>
          <w:sz w:val="22"/>
          <w:szCs w:val="22"/>
          <w:lang w:eastAsia="en-US"/>
        </w:rPr>
      </w:pPr>
      <w:hyperlink w:anchor="_Toc458607248" w:history="1">
        <w:r w:rsidR="00447438" w:rsidRPr="000D0B2E">
          <w:rPr>
            <w:rStyle w:val="Hyperlink"/>
            <w:noProof/>
          </w:rPr>
          <w:t>Success Scenarios</w:t>
        </w:r>
        <w:r w:rsidR="00F54A18" w:rsidRPr="00F54A18">
          <w:rPr>
            <w:rStyle w:val="Hyperlink"/>
            <w:noProof/>
          </w:rPr>
          <w:t>..............................................................................................</w:t>
        </w:r>
        <w:r w:rsidR="00F54A18">
          <w:rPr>
            <w:rStyle w:val="Hyperlink"/>
            <w:noProof/>
          </w:rPr>
          <w:t>.................</w:t>
        </w:r>
        <w:r w:rsidR="00447438" w:rsidRPr="000D0B2E">
          <w:rPr>
            <w:noProof/>
            <w:webHidden/>
          </w:rPr>
          <w:tab/>
        </w:r>
        <w:r w:rsidR="00447438" w:rsidRPr="000D0B2E">
          <w:rPr>
            <w:noProof/>
            <w:webHidden/>
          </w:rPr>
          <w:fldChar w:fldCharType="begin"/>
        </w:r>
        <w:r w:rsidR="00447438" w:rsidRPr="000D0B2E">
          <w:rPr>
            <w:noProof/>
            <w:webHidden/>
          </w:rPr>
          <w:instrText xml:space="preserve"> PAGEREF _Toc458607248 \h </w:instrText>
        </w:r>
        <w:r w:rsidR="00447438" w:rsidRPr="000D0B2E">
          <w:rPr>
            <w:noProof/>
            <w:webHidden/>
          </w:rPr>
        </w:r>
        <w:r w:rsidR="00447438" w:rsidRPr="000D0B2E">
          <w:rPr>
            <w:noProof/>
            <w:webHidden/>
          </w:rPr>
          <w:fldChar w:fldCharType="separate"/>
        </w:r>
        <w:r w:rsidR="00447438" w:rsidRPr="000D0B2E">
          <w:rPr>
            <w:noProof/>
            <w:webHidden/>
          </w:rPr>
          <w:t>1</w:t>
        </w:r>
        <w:r w:rsidR="00447438">
          <w:rPr>
            <w:noProof/>
            <w:webHidden/>
          </w:rPr>
          <w:t>3</w:t>
        </w:r>
        <w:r w:rsidR="00447438" w:rsidRPr="000D0B2E">
          <w:rPr>
            <w:noProof/>
            <w:webHidden/>
          </w:rPr>
          <w:fldChar w:fldCharType="end"/>
        </w:r>
      </w:hyperlink>
    </w:p>
    <w:p w:rsidR="00447438" w:rsidRPr="000D0B2E" w:rsidRDefault="00593F46" w:rsidP="006B2A48">
      <w:pPr>
        <w:pStyle w:val="TOC2"/>
        <w:rPr>
          <w:rFonts w:eastAsiaTheme="minorEastAsia" w:cstheme="minorBidi"/>
          <w:noProof/>
          <w:sz w:val="22"/>
          <w:szCs w:val="22"/>
          <w:lang w:eastAsia="en-US"/>
        </w:rPr>
      </w:pPr>
      <w:hyperlink w:anchor="_Toc458607249" w:history="1">
        <w:r w:rsidR="00447438" w:rsidRPr="000D0B2E">
          <w:rPr>
            <w:rStyle w:val="Hyperlink"/>
            <w:noProof/>
          </w:rPr>
          <w:t>Failure Scenarios</w:t>
        </w:r>
        <w:r w:rsidR="00AE2BDD" w:rsidRPr="00AE2BDD">
          <w:rPr>
            <w:rStyle w:val="Hyperlink"/>
            <w:noProof/>
          </w:rPr>
          <w:t>..............................................................................................</w:t>
        </w:r>
        <w:r w:rsidR="00AE2BDD">
          <w:rPr>
            <w:noProof/>
            <w:webHidden/>
          </w:rPr>
          <w:t>.........</w:t>
        </w:r>
        <w:r w:rsidR="004659DF">
          <w:rPr>
            <w:noProof/>
            <w:webHidden/>
          </w:rPr>
          <w:t>.........</w:t>
        </w:r>
        <w:r w:rsidR="00447438" w:rsidRPr="000D0B2E">
          <w:rPr>
            <w:noProof/>
            <w:webHidden/>
          </w:rPr>
          <w:fldChar w:fldCharType="begin"/>
        </w:r>
        <w:r w:rsidR="00447438" w:rsidRPr="000D0B2E">
          <w:rPr>
            <w:noProof/>
            <w:webHidden/>
          </w:rPr>
          <w:instrText xml:space="preserve"> PAGEREF _Toc458607249 \h </w:instrText>
        </w:r>
        <w:r w:rsidR="00447438" w:rsidRPr="000D0B2E">
          <w:rPr>
            <w:noProof/>
            <w:webHidden/>
          </w:rPr>
        </w:r>
        <w:r w:rsidR="00447438" w:rsidRPr="000D0B2E">
          <w:rPr>
            <w:noProof/>
            <w:webHidden/>
          </w:rPr>
          <w:fldChar w:fldCharType="separate"/>
        </w:r>
        <w:r w:rsidR="00447438" w:rsidRPr="000D0B2E">
          <w:rPr>
            <w:noProof/>
            <w:webHidden/>
          </w:rPr>
          <w:t>1</w:t>
        </w:r>
        <w:r w:rsidR="00447438">
          <w:rPr>
            <w:noProof/>
            <w:webHidden/>
          </w:rPr>
          <w:t>3</w:t>
        </w:r>
        <w:r w:rsidR="00447438" w:rsidRPr="000D0B2E">
          <w:rPr>
            <w:noProof/>
            <w:webHidden/>
          </w:rPr>
          <w:fldChar w:fldCharType="end"/>
        </w:r>
      </w:hyperlink>
    </w:p>
    <w:p w:rsidR="00447438" w:rsidRPr="000D0B2E" w:rsidRDefault="00593F46" w:rsidP="006B2A48">
      <w:pPr>
        <w:pStyle w:val="TOC1"/>
        <w:rPr>
          <w:rFonts w:eastAsiaTheme="minorEastAsia" w:cstheme="minorBidi"/>
          <w:noProof/>
          <w:sz w:val="22"/>
          <w:szCs w:val="22"/>
          <w:lang w:eastAsia="en-US"/>
        </w:rPr>
      </w:pPr>
      <w:hyperlink w:anchor="_Toc458607250" w:history="1">
        <w:r w:rsidR="00447438" w:rsidRPr="000D0B2E">
          <w:rPr>
            <w:rStyle w:val="Hyperlink"/>
            <w:noProof/>
          </w:rPr>
          <w:t>11.</w:t>
        </w:r>
        <w:r w:rsidR="00447438" w:rsidRPr="000D0B2E">
          <w:rPr>
            <w:rFonts w:eastAsiaTheme="minorEastAsia" w:cstheme="minorBidi"/>
            <w:noProof/>
            <w:sz w:val="22"/>
            <w:szCs w:val="22"/>
            <w:lang w:eastAsia="en-US"/>
          </w:rPr>
          <w:tab/>
        </w:r>
        <w:r w:rsidR="00447438" w:rsidRPr="000D0B2E">
          <w:rPr>
            <w:rStyle w:val="Hyperlink"/>
            <w:noProof/>
          </w:rPr>
          <w:t>Issues</w:t>
        </w:r>
        <w:r w:rsidR="00AE2BDD" w:rsidRPr="00AE2BDD">
          <w:rPr>
            <w:noProof/>
          </w:rPr>
          <w:t>..............................................................................................</w:t>
        </w:r>
        <w:r w:rsidR="00AE2BDD">
          <w:rPr>
            <w:noProof/>
          </w:rPr>
          <w:t>...............</w:t>
        </w:r>
        <w:r w:rsidR="004659DF">
          <w:rPr>
            <w:noProof/>
          </w:rPr>
          <w:t>.........</w:t>
        </w:r>
        <w:r w:rsidR="00447438" w:rsidRPr="000D0B2E">
          <w:rPr>
            <w:noProof/>
            <w:webHidden/>
          </w:rPr>
          <w:fldChar w:fldCharType="begin"/>
        </w:r>
        <w:r w:rsidR="00447438" w:rsidRPr="000D0B2E">
          <w:rPr>
            <w:noProof/>
            <w:webHidden/>
          </w:rPr>
          <w:instrText xml:space="preserve"> PAGEREF _Toc458607250 \h </w:instrText>
        </w:r>
        <w:r w:rsidR="00447438" w:rsidRPr="000D0B2E">
          <w:rPr>
            <w:noProof/>
            <w:webHidden/>
          </w:rPr>
        </w:r>
        <w:r w:rsidR="00447438" w:rsidRPr="000D0B2E">
          <w:rPr>
            <w:noProof/>
            <w:webHidden/>
          </w:rPr>
          <w:fldChar w:fldCharType="separate"/>
        </w:r>
        <w:r w:rsidR="00447438" w:rsidRPr="000D0B2E">
          <w:rPr>
            <w:noProof/>
            <w:webHidden/>
          </w:rPr>
          <w:t>1</w:t>
        </w:r>
        <w:r w:rsidR="00447438">
          <w:rPr>
            <w:noProof/>
            <w:webHidden/>
          </w:rPr>
          <w:t>3</w:t>
        </w:r>
        <w:r w:rsidR="00447438" w:rsidRPr="000D0B2E">
          <w:rPr>
            <w:noProof/>
            <w:webHidden/>
          </w:rPr>
          <w:fldChar w:fldCharType="end"/>
        </w:r>
      </w:hyperlink>
    </w:p>
    <w:p w:rsidR="00447438" w:rsidRPr="000D0B2E" w:rsidRDefault="00593F46" w:rsidP="006B2A48">
      <w:pPr>
        <w:pStyle w:val="TOC1"/>
        <w:rPr>
          <w:rFonts w:eastAsiaTheme="minorEastAsia" w:cstheme="minorBidi"/>
          <w:noProof/>
          <w:sz w:val="22"/>
          <w:szCs w:val="22"/>
          <w:lang w:eastAsia="en-US"/>
        </w:rPr>
      </w:pPr>
      <w:hyperlink w:anchor="_Toc458607251" w:history="1">
        <w:r w:rsidR="00447438" w:rsidRPr="000D0B2E">
          <w:rPr>
            <w:rStyle w:val="Hyperlink"/>
            <w:noProof/>
          </w:rPr>
          <w:t>12.</w:t>
        </w:r>
        <w:r w:rsidR="00447438" w:rsidRPr="000D0B2E">
          <w:rPr>
            <w:rFonts w:eastAsiaTheme="minorEastAsia" w:cstheme="minorBidi"/>
            <w:noProof/>
            <w:sz w:val="22"/>
            <w:szCs w:val="22"/>
            <w:lang w:eastAsia="en-US"/>
          </w:rPr>
          <w:tab/>
        </w:r>
        <w:r w:rsidR="00447438" w:rsidRPr="000D0B2E">
          <w:rPr>
            <w:rStyle w:val="Hyperlink"/>
            <w:noProof/>
          </w:rPr>
          <w:t>UI Specifications</w:t>
        </w:r>
        <w:r w:rsidR="00AE2BDD" w:rsidRPr="00AE2BDD">
          <w:rPr>
            <w:noProof/>
          </w:rPr>
          <w:t>..............................................................................................</w:t>
        </w:r>
        <w:r w:rsidR="00AE2BDD">
          <w:rPr>
            <w:noProof/>
          </w:rPr>
          <w:t>..</w:t>
        </w:r>
        <w:r w:rsidR="004659DF">
          <w:rPr>
            <w:noProof/>
          </w:rPr>
          <w:t>.........</w:t>
        </w:r>
        <w:r w:rsidR="00447438" w:rsidRPr="000D0B2E">
          <w:rPr>
            <w:noProof/>
            <w:webHidden/>
          </w:rPr>
          <w:fldChar w:fldCharType="begin"/>
        </w:r>
        <w:r w:rsidR="00447438" w:rsidRPr="000D0B2E">
          <w:rPr>
            <w:noProof/>
            <w:webHidden/>
          </w:rPr>
          <w:instrText xml:space="preserve"> PAGEREF _Toc458607251 \h </w:instrText>
        </w:r>
        <w:r w:rsidR="00447438" w:rsidRPr="000D0B2E">
          <w:rPr>
            <w:noProof/>
            <w:webHidden/>
          </w:rPr>
        </w:r>
        <w:r w:rsidR="00447438" w:rsidRPr="000D0B2E">
          <w:rPr>
            <w:noProof/>
            <w:webHidden/>
          </w:rPr>
          <w:fldChar w:fldCharType="separate"/>
        </w:r>
        <w:r w:rsidR="00447438" w:rsidRPr="000D0B2E">
          <w:rPr>
            <w:noProof/>
            <w:webHidden/>
          </w:rPr>
          <w:t>1</w:t>
        </w:r>
        <w:r w:rsidR="00447438">
          <w:rPr>
            <w:noProof/>
            <w:webHidden/>
          </w:rPr>
          <w:t>3</w:t>
        </w:r>
        <w:r w:rsidR="00447438" w:rsidRPr="000D0B2E">
          <w:rPr>
            <w:noProof/>
            <w:webHidden/>
          </w:rPr>
          <w:fldChar w:fldCharType="end"/>
        </w:r>
      </w:hyperlink>
    </w:p>
    <w:p w:rsidR="00447438" w:rsidRPr="000D0B2E" w:rsidRDefault="00593F46" w:rsidP="006B2A48">
      <w:pPr>
        <w:pStyle w:val="TOC1"/>
        <w:rPr>
          <w:rFonts w:eastAsiaTheme="minorEastAsia" w:cstheme="minorBidi"/>
          <w:noProof/>
          <w:sz w:val="22"/>
          <w:szCs w:val="22"/>
          <w:lang w:eastAsia="en-US"/>
        </w:rPr>
      </w:pPr>
      <w:hyperlink w:anchor="_Toc458607252" w:history="1">
        <w:r w:rsidR="00447438" w:rsidRPr="000D0B2E">
          <w:rPr>
            <w:rStyle w:val="Hyperlink"/>
            <w:noProof/>
          </w:rPr>
          <w:t>13.</w:t>
        </w:r>
        <w:r w:rsidR="006F1565">
          <w:rPr>
            <w:rStyle w:val="Hyperlink"/>
            <w:noProof/>
          </w:rPr>
          <w:t xml:space="preserve">InterSystem </w:t>
        </w:r>
        <w:r w:rsidR="00447438" w:rsidRPr="000D0B2E">
          <w:rPr>
            <w:rStyle w:val="Hyperlink"/>
            <w:noProof/>
          </w:rPr>
          <w:t>Dependencies</w:t>
        </w:r>
        <w:r w:rsidR="00AE2BDD" w:rsidRPr="00AE2BDD">
          <w:rPr>
            <w:noProof/>
          </w:rPr>
          <w:t>............................</w:t>
        </w:r>
        <w:r w:rsidR="006F1565">
          <w:rPr>
            <w:noProof/>
          </w:rPr>
          <w:t>.</w:t>
        </w:r>
        <w:r w:rsidR="00AE2BDD" w:rsidRPr="00AE2BDD">
          <w:rPr>
            <w:noProof/>
          </w:rPr>
          <w:t>..........................................................</w:t>
        </w:r>
        <w:r w:rsidR="00AE2BDD">
          <w:rPr>
            <w:noProof/>
          </w:rPr>
          <w:t>....</w:t>
        </w:r>
        <w:r w:rsidR="00AE2BDD" w:rsidRPr="00AE2BDD">
          <w:rPr>
            <w:noProof/>
          </w:rPr>
          <w:t>.</w:t>
        </w:r>
        <w:r w:rsidR="006F1565">
          <w:rPr>
            <w:noProof/>
          </w:rPr>
          <w:t>.....</w:t>
        </w:r>
        <w:r w:rsidR="004659DF">
          <w:rPr>
            <w:noProof/>
          </w:rPr>
          <w:t>..</w:t>
        </w:r>
        <w:r w:rsidR="00447438" w:rsidRPr="000D0B2E">
          <w:rPr>
            <w:noProof/>
            <w:webHidden/>
          </w:rPr>
          <w:fldChar w:fldCharType="begin"/>
        </w:r>
        <w:r w:rsidR="00447438" w:rsidRPr="000D0B2E">
          <w:rPr>
            <w:noProof/>
            <w:webHidden/>
          </w:rPr>
          <w:instrText xml:space="preserve"> PAGEREF _Toc458607252 \h </w:instrText>
        </w:r>
        <w:r w:rsidR="00447438" w:rsidRPr="000D0B2E">
          <w:rPr>
            <w:noProof/>
            <w:webHidden/>
          </w:rPr>
        </w:r>
        <w:r w:rsidR="00447438" w:rsidRPr="000D0B2E">
          <w:rPr>
            <w:noProof/>
            <w:webHidden/>
          </w:rPr>
          <w:fldChar w:fldCharType="separate"/>
        </w:r>
        <w:r w:rsidR="00447438" w:rsidRPr="000D0B2E">
          <w:rPr>
            <w:noProof/>
            <w:webHidden/>
          </w:rPr>
          <w:t>13</w:t>
        </w:r>
        <w:r w:rsidR="00447438" w:rsidRPr="000D0B2E">
          <w:rPr>
            <w:noProof/>
            <w:webHidden/>
          </w:rPr>
          <w:fldChar w:fldCharType="end"/>
        </w:r>
      </w:hyperlink>
    </w:p>
    <w:p w:rsidR="00447438" w:rsidRPr="000D0B2E" w:rsidRDefault="00593F46" w:rsidP="006B2A48">
      <w:pPr>
        <w:pStyle w:val="TOC1"/>
        <w:rPr>
          <w:rFonts w:eastAsiaTheme="minorEastAsia" w:cstheme="minorBidi"/>
          <w:noProof/>
          <w:sz w:val="22"/>
          <w:szCs w:val="22"/>
          <w:lang w:eastAsia="en-US"/>
        </w:rPr>
      </w:pPr>
      <w:hyperlink w:anchor="_Toc458607253" w:history="1">
        <w:r w:rsidR="00447438" w:rsidRPr="000D0B2E">
          <w:rPr>
            <w:rStyle w:val="Hyperlink"/>
            <w:noProof/>
          </w:rPr>
          <w:t>14.</w:t>
        </w:r>
        <w:r w:rsidR="00447438" w:rsidRPr="000D0B2E">
          <w:rPr>
            <w:rFonts w:eastAsiaTheme="minorEastAsia" w:cstheme="minorBidi"/>
            <w:noProof/>
            <w:sz w:val="22"/>
            <w:szCs w:val="22"/>
            <w:lang w:eastAsia="en-US"/>
          </w:rPr>
          <w:tab/>
        </w:r>
        <w:r w:rsidR="00447438" w:rsidRPr="000D0B2E">
          <w:rPr>
            <w:rStyle w:val="Hyperlink"/>
            <w:noProof/>
          </w:rPr>
          <w:t>Integration with an already existing System of the &lt;&lt;Customer&gt;&gt;&lt;&lt;Not Applicable&gt;&gt;</w:t>
        </w:r>
        <w:r w:rsidR="00B8673A">
          <w:rPr>
            <w:rStyle w:val="Hyperlink"/>
            <w:noProof/>
          </w:rPr>
          <w:t>.............</w:t>
        </w:r>
        <w:r w:rsidR="004659DF">
          <w:rPr>
            <w:rStyle w:val="Hyperlink"/>
            <w:noProof/>
          </w:rPr>
          <w:t>........</w:t>
        </w:r>
        <w:r w:rsidR="000F1F8A">
          <w:rPr>
            <w:rStyle w:val="Hyperlink"/>
            <w:noProof/>
          </w:rPr>
          <w:t>.</w:t>
        </w:r>
        <w:r w:rsidR="00447438" w:rsidRPr="000D0B2E">
          <w:rPr>
            <w:noProof/>
            <w:webHidden/>
          </w:rPr>
          <w:fldChar w:fldCharType="begin"/>
        </w:r>
        <w:r w:rsidR="00447438" w:rsidRPr="000D0B2E">
          <w:rPr>
            <w:noProof/>
            <w:webHidden/>
          </w:rPr>
          <w:instrText xml:space="preserve"> PAGEREF _Toc458607253 \h </w:instrText>
        </w:r>
        <w:r w:rsidR="00447438" w:rsidRPr="000D0B2E">
          <w:rPr>
            <w:noProof/>
            <w:webHidden/>
          </w:rPr>
        </w:r>
        <w:r w:rsidR="00447438" w:rsidRPr="000D0B2E">
          <w:rPr>
            <w:noProof/>
            <w:webHidden/>
          </w:rPr>
          <w:fldChar w:fldCharType="separate"/>
        </w:r>
        <w:r w:rsidR="00447438" w:rsidRPr="000D0B2E">
          <w:rPr>
            <w:noProof/>
            <w:webHidden/>
          </w:rPr>
          <w:t>1</w:t>
        </w:r>
        <w:r w:rsidR="00447438">
          <w:rPr>
            <w:noProof/>
            <w:webHidden/>
          </w:rPr>
          <w:t>4</w:t>
        </w:r>
        <w:r w:rsidR="00447438" w:rsidRPr="000D0B2E">
          <w:rPr>
            <w:noProof/>
            <w:webHidden/>
          </w:rPr>
          <w:fldChar w:fldCharType="end"/>
        </w:r>
      </w:hyperlink>
    </w:p>
    <w:p w:rsidR="00447438" w:rsidRDefault="00593F46" w:rsidP="006B2A48">
      <w:pPr>
        <w:pStyle w:val="TOC1"/>
        <w:rPr>
          <w:noProof/>
        </w:rPr>
      </w:pPr>
      <w:hyperlink w:anchor="_Toc458607254" w:history="1">
        <w:r w:rsidR="00447438" w:rsidRPr="000D0B2E">
          <w:rPr>
            <w:rStyle w:val="Hyperlink"/>
            <w:noProof/>
          </w:rPr>
          <w:t>15.</w:t>
        </w:r>
        <w:r w:rsidR="00447438" w:rsidRPr="000D0B2E">
          <w:rPr>
            <w:rFonts w:eastAsiaTheme="minorEastAsia" w:cstheme="minorBidi"/>
            <w:noProof/>
            <w:sz w:val="22"/>
            <w:szCs w:val="22"/>
            <w:lang w:eastAsia="en-US"/>
          </w:rPr>
          <w:tab/>
        </w:r>
        <w:r w:rsidR="00447438" w:rsidRPr="000D0B2E">
          <w:rPr>
            <w:rStyle w:val="Hyperlink"/>
            <w:noProof/>
          </w:rPr>
          <w:t>Assumptions</w:t>
        </w:r>
        <w:r w:rsidR="00B8673A" w:rsidRPr="00B8673A">
          <w:rPr>
            <w:noProof/>
          </w:rPr>
          <w:t>..............................................................................................</w:t>
        </w:r>
        <w:r w:rsidR="00B8673A">
          <w:rPr>
            <w:noProof/>
          </w:rPr>
          <w:t>.......</w:t>
        </w:r>
        <w:r w:rsidR="004659DF">
          <w:rPr>
            <w:noProof/>
          </w:rPr>
          <w:t>........</w:t>
        </w:r>
        <w:r w:rsidR="000F1F8A">
          <w:rPr>
            <w:noProof/>
          </w:rPr>
          <w:t>.</w:t>
        </w:r>
        <w:r w:rsidR="00447438" w:rsidRPr="000D0B2E">
          <w:rPr>
            <w:noProof/>
            <w:webHidden/>
          </w:rPr>
          <w:fldChar w:fldCharType="begin"/>
        </w:r>
        <w:r w:rsidR="00447438" w:rsidRPr="000D0B2E">
          <w:rPr>
            <w:noProof/>
            <w:webHidden/>
          </w:rPr>
          <w:instrText xml:space="preserve"> PAGEREF _Toc458607254 \h </w:instrText>
        </w:r>
        <w:r w:rsidR="00447438" w:rsidRPr="000D0B2E">
          <w:rPr>
            <w:noProof/>
            <w:webHidden/>
          </w:rPr>
        </w:r>
        <w:r w:rsidR="00447438" w:rsidRPr="000D0B2E">
          <w:rPr>
            <w:noProof/>
            <w:webHidden/>
          </w:rPr>
          <w:fldChar w:fldCharType="separate"/>
        </w:r>
        <w:r w:rsidR="00447438" w:rsidRPr="000D0B2E">
          <w:rPr>
            <w:noProof/>
            <w:webHidden/>
          </w:rPr>
          <w:t>1</w:t>
        </w:r>
        <w:r w:rsidR="00447438">
          <w:rPr>
            <w:noProof/>
            <w:webHidden/>
          </w:rPr>
          <w:t>4</w:t>
        </w:r>
        <w:r w:rsidR="00447438" w:rsidRPr="000D0B2E">
          <w:rPr>
            <w:noProof/>
            <w:webHidden/>
          </w:rPr>
          <w:fldChar w:fldCharType="end"/>
        </w:r>
      </w:hyperlink>
    </w:p>
    <w:p w:rsidR="00447438" w:rsidRDefault="00447438" w:rsidP="006B2A48">
      <w:pPr>
        <w:rPr>
          <w:rFonts w:eastAsiaTheme="minorEastAsia"/>
        </w:rPr>
      </w:pPr>
    </w:p>
    <w:p w:rsidR="00447438" w:rsidRDefault="00447438" w:rsidP="006B2A48">
      <w:pPr>
        <w:rPr>
          <w:rFonts w:eastAsiaTheme="minorEastAsia"/>
        </w:rPr>
      </w:pPr>
    </w:p>
    <w:p w:rsidR="00447438" w:rsidRDefault="00447438" w:rsidP="006B2A48">
      <w:pPr>
        <w:rPr>
          <w:rFonts w:eastAsiaTheme="minorEastAsia"/>
        </w:rPr>
      </w:pPr>
    </w:p>
    <w:p w:rsidR="00447438" w:rsidRDefault="00447438" w:rsidP="006B2A48">
      <w:pPr>
        <w:rPr>
          <w:rFonts w:eastAsiaTheme="minorEastAsia"/>
        </w:rPr>
      </w:pPr>
    </w:p>
    <w:p w:rsidR="00447438" w:rsidRDefault="00447438" w:rsidP="006B2A48">
      <w:pPr>
        <w:rPr>
          <w:rFonts w:eastAsiaTheme="minorEastAsia"/>
        </w:rPr>
      </w:pPr>
    </w:p>
    <w:p w:rsidR="00447438" w:rsidRDefault="00447438" w:rsidP="006B2A48">
      <w:pPr>
        <w:rPr>
          <w:rFonts w:eastAsiaTheme="minorEastAsia"/>
        </w:rPr>
      </w:pPr>
    </w:p>
    <w:p w:rsidR="00447438" w:rsidRDefault="00447438" w:rsidP="006B2A48">
      <w:pPr>
        <w:rPr>
          <w:rFonts w:eastAsiaTheme="minorEastAsia"/>
        </w:rPr>
      </w:pPr>
    </w:p>
    <w:p w:rsidR="00447438" w:rsidRDefault="00447438" w:rsidP="006B2A48">
      <w:pPr>
        <w:rPr>
          <w:rFonts w:eastAsiaTheme="minorEastAsia"/>
        </w:rPr>
      </w:pPr>
    </w:p>
    <w:p w:rsidR="00447438" w:rsidRDefault="00447438" w:rsidP="006B2A48">
      <w:pPr>
        <w:rPr>
          <w:rFonts w:eastAsiaTheme="minorEastAsia"/>
        </w:rPr>
      </w:pPr>
    </w:p>
    <w:p w:rsidR="00447438" w:rsidRDefault="00447438" w:rsidP="006B2A48">
      <w:pPr>
        <w:rPr>
          <w:rFonts w:eastAsiaTheme="minorEastAsia"/>
        </w:rPr>
      </w:pPr>
    </w:p>
    <w:p w:rsidR="00447438" w:rsidRDefault="00447438" w:rsidP="006B2A48">
      <w:pPr>
        <w:rPr>
          <w:rFonts w:eastAsiaTheme="minorEastAsia"/>
        </w:rPr>
      </w:pPr>
    </w:p>
    <w:p w:rsidR="00447438" w:rsidRDefault="00447438"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E7F9D" w:rsidRDefault="004E7F9D" w:rsidP="006B2A48">
      <w:pPr>
        <w:rPr>
          <w:rFonts w:eastAsiaTheme="minorEastAsia"/>
        </w:rPr>
      </w:pPr>
    </w:p>
    <w:p w:rsidR="00447438" w:rsidRDefault="00447438" w:rsidP="006B2A48">
      <w:pPr>
        <w:rPr>
          <w:rFonts w:eastAsiaTheme="minorEastAsia"/>
        </w:rPr>
      </w:pPr>
    </w:p>
    <w:p w:rsidR="00447438" w:rsidRPr="004903CC" w:rsidRDefault="00447438" w:rsidP="006B2A48">
      <w:pPr>
        <w:rPr>
          <w:rFonts w:eastAsiaTheme="minorEastAsia"/>
        </w:rPr>
      </w:pPr>
    </w:p>
    <w:p w:rsidR="009F5790" w:rsidRPr="00520076" w:rsidRDefault="00447438" w:rsidP="006B2A48">
      <w:pPr>
        <w:pStyle w:val="StyleHeading1H1Mainheading1Heading1Heading10Head1h1Sec"/>
        <w:numPr>
          <w:ilvl w:val="0"/>
          <w:numId w:val="29"/>
        </w:numPr>
      </w:pPr>
      <w:r w:rsidRPr="000D0B2E">
        <w:fldChar w:fldCharType="end"/>
      </w:r>
      <w:r w:rsidR="009F5790" w:rsidRPr="00520076">
        <w:t xml:space="preserve">Use Case Name: </w:t>
      </w:r>
      <w:bookmarkEnd w:id="0"/>
      <w:bookmarkEnd w:id="1"/>
      <w:bookmarkEnd w:id="2"/>
      <w:bookmarkEnd w:id="3"/>
      <w:r w:rsidR="00D55A54" w:rsidRPr="00520076">
        <w:t>LAD_</w:t>
      </w:r>
      <w:r w:rsidR="00C8144A" w:rsidRPr="00520076">
        <w:t xml:space="preserve"> </w:t>
      </w:r>
      <w:bookmarkEnd w:id="4"/>
      <w:r w:rsidR="00DA50D4" w:rsidRPr="00520076">
        <w:t>Lo</w:t>
      </w:r>
      <w:r w:rsidR="00897942">
        <w:t>an approval Management</w:t>
      </w:r>
    </w:p>
    <w:p w:rsidR="009F5790" w:rsidRPr="00520076" w:rsidRDefault="009F5790" w:rsidP="00625D6F">
      <w:pPr>
        <w:pStyle w:val="BodyText"/>
        <w:ind w:left="1440"/>
      </w:pPr>
      <w:r w:rsidRPr="00520076">
        <w:t xml:space="preserve">Use Case ID:  </w:t>
      </w:r>
      <w:r w:rsidR="006558D1" w:rsidRPr="00520076">
        <w:t>UC.LAPS_LAD</w:t>
      </w:r>
      <w:r w:rsidR="00C8144A" w:rsidRPr="00520076">
        <w:t>_001</w:t>
      </w:r>
    </w:p>
    <w:p w:rsidR="009F5790" w:rsidRPr="00520076" w:rsidRDefault="009F5790" w:rsidP="00625D6F">
      <w:pPr>
        <w:pStyle w:val="BodyText"/>
        <w:ind w:left="1440"/>
      </w:pPr>
    </w:p>
    <w:p w:rsidR="002B19FC" w:rsidRPr="00520076" w:rsidRDefault="009F5790" w:rsidP="00625D6F">
      <w:pPr>
        <w:ind w:left="1440"/>
      </w:pPr>
      <w:r w:rsidRPr="00520076">
        <w:t xml:space="preserve">Brief Description: </w:t>
      </w:r>
      <w:r w:rsidR="00C8144A" w:rsidRPr="00520076">
        <w:t xml:space="preserve">This Use Case describes </w:t>
      </w:r>
      <w:r w:rsidR="002B19FC" w:rsidRPr="00520076">
        <w:t>the pr</w:t>
      </w:r>
      <w:r w:rsidR="00B2155A" w:rsidRPr="00520076">
        <w:t>ocess by which the Loan Approval Department members login to</w:t>
      </w:r>
      <w:r w:rsidR="00EE0FEC" w:rsidRPr="00520076">
        <w:t xml:space="preserve"> the system, manages </w:t>
      </w:r>
      <w:r w:rsidR="004E7F9D">
        <w:t>the loan application forms</w:t>
      </w:r>
    </w:p>
    <w:p w:rsidR="009F5790" w:rsidRPr="00520076" w:rsidRDefault="009F5790" w:rsidP="006B2A48">
      <w:pPr>
        <w:pStyle w:val="StyleHeading1H1Mainheading1Heading1Heading10Head1h1Sec"/>
        <w:numPr>
          <w:ilvl w:val="0"/>
          <w:numId w:val="29"/>
        </w:numPr>
      </w:pPr>
      <w:bookmarkStart w:id="5" w:name="_Toc144299910"/>
      <w:bookmarkStart w:id="6" w:name="_Toc145124998"/>
      <w:bookmarkStart w:id="7" w:name="_Toc165439503"/>
      <w:bookmarkStart w:id="8" w:name="_Toc186019612"/>
      <w:bookmarkStart w:id="9" w:name="_Toc467755987"/>
      <w:r w:rsidRPr="00520076">
        <w:t>Actor(s)</w:t>
      </w:r>
      <w:bookmarkEnd w:id="5"/>
      <w:bookmarkEnd w:id="6"/>
      <w:bookmarkEnd w:id="7"/>
      <w:bookmarkEnd w:id="8"/>
      <w:bookmarkEnd w:id="9"/>
    </w:p>
    <w:p w:rsidR="00C8144A" w:rsidRPr="00520076" w:rsidRDefault="006C062A" w:rsidP="006B2A48">
      <w:pPr>
        <w:pStyle w:val="ListParagraph"/>
        <w:numPr>
          <w:ilvl w:val="0"/>
          <w:numId w:val="26"/>
        </w:numPr>
      </w:pPr>
      <w:r w:rsidRPr="00520076">
        <w:t>Loan Approval Department</w:t>
      </w:r>
    </w:p>
    <w:p w:rsidR="009F5790" w:rsidRPr="00520076" w:rsidRDefault="009F5790" w:rsidP="006B2A48"/>
    <w:p w:rsidR="009F5790" w:rsidRPr="00520076" w:rsidRDefault="009F5790" w:rsidP="006B2A48">
      <w:pPr>
        <w:pStyle w:val="StyleHeading1H1Mainheading1Heading1Heading10Head1h1Sec"/>
        <w:numPr>
          <w:ilvl w:val="0"/>
          <w:numId w:val="29"/>
        </w:numPr>
      </w:pPr>
      <w:bookmarkStart w:id="10" w:name="_Toc144299911"/>
      <w:bookmarkStart w:id="11" w:name="_Toc145124999"/>
      <w:bookmarkStart w:id="12" w:name="_Toc165439504"/>
      <w:bookmarkStart w:id="13" w:name="_Toc186019613"/>
      <w:bookmarkStart w:id="14" w:name="_Toc467755988"/>
      <w:r w:rsidRPr="00520076">
        <w:t>Preconditions</w:t>
      </w:r>
      <w:bookmarkEnd w:id="10"/>
      <w:bookmarkEnd w:id="11"/>
      <w:bookmarkEnd w:id="12"/>
      <w:bookmarkEnd w:id="13"/>
      <w:bookmarkEnd w:id="14"/>
    </w:p>
    <w:p w:rsidR="001168B3" w:rsidRPr="00520076" w:rsidRDefault="005A785F" w:rsidP="006B2A48">
      <w:pPr>
        <w:pStyle w:val="BodyText3"/>
        <w:numPr>
          <w:ilvl w:val="0"/>
          <w:numId w:val="35"/>
        </w:numPr>
      </w:pPr>
      <w:r w:rsidRPr="00520076">
        <w:t>The Loan approval Department are the members of Loan Application Department.</w:t>
      </w:r>
    </w:p>
    <w:p w:rsidR="001168B3" w:rsidRPr="00520076" w:rsidRDefault="005A785F" w:rsidP="006B2A48">
      <w:pPr>
        <w:pStyle w:val="BodyText3"/>
        <w:numPr>
          <w:ilvl w:val="0"/>
          <w:numId w:val="35"/>
        </w:numPr>
      </w:pPr>
      <w:r w:rsidRPr="00520076">
        <w:t>The members of LAD has the access to the Online Loan Application Processing system Portal</w:t>
      </w:r>
    </w:p>
    <w:p w:rsidR="009F5790" w:rsidRPr="00520076" w:rsidRDefault="000E45FA" w:rsidP="006B2A48">
      <w:pPr>
        <w:pStyle w:val="BodyText3"/>
        <w:numPr>
          <w:ilvl w:val="0"/>
          <w:numId w:val="35"/>
        </w:numPr>
      </w:pPr>
      <w:r w:rsidRPr="00520076">
        <w:t xml:space="preserve">The members of LAD </w:t>
      </w:r>
      <w:r w:rsidR="001168B3" w:rsidRPr="00520076">
        <w:t xml:space="preserve"> has a valid user id and a password</w:t>
      </w:r>
    </w:p>
    <w:p w:rsidR="009F5790" w:rsidRPr="00520076" w:rsidRDefault="009F5790" w:rsidP="006B2A48">
      <w:pPr>
        <w:pStyle w:val="StyleHeading1H1Mainheading1Heading1Heading10Head1h1Sec"/>
        <w:numPr>
          <w:ilvl w:val="0"/>
          <w:numId w:val="29"/>
        </w:numPr>
      </w:pPr>
      <w:bookmarkStart w:id="15" w:name="_Toc144299912"/>
      <w:bookmarkStart w:id="16" w:name="_Toc145125000"/>
      <w:bookmarkStart w:id="17" w:name="_Toc165439505"/>
      <w:bookmarkStart w:id="18" w:name="_Toc186019614"/>
      <w:bookmarkStart w:id="19" w:name="_Toc467755989"/>
      <w:r w:rsidRPr="00520076">
        <w:t>Flow of Events</w:t>
      </w:r>
      <w:bookmarkEnd w:id="15"/>
      <w:bookmarkEnd w:id="16"/>
      <w:bookmarkEnd w:id="17"/>
      <w:bookmarkEnd w:id="18"/>
      <w:bookmarkEnd w:id="19"/>
    </w:p>
    <w:p w:rsidR="009F5790" w:rsidRPr="00520076" w:rsidRDefault="009F5790" w:rsidP="006B2A48">
      <w:pPr>
        <w:pStyle w:val="StyleHeading2Sub-headingH2ChapterNumberAppendixLetterchnh"/>
      </w:pPr>
      <w:bookmarkStart w:id="20" w:name="_Toc144299913"/>
      <w:bookmarkStart w:id="21" w:name="_Toc145125001"/>
      <w:bookmarkStart w:id="22" w:name="_Toc165439506"/>
      <w:bookmarkStart w:id="23" w:name="_Toc186019615"/>
      <w:bookmarkStart w:id="24" w:name="_Toc216505519"/>
      <w:bookmarkStart w:id="25" w:name="_Toc467755990"/>
      <w:proofErr w:type="gramStart"/>
      <w:r w:rsidRPr="00520076">
        <w:t>4.1  Basic</w:t>
      </w:r>
      <w:proofErr w:type="gramEnd"/>
      <w:r w:rsidRPr="00520076">
        <w:t xml:space="preserve"> Flow</w:t>
      </w:r>
      <w:bookmarkEnd w:id="20"/>
      <w:bookmarkEnd w:id="21"/>
      <w:bookmarkEnd w:id="22"/>
      <w:bookmarkEnd w:id="23"/>
      <w:bookmarkEnd w:id="24"/>
      <w:bookmarkEnd w:id="25"/>
    </w:p>
    <w:p w:rsidR="009F5790" w:rsidRPr="00520076" w:rsidRDefault="00F94C03" w:rsidP="006B2A48">
      <w:r w:rsidRPr="00520076">
        <w:t xml:space="preserve">          </w:t>
      </w:r>
      <w:r w:rsidR="009F5790" w:rsidRPr="004E7F9D">
        <w:rPr>
          <w:b/>
        </w:rPr>
        <w:t>Name</w:t>
      </w:r>
      <w:r w:rsidR="009F5790" w:rsidRPr="00520076">
        <w:t xml:space="preserve">: </w:t>
      </w:r>
      <w:r w:rsidR="001029AE" w:rsidRPr="00520076">
        <w:t>LAD login to the system</w:t>
      </w:r>
      <w:r w:rsidR="001C149C" w:rsidRPr="00520076">
        <w:t xml:space="preserve"> and processes the application form</w:t>
      </w:r>
    </w:p>
    <w:p w:rsidR="009F5790" w:rsidRPr="00520076" w:rsidRDefault="009F5790" w:rsidP="006B2A48"/>
    <w:p w:rsidR="00F921D4" w:rsidRPr="00520076" w:rsidRDefault="00156ACF" w:rsidP="006B2A48">
      <w:pPr>
        <w:pStyle w:val="ListParagraph"/>
        <w:numPr>
          <w:ilvl w:val="0"/>
          <w:numId w:val="9"/>
        </w:numPr>
      </w:pPr>
      <w:bookmarkStart w:id="26" w:name="_Toc425705402"/>
      <w:bookmarkStart w:id="27" w:name="_Toc425705761"/>
      <w:bookmarkStart w:id="28" w:name="_Toc425706169"/>
      <w:r w:rsidRPr="00520076">
        <w:t xml:space="preserve">LAD visits the Loan Application Processing System </w:t>
      </w:r>
      <w:r w:rsidR="001168B3" w:rsidRPr="00520076">
        <w:t xml:space="preserve">URL </w:t>
      </w:r>
      <w:r w:rsidR="00EB34F8" w:rsidRPr="00520076">
        <w:t xml:space="preserve">https://www.onlineloanapplication.com </w:t>
      </w:r>
      <w:r w:rsidR="001168B3" w:rsidRPr="00520076">
        <w:t>using any standard browser</w:t>
      </w:r>
      <w:bookmarkEnd w:id="26"/>
      <w:bookmarkEnd w:id="27"/>
      <w:bookmarkEnd w:id="28"/>
      <w:r w:rsidR="00B75FFD" w:rsidRPr="00520076">
        <w:t xml:space="preserve"> and clicks on the LAD login</w:t>
      </w:r>
      <w:r w:rsidR="00A267A5" w:rsidRPr="00520076">
        <w:t xml:space="preserve"> </w:t>
      </w:r>
    </w:p>
    <w:p w:rsidR="001168B3" w:rsidRPr="00520076" w:rsidRDefault="005C37DE" w:rsidP="006B2A48">
      <w:pPr>
        <w:pStyle w:val="ListParagraph"/>
        <w:numPr>
          <w:ilvl w:val="0"/>
          <w:numId w:val="9"/>
        </w:numPr>
      </w:pPr>
      <w:r w:rsidRPr="00520076">
        <w:t>LAD</w:t>
      </w:r>
      <w:r w:rsidR="00636666" w:rsidRPr="00520076">
        <w:t xml:space="preserve"> enters </w:t>
      </w:r>
      <w:r w:rsidR="001168B3" w:rsidRPr="00520076">
        <w:t>user-id and password</w:t>
      </w:r>
      <w:r w:rsidR="00636666" w:rsidRPr="00520076">
        <w:t xml:space="preserve"> and clicks on the login button.</w:t>
      </w:r>
    </w:p>
    <w:p w:rsidR="001168B3" w:rsidRPr="00520076" w:rsidRDefault="001168B3" w:rsidP="006B2A48">
      <w:pPr>
        <w:pStyle w:val="ListParagraph"/>
        <w:numPr>
          <w:ilvl w:val="0"/>
          <w:numId w:val="9"/>
        </w:numPr>
      </w:pPr>
      <w:r w:rsidRPr="00520076">
        <w:t>The system validates the user id and password combination with the database.</w:t>
      </w:r>
    </w:p>
    <w:p w:rsidR="001168B3" w:rsidRPr="00520076" w:rsidRDefault="001168B3" w:rsidP="006B2A48">
      <w:pPr>
        <w:pStyle w:val="ListParagraph"/>
        <w:numPr>
          <w:ilvl w:val="0"/>
          <w:numId w:val="9"/>
        </w:numPr>
      </w:pPr>
      <w:r w:rsidRPr="00520076">
        <w:t xml:space="preserve">On successful login, the </w:t>
      </w:r>
      <w:r w:rsidR="000908A0" w:rsidRPr="00520076">
        <w:t>LAD</w:t>
      </w:r>
      <w:r w:rsidRPr="00520076">
        <w:t xml:space="preserve"> home page is displayed.</w:t>
      </w:r>
    </w:p>
    <w:p w:rsidR="0062492D" w:rsidRPr="00520076" w:rsidRDefault="00F65108" w:rsidP="006B2A48">
      <w:pPr>
        <w:pStyle w:val="ListParagraph"/>
        <w:numPr>
          <w:ilvl w:val="0"/>
          <w:numId w:val="9"/>
        </w:numPr>
      </w:pPr>
      <w:r w:rsidRPr="00520076">
        <w:t>The system displays the page with all the Loan programs available</w:t>
      </w:r>
      <w:r w:rsidR="00DC3B24" w:rsidRPr="00520076">
        <w:t xml:space="preserve"> and also with two hyperlinks Applied list and Accepted list.</w:t>
      </w:r>
    </w:p>
    <w:p w:rsidR="007F6B29" w:rsidRPr="00520076" w:rsidRDefault="00A2562A" w:rsidP="006B2A48">
      <w:pPr>
        <w:pStyle w:val="ListParagraph"/>
        <w:numPr>
          <w:ilvl w:val="0"/>
          <w:numId w:val="9"/>
        </w:numPr>
      </w:pPr>
      <w:r w:rsidRPr="00520076">
        <w:t xml:space="preserve">If </w:t>
      </w:r>
      <w:r w:rsidR="007F6B29" w:rsidRPr="00520076">
        <w:t>LAD clicks on the Applied list</w:t>
      </w:r>
      <w:r w:rsidRPr="00520076">
        <w:t>, t</w:t>
      </w:r>
      <w:r w:rsidR="007F6B29" w:rsidRPr="00520076">
        <w:t>he system displays the list of customers applied to the specific loan program</w:t>
      </w:r>
    </w:p>
    <w:p w:rsidR="00A44F50" w:rsidRPr="00520076" w:rsidRDefault="00A44F50" w:rsidP="006B2A48">
      <w:pPr>
        <w:pStyle w:val="ListParagraph"/>
        <w:numPr>
          <w:ilvl w:val="0"/>
          <w:numId w:val="9"/>
        </w:numPr>
      </w:pPr>
      <w:r w:rsidRPr="00520076">
        <w:t>LAD verifies the details provided by the customer and changes the status from applied to accepted or rejected.</w:t>
      </w:r>
    </w:p>
    <w:p w:rsidR="00281B95" w:rsidRPr="00520076" w:rsidRDefault="00980046" w:rsidP="006B2A48">
      <w:pPr>
        <w:pStyle w:val="ListParagraph"/>
        <w:numPr>
          <w:ilvl w:val="0"/>
          <w:numId w:val="9"/>
        </w:numPr>
      </w:pPr>
      <w:r w:rsidRPr="00520076">
        <w:t>After the status changes from</w:t>
      </w:r>
      <w:r w:rsidR="00E85ABD" w:rsidRPr="00520076">
        <w:t xml:space="preserve"> </w:t>
      </w:r>
      <w:r w:rsidRPr="00520076">
        <w:t xml:space="preserve">applied to </w:t>
      </w:r>
      <w:r w:rsidR="00E85ABD" w:rsidRPr="00520076">
        <w:t>accepted an automatic mail is sent to the customer scheduling the interview for the document verificat</w:t>
      </w:r>
      <w:r w:rsidR="00EF1A5C" w:rsidRPr="00520076">
        <w:t>ion else rejection mail is sent and details are updated into the database</w:t>
      </w:r>
    </w:p>
    <w:p w:rsidR="008B4081" w:rsidRPr="00520076" w:rsidRDefault="00281B95" w:rsidP="006B2A48">
      <w:pPr>
        <w:pStyle w:val="ListParagraph"/>
        <w:numPr>
          <w:ilvl w:val="0"/>
          <w:numId w:val="9"/>
        </w:numPr>
      </w:pPr>
      <w:r w:rsidRPr="00520076">
        <w:t>If LAD clicks on Accepted list</w:t>
      </w:r>
      <w:r w:rsidR="00FF7D04" w:rsidRPr="00520076">
        <w:t>,</w:t>
      </w:r>
      <w:r w:rsidRPr="00520076">
        <w:t xml:space="preserve"> all the accepted applications are displayed</w:t>
      </w:r>
      <w:r w:rsidR="008B4081" w:rsidRPr="00520076">
        <w:t xml:space="preserve"> </w:t>
      </w:r>
    </w:p>
    <w:p w:rsidR="00F921D4" w:rsidRPr="00520076" w:rsidRDefault="009D2AA4" w:rsidP="006B2A48">
      <w:pPr>
        <w:pStyle w:val="ListParagraph"/>
        <w:numPr>
          <w:ilvl w:val="0"/>
          <w:numId w:val="9"/>
        </w:numPr>
      </w:pPr>
      <w:r w:rsidRPr="00520076">
        <w:lastRenderedPageBreak/>
        <w:t>After interview the stat</w:t>
      </w:r>
      <w:r w:rsidR="00100855" w:rsidRPr="00520076">
        <w:t>us changed to approved/rejected.</w:t>
      </w:r>
    </w:p>
    <w:p w:rsidR="00281B95" w:rsidRPr="00520076" w:rsidRDefault="00FF7D04" w:rsidP="006B2A48">
      <w:pPr>
        <w:pStyle w:val="ListParagraph"/>
        <w:numPr>
          <w:ilvl w:val="0"/>
          <w:numId w:val="9"/>
        </w:numPr>
      </w:pPr>
      <w:r w:rsidRPr="00520076">
        <w:t xml:space="preserve">After </w:t>
      </w:r>
      <w:r w:rsidR="00281B95" w:rsidRPr="00520076">
        <w:t>the loan program is approved</w:t>
      </w:r>
      <w:r w:rsidRPr="00520076">
        <w:t>/rejected</w:t>
      </w:r>
      <w:r w:rsidR="000977D4" w:rsidRPr="00520076">
        <w:t xml:space="preserve"> </w:t>
      </w:r>
      <w:r w:rsidR="00281B95" w:rsidRPr="00520076">
        <w:t>a</w:t>
      </w:r>
      <w:r w:rsidR="000977D4" w:rsidRPr="00520076">
        <w:t>n automatic</w:t>
      </w:r>
      <w:r w:rsidR="00281B95" w:rsidRPr="00520076">
        <w:t xml:space="preserve"> mail is sent to the customer informing the status and the details are</w:t>
      </w:r>
      <w:r w:rsidRPr="00520076">
        <w:t xml:space="preserve"> updated into the database.</w:t>
      </w:r>
    </w:p>
    <w:p w:rsidR="0040490D" w:rsidRPr="00520076" w:rsidRDefault="0040490D" w:rsidP="006B2A48">
      <w:pPr>
        <w:pStyle w:val="StyleHeading2Sub-headingH2ChapterNumberAppendixLetterchnh"/>
      </w:pPr>
      <w:bookmarkStart w:id="29" w:name="_Toc141844799"/>
      <w:bookmarkStart w:id="30" w:name="_Toc143500966"/>
      <w:bookmarkStart w:id="31" w:name="_Toc144299914"/>
      <w:bookmarkStart w:id="32" w:name="_Toc145125002"/>
      <w:bookmarkStart w:id="33" w:name="_Toc165439507"/>
      <w:bookmarkStart w:id="34" w:name="_Toc186019616"/>
      <w:bookmarkStart w:id="35" w:name="_Toc216505520"/>
      <w:bookmarkStart w:id="36" w:name="_Toc467755991"/>
    </w:p>
    <w:p w:rsidR="009F5790" w:rsidRPr="00520076" w:rsidRDefault="00DE6713" w:rsidP="006B2A48">
      <w:pPr>
        <w:pStyle w:val="StyleHeading2Sub-headingH2ChapterNumberAppendixLetterchnh"/>
      </w:pPr>
      <w:r w:rsidRPr="00520076">
        <w:t xml:space="preserve">4.2 </w:t>
      </w:r>
      <w:r w:rsidR="009F5790" w:rsidRPr="00520076">
        <w:t>Alternative Flow</w:t>
      </w:r>
      <w:bookmarkEnd w:id="29"/>
      <w:bookmarkEnd w:id="30"/>
      <w:bookmarkEnd w:id="31"/>
      <w:r w:rsidR="009F5790" w:rsidRPr="00520076">
        <w:t>s</w:t>
      </w:r>
      <w:bookmarkEnd w:id="32"/>
      <w:bookmarkEnd w:id="33"/>
      <w:bookmarkEnd w:id="34"/>
      <w:bookmarkEnd w:id="35"/>
      <w:bookmarkEnd w:id="36"/>
    </w:p>
    <w:p w:rsidR="004E4F87" w:rsidRPr="00520076" w:rsidRDefault="00E367B0" w:rsidP="006B2A48">
      <w:pPr>
        <w:pStyle w:val="StyleHeading2Sub-headingH2ChapterNumberAppendixLetterchnh"/>
      </w:pPr>
      <w:bookmarkStart w:id="37" w:name="_Toc467755992"/>
      <w:r>
        <w:t xml:space="preserve">            </w:t>
      </w:r>
      <w:r w:rsidR="00DE6713" w:rsidRPr="00520076">
        <w:t xml:space="preserve">  4.2.1 </w:t>
      </w:r>
      <w:r w:rsidR="004E4F87" w:rsidRPr="00520076">
        <w:t>Alternate Flow 1</w:t>
      </w:r>
      <w:bookmarkEnd w:id="37"/>
      <w:r w:rsidR="007432CC" w:rsidRPr="00520076">
        <w:t xml:space="preserve"> </w:t>
      </w:r>
    </w:p>
    <w:p w:rsidR="002D00FE" w:rsidRPr="00520076" w:rsidRDefault="002D00FE" w:rsidP="006B2A48">
      <w:pPr>
        <w:pStyle w:val="ListParagraph"/>
        <w:numPr>
          <w:ilvl w:val="0"/>
          <w:numId w:val="12"/>
        </w:numPr>
      </w:pPr>
      <w:r w:rsidRPr="00520076">
        <w:t xml:space="preserve">LAD visits the Loan Application Processing System URL https://www.onlineloanapplication.com using any standard browser and clicks on the LAD login </w:t>
      </w:r>
    </w:p>
    <w:p w:rsidR="002D00FE" w:rsidRPr="00520076" w:rsidRDefault="002D00FE" w:rsidP="006B2A48">
      <w:pPr>
        <w:pStyle w:val="ListParagraph"/>
        <w:numPr>
          <w:ilvl w:val="0"/>
          <w:numId w:val="12"/>
        </w:numPr>
      </w:pPr>
      <w:r w:rsidRPr="00520076">
        <w:t>LAD enters user-id and password and clicks on the login button.</w:t>
      </w:r>
    </w:p>
    <w:p w:rsidR="002D00FE" w:rsidRPr="00520076" w:rsidRDefault="002D00FE" w:rsidP="006B2A48">
      <w:pPr>
        <w:pStyle w:val="ListParagraph"/>
        <w:numPr>
          <w:ilvl w:val="0"/>
          <w:numId w:val="12"/>
        </w:numPr>
      </w:pPr>
      <w:r w:rsidRPr="00520076">
        <w:t>The system validates the user id and password combination with the database.</w:t>
      </w:r>
    </w:p>
    <w:p w:rsidR="002D00FE" w:rsidRPr="00520076" w:rsidRDefault="002D00FE" w:rsidP="006B2A48">
      <w:pPr>
        <w:pStyle w:val="ListParagraph"/>
        <w:numPr>
          <w:ilvl w:val="0"/>
          <w:numId w:val="12"/>
        </w:numPr>
      </w:pPr>
      <w:r w:rsidRPr="00520076">
        <w:t>On successful login, the LAD home page is displayed.</w:t>
      </w:r>
    </w:p>
    <w:p w:rsidR="002D00FE" w:rsidRPr="00520076" w:rsidRDefault="002D00FE" w:rsidP="006B2A48">
      <w:pPr>
        <w:pStyle w:val="ListParagraph"/>
        <w:numPr>
          <w:ilvl w:val="0"/>
          <w:numId w:val="12"/>
        </w:numPr>
      </w:pPr>
      <w:r w:rsidRPr="00520076">
        <w:t>The system displays the page with all the Loan programs available and also with two hyperlinks Applied list and Accepted list.</w:t>
      </w:r>
    </w:p>
    <w:p w:rsidR="002D00FE" w:rsidRPr="00520076" w:rsidRDefault="002D00FE" w:rsidP="006B2A48">
      <w:pPr>
        <w:pStyle w:val="ListParagraph"/>
        <w:numPr>
          <w:ilvl w:val="0"/>
          <w:numId w:val="12"/>
        </w:numPr>
      </w:pPr>
      <w:r w:rsidRPr="00520076">
        <w:t>LAD clicks on the Applied list</w:t>
      </w:r>
    </w:p>
    <w:p w:rsidR="002D00FE" w:rsidRPr="00520076" w:rsidRDefault="002D00FE" w:rsidP="006B2A48">
      <w:pPr>
        <w:pStyle w:val="ListParagraph"/>
        <w:numPr>
          <w:ilvl w:val="0"/>
          <w:numId w:val="12"/>
        </w:numPr>
      </w:pPr>
      <w:r w:rsidRPr="00520076">
        <w:t>The system displays the list of customers applied to the specific loan program</w:t>
      </w:r>
    </w:p>
    <w:p w:rsidR="002D00FE" w:rsidRPr="00520076" w:rsidRDefault="002D00FE" w:rsidP="006B2A48">
      <w:pPr>
        <w:pStyle w:val="ListParagraph"/>
        <w:numPr>
          <w:ilvl w:val="0"/>
          <w:numId w:val="12"/>
        </w:numPr>
      </w:pPr>
      <w:r w:rsidRPr="00520076">
        <w:t>LAD verifies the details provided by the customer and changes the status from applied to accepted or rejected.</w:t>
      </w:r>
    </w:p>
    <w:p w:rsidR="002D00FE" w:rsidRPr="00520076" w:rsidRDefault="002D00FE" w:rsidP="006B2A48">
      <w:pPr>
        <w:pStyle w:val="ListParagraph"/>
        <w:numPr>
          <w:ilvl w:val="0"/>
          <w:numId w:val="12"/>
        </w:numPr>
      </w:pPr>
      <w:r w:rsidRPr="00520076">
        <w:t xml:space="preserve">If the status is changed to </w:t>
      </w:r>
      <w:proofErr w:type="gramStart"/>
      <w:r w:rsidRPr="00520076">
        <w:t>accepted</w:t>
      </w:r>
      <w:proofErr w:type="gramEnd"/>
      <w:r w:rsidRPr="00520076">
        <w:t xml:space="preserve"> an automatic mail is sent to the customer scheduling the interview for the document verification else rejection mail is sent.</w:t>
      </w:r>
    </w:p>
    <w:p w:rsidR="002D00FE" w:rsidRPr="00520076" w:rsidRDefault="002D00FE" w:rsidP="006B2A48">
      <w:pPr>
        <w:pStyle w:val="ListParagraph"/>
        <w:numPr>
          <w:ilvl w:val="0"/>
          <w:numId w:val="12"/>
        </w:numPr>
      </w:pPr>
      <w:r w:rsidRPr="00520076">
        <w:t>LAD navigates back to the home page</w:t>
      </w:r>
    </w:p>
    <w:p w:rsidR="00033A55" w:rsidRPr="00520076" w:rsidRDefault="002D00FE" w:rsidP="006B2A48">
      <w:pPr>
        <w:pStyle w:val="ListParagraph"/>
        <w:numPr>
          <w:ilvl w:val="0"/>
          <w:numId w:val="12"/>
        </w:numPr>
      </w:pPr>
      <w:r w:rsidRPr="00520076">
        <w:t>LAD again enters the user id and password and enters the LAD page.</w:t>
      </w:r>
    </w:p>
    <w:p w:rsidR="002D00FE" w:rsidRPr="00520076" w:rsidRDefault="002D00FE" w:rsidP="006B2A48">
      <w:pPr>
        <w:pStyle w:val="ListParagraph"/>
        <w:numPr>
          <w:ilvl w:val="0"/>
          <w:numId w:val="12"/>
        </w:numPr>
      </w:pPr>
      <w:r w:rsidRPr="00520076">
        <w:t xml:space="preserve">LAD clicks on Accepted list all the accepted applications are displayed </w:t>
      </w:r>
    </w:p>
    <w:p w:rsidR="002D00FE" w:rsidRPr="00520076" w:rsidRDefault="002D00FE" w:rsidP="006B2A48">
      <w:pPr>
        <w:pStyle w:val="ListParagraph"/>
        <w:numPr>
          <w:ilvl w:val="0"/>
          <w:numId w:val="12"/>
        </w:numPr>
      </w:pPr>
      <w:r w:rsidRPr="00520076">
        <w:t>After interview the status changed to approved/rejected.</w:t>
      </w:r>
    </w:p>
    <w:p w:rsidR="00437A62" w:rsidRPr="00520076" w:rsidRDefault="002D00FE" w:rsidP="006B2A48">
      <w:pPr>
        <w:pStyle w:val="ListParagraph"/>
        <w:numPr>
          <w:ilvl w:val="0"/>
          <w:numId w:val="12"/>
        </w:numPr>
      </w:pPr>
      <w:r w:rsidRPr="00520076">
        <w:t>If the loan program is approved again a mail is sent to the customer informing the status and the details are updated into the database for further processing</w:t>
      </w:r>
      <w:bookmarkStart w:id="38" w:name="_Toc165439508"/>
      <w:bookmarkStart w:id="39" w:name="_Toc186019617"/>
      <w:bookmarkStart w:id="40" w:name="_Toc216505521"/>
      <w:bookmarkStart w:id="41" w:name="_Toc141844800"/>
      <w:bookmarkStart w:id="42" w:name="_Toc143500967"/>
      <w:bookmarkStart w:id="43" w:name="_Toc144299918"/>
      <w:bookmarkStart w:id="44" w:name="_Toc145125005"/>
    </w:p>
    <w:p w:rsidR="00636666" w:rsidRPr="00520076" w:rsidRDefault="00DE6713" w:rsidP="006B2A48">
      <w:pPr>
        <w:pStyle w:val="StyleHeading2Sub-headingH2ChapterNumberAppendixLetterchnh"/>
      </w:pPr>
      <w:bookmarkStart w:id="45" w:name="_Toc467755993"/>
      <w:proofErr w:type="gramStart"/>
      <w:r w:rsidRPr="00520076">
        <w:t xml:space="preserve">4.2.2  </w:t>
      </w:r>
      <w:r w:rsidR="009F5790" w:rsidRPr="00520076">
        <w:t>Alternate</w:t>
      </w:r>
      <w:proofErr w:type="gramEnd"/>
      <w:r w:rsidR="009F5790" w:rsidRPr="00520076">
        <w:t xml:space="preserve"> Flow </w:t>
      </w:r>
      <w:bookmarkEnd w:id="38"/>
      <w:bookmarkEnd w:id="39"/>
      <w:bookmarkEnd w:id="40"/>
      <w:bookmarkEnd w:id="41"/>
      <w:bookmarkEnd w:id="42"/>
      <w:bookmarkEnd w:id="43"/>
      <w:bookmarkEnd w:id="44"/>
      <w:bookmarkEnd w:id="45"/>
      <w:r w:rsidR="00000F69" w:rsidRPr="00520076">
        <w:t>2</w:t>
      </w:r>
    </w:p>
    <w:p w:rsidR="00367678" w:rsidRPr="00520076" w:rsidRDefault="00367678" w:rsidP="006B2A48">
      <w:pPr>
        <w:pStyle w:val="ListParagraph"/>
        <w:numPr>
          <w:ilvl w:val="0"/>
          <w:numId w:val="23"/>
        </w:numPr>
      </w:pPr>
      <w:r w:rsidRPr="00520076">
        <w:t xml:space="preserve">LAD visits the Loan Application Processing System URL https://www.onlineloanapplication.com using any standard browser and clicks on the LAD login </w:t>
      </w:r>
    </w:p>
    <w:p w:rsidR="00367678" w:rsidRPr="00520076" w:rsidRDefault="00367678" w:rsidP="006B2A48">
      <w:pPr>
        <w:pStyle w:val="ListParagraph"/>
        <w:numPr>
          <w:ilvl w:val="0"/>
          <w:numId w:val="23"/>
        </w:numPr>
      </w:pPr>
      <w:r w:rsidRPr="00520076">
        <w:t>LAD enters user-id and password and clicks on the login button.</w:t>
      </w:r>
    </w:p>
    <w:p w:rsidR="00367678" w:rsidRPr="00520076" w:rsidRDefault="00367678" w:rsidP="006B2A48">
      <w:pPr>
        <w:pStyle w:val="ListParagraph"/>
        <w:numPr>
          <w:ilvl w:val="0"/>
          <w:numId w:val="23"/>
        </w:numPr>
      </w:pPr>
      <w:r w:rsidRPr="00520076">
        <w:t>The system validates the user id and password combination with the database.</w:t>
      </w:r>
    </w:p>
    <w:p w:rsidR="00367678" w:rsidRPr="00520076" w:rsidRDefault="00367678" w:rsidP="006B2A48">
      <w:pPr>
        <w:pStyle w:val="ListParagraph"/>
        <w:numPr>
          <w:ilvl w:val="0"/>
          <w:numId w:val="23"/>
        </w:numPr>
      </w:pPr>
      <w:r w:rsidRPr="00520076">
        <w:t>On successful login, the LAD home page is displayed.</w:t>
      </w:r>
    </w:p>
    <w:p w:rsidR="00367678" w:rsidRPr="00520076" w:rsidRDefault="00367678" w:rsidP="006B2A48">
      <w:pPr>
        <w:pStyle w:val="ListParagraph"/>
        <w:numPr>
          <w:ilvl w:val="0"/>
          <w:numId w:val="23"/>
        </w:numPr>
      </w:pPr>
      <w:r w:rsidRPr="00520076">
        <w:t>The system displays the page with all the Loan programs available and also with two hyperlinks Applied list and Accepted list.</w:t>
      </w:r>
    </w:p>
    <w:p w:rsidR="00FB2BD9" w:rsidRPr="00520076" w:rsidRDefault="00FB2BD9" w:rsidP="006B2A48">
      <w:pPr>
        <w:pStyle w:val="ListParagraph"/>
        <w:numPr>
          <w:ilvl w:val="0"/>
          <w:numId w:val="23"/>
        </w:numPr>
      </w:pPr>
      <w:r w:rsidRPr="00520076">
        <w:t xml:space="preserve">If LAD clicks on Accepted list, all the accepted applications are displayed </w:t>
      </w:r>
    </w:p>
    <w:p w:rsidR="00FB2BD9" w:rsidRPr="00520076" w:rsidRDefault="00FB2BD9" w:rsidP="006B2A48">
      <w:pPr>
        <w:pStyle w:val="ListParagraph"/>
        <w:numPr>
          <w:ilvl w:val="0"/>
          <w:numId w:val="23"/>
        </w:numPr>
      </w:pPr>
      <w:r w:rsidRPr="00520076">
        <w:t>After interview the status changed to approved/rejected.</w:t>
      </w:r>
    </w:p>
    <w:p w:rsidR="00FB2BD9" w:rsidRPr="00520076" w:rsidRDefault="00FB2BD9" w:rsidP="006B2A48">
      <w:pPr>
        <w:pStyle w:val="ListParagraph"/>
        <w:numPr>
          <w:ilvl w:val="0"/>
          <w:numId w:val="23"/>
        </w:numPr>
      </w:pPr>
      <w:r w:rsidRPr="00520076">
        <w:t>After the loan program is approved/rejected an automatic mail is sent to the customer informing the status and the details are updated into the database.</w:t>
      </w:r>
    </w:p>
    <w:p w:rsidR="00FB2BD9" w:rsidRPr="00520076" w:rsidRDefault="00FB2BD9" w:rsidP="006B2A48">
      <w:pPr>
        <w:pStyle w:val="ListParagraph"/>
        <w:numPr>
          <w:ilvl w:val="0"/>
          <w:numId w:val="23"/>
        </w:numPr>
      </w:pPr>
      <w:r w:rsidRPr="00520076">
        <w:t>If LAD clicks on the Applied list, the system displays the list of customers applied to the specific loan program</w:t>
      </w:r>
    </w:p>
    <w:p w:rsidR="007932AB" w:rsidRPr="00520076" w:rsidRDefault="00FB2BD9" w:rsidP="006B2A48">
      <w:pPr>
        <w:pStyle w:val="ListParagraph"/>
        <w:numPr>
          <w:ilvl w:val="0"/>
          <w:numId w:val="23"/>
        </w:numPr>
      </w:pPr>
      <w:r w:rsidRPr="00520076">
        <w:lastRenderedPageBreak/>
        <w:t>LAD verifies the details provided by the customer and changes the status from applied to accepted or rejected.</w:t>
      </w:r>
    </w:p>
    <w:p w:rsidR="00367678" w:rsidRPr="00520076" w:rsidRDefault="00FB2BD9" w:rsidP="006B2A48">
      <w:pPr>
        <w:pStyle w:val="ListParagraph"/>
        <w:numPr>
          <w:ilvl w:val="0"/>
          <w:numId w:val="23"/>
        </w:numPr>
      </w:pPr>
      <w:r w:rsidRPr="00520076">
        <w:t>After the status changes from applied to accepted an automatic mail is sent to the customer scheduling the interview for the document verification else rejection mail is sent and details are updated into the database</w:t>
      </w:r>
    </w:p>
    <w:p w:rsidR="009F5790" w:rsidRPr="00520076" w:rsidRDefault="009F5790" w:rsidP="006B2A48"/>
    <w:p w:rsidR="007932AB" w:rsidRPr="00520076" w:rsidRDefault="007932AB" w:rsidP="006B2A48"/>
    <w:p w:rsidR="00AB4D72" w:rsidRPr="00520076" w:rsidRDefault="00DE6713" w:rsidP="006B2A48">
      <w:pPr>
        <w:pStyle w:val="StyleHeading2Sub-headingH2ChapterNumberAppendixLetterchnh"/>
      </w:pPr>
      <w:bookmarkStart w:id="46" w:name="_Toc144299927"/>
      <w:r w:rsidRPr="00520076">
        <w:t xml:space="preserve">4.2.3 </w:t>
      </w:r>
      <w:r w:rsidR="00AB4D72" w:rsidRPr="00520076">
        <w:t>Alternate Flow 3</w:t>
      </w:r>
    </w:p>
    <w:p w:rsidR="00616247" w:rsidRPr="00520076" w:rsidRDefault="00616247" w:rsidP="006B2A48">
      <w:pPr>
        <w:pStyle w:val="StyleHeading2Sub-headingH2ChapterNumberAppendixLetterchnh"/>
      </w:pPr>
      <w:r w:rsidRPr="00520076">
        <w:t>Exception Flow 1: Unsuccessful login</w:t>
      </w:r>
    </w:p>
    <w:p w:rsidR="00667BB0" w:rsidRPr="00520076" w:rsidRDefault="00667BB0" w:rsidP="006B2A48">
      <w:pPr>
        <w:pStyle w:val="ListParagraph"/>
        <w:numPr>
          <w:ilvl w:val="0"/>
          <w:numId w:val="19"/>
        </w:numPr>
      </w:pPr>
      <w:r w:rsidRPr="00520076">
        <w:t xml:space="preserve">LAD visits the Loan Application Processing System URL https://www.onlineloanapplication.com using any standard browser and clicks on the LAD login </w:t>
      </w:r>
    </w:p>
    <w:p w:rsidR="00616247" w:rsidRPr="00520076" w:rsidRDefault="00667BB0" w:rsidP="006B2A48">
      <w:pPr>
        <w:pStyle w:val="ListParagraph"/>
        <w:numPr>
          <w:ilvl w:val="0"/>
          <w:numId w:val="19"/>
        </w:numPr>
      </w:pPr>
      <w:r w:rsidRPr="00520076">
        <w:t>LAD</w:t>
      </w:r>
      <w:r w:rsidR="008F1EA4" w:rsidRPr="00520076">
        <w:t xml:space="preserve"> </w:t>
      </w:r>
      <w:r w:rsidR="00616247" w:rsidRPr="00520076">
        <w:t>enters user-id and password and clicks on the login button.</w:t>
      </w:r>
    </w:p>
    <w:p w:rsidR="00616247" w:rsidRPr="00520076" w:rsidRDefault="00616247" w:rsidP="006B2A48">
      <w:pPr>
        <w:pStyle w:val="ListParagraph"/>
        <w:numPr>
          <w:ilvl w:val="0"/>
          <w:numId w:val="19"/>
        </w:numPr>
      </w:pPr>
      <w:r w:rsidRPr="00520076">
        <w:t>The system validates the user id and passwor</w:t>
      </w:r>
      <w:r w:rsidR="00240460">
        <w:t>d combination with the database</w:t>
      </w:r>
    </w:p>
    <w:p w:rsidR="00616247" w:rsidRPr="00520076" w:rsidRDefault="00616247" w:rsidP="006B2A48">
      <w:pPr>
        <w:pStyle w:val="ListParagraph"/>
        <w:numPr>
          <w:ilvl w:val="0"/>
          <w:numId w:val="19"/>
        </w:numPr>
      </w:pPr>
      <w:r w:rsidRPr="00520076">
        <w:t>If the authentication is unsuccessful, a log</w:t>
      </w:r>
      <w:r w:rsidR="00240460">
        <w:t>in failure message is displayed</w:t>
      </w:r>
    </w:p>
    <w:p w:rsidR="00616247" w:rsidRPr="00520076" w:rsidRDefault="00616247" w:rsidP="006B2A48">
      <w:pPr>
        <w:pStyle w:val="StyleHeading2Sub-headingH2ChapterNumberAppendixLetterchnh"/>
      </w:pPr>
      <w:r w:rsidRPr="00520076">
        <w:t>Exception Flow 2: HTTP session not created</w:t>
      </w:r>
    </w:p>
    <w:p w:rsidR="00616247" w:rsidRPr="00520076" w:rsidRDefault="008F1EA4" w:rsidP="006B2A48">
      <w:pPr>
        <w:pStyle w:val="ListParagraph"/>
        <w:numPr>
          <w:ilvl w:val="0"/>
          <w:numId w:val="18"/>
        </w:numPr>
      </w:pPr>
      <w:r w:rsidRPr="00520076">
        <w:t>LAD</w:t>
      </w:r>
      <w:r w:rsidR="00616247" w:rsidRPr="00520076">
        <w:t xml:space="preserve"> is navigated to the home page</w:t>
      </w:r>
    </w:p>
    <w:p w:rsidR="00616247" w:rsidRPr="00520076" w:rsidRDefault="008F1EA4" w:rsidP="006B2A48">
      <w:pPr>
        <w:pStyle w:val="ListParagraph"/>
        <w:numPr>
          <w:ilvl w:val="0"/>
          <w:numId w:val="18"/>
        </w:numPr>
      </w:pPr>
      <w:r w:rsidRPr="00520076">
        <w:t>LAD</w:t>
      </w:r>
      <w:r w:rsidR="00616247" w:rsidRPr="00520076">
        <w:t xml:space="preserve"> enters user-id and password and clicks on the login button.</w:t>
      </w:r>
    </w:p>
    <w:p w:rsidR="00616247" w:rsidRPr="00520076" w:rsidRDefault="00616247" w:rsidP="006B2A48">
      <w:pPr>
        <w:pStyle w:val="ListParagraph"/>
        <w:numPr>
          <w:ilvl w:val="0"/>
          <w:numId w:val="18"/>
        </w:numPr>
      </w:pPr>
      <w:r w:rsidRPr="00520076">
        <w:t>The system validates the user id and password combination with the database.</w:t>
      </w:r>
    </w:p>
    <w:p w:rsidR="00616247" w:rsidRPr="00520076" w:rsidRDefault="008F1EA4" w:rsidP="006B2A48">
      <w:pPr>
        <w:pStyle w:val="ListParagraph"/>
        <w:numPr>
          <w:ilvl w:val="0"/>
          <w:numId w:val="18"/>
        </w:numPr>
      </w:pPr>
      <w:r w:rsidRPr="00520076">
        <w:t>On successful login, the LAD</w:t>
      </w:r>
      <w:r w:rsidR="00616247" w:rsidRPr="00520076">
        <w:t xml:space="preserve"> home page is displayed.</w:t>
      </w:r>
    </w:p>
    <w:p w:rsidR="00616247" w:rsidRPr="00520076" w:rsidRDefault="00616247" w:rsidP="006B2A48">
      <w:pPr>
        <w:pStyle w:val="ListParagraph"/>
        <w:numPr>
          <w:ilvl w:val="0"/>
          <w:numId w:val="18"/>
        </w:numPr>
      </w:pPr>
      <w:r w:rsidRPr="00520076">
        <w:t xml:space="preserve">On Successful login, the user-id and role fields are not stored in the HTTP session </w:t>
      </w:r>
    </w:p>
    <w:p w:rsidR="0067309F" w:rsidRPr="00520076" w:rsidRDefault="00616247" w:rsidP="006B2A48">
      <w:pPr>
        <w:pStyle w:val="StyleHeading2Sub-headingH2ChapterNumberAppendixLetterchnh"/>
      </w:pPr>
      <w:bookmarkStart w:id="47" w:name="_Toc467755995"/>
      <w:r w:rsidRPr="00520076">
        <w:t>Exception Flow 3</w:t>
      </w:r>
      <w:r w:rsidR="005C4A4C" w:rsidRPr="00520076">
        <w:t xml:space="preserve">: </w:t>
      </w:r>
      <w:proofErr w:type="spellStart"/>
      <w:r w:rsidR="005C4A4C" w:rsidRPr="00520076">
        <w:t>Userid</w:t>
      </w:r>
      <w:proofErr w:type="spellEnd"/>
      <w:r w:rsidR="0067309F" w:rsidRPr="00520076">
        <w:t xml:space="preserve"> is </w:t>
      </w:r>
      <w:proofErr w:type="spellStart"/>
      <w:r w:rsidR="0067309F" w:rsidRPr="00520076">
        <w:t>excedding</w:t>
      </w:r>
      <w:proofErr w:type="spellEnd"/>
      <w:r w:rsidR="0067309F" w:rsidRPr="00520076">
        <w:t xml:space="preserve"> the limit</w:t>
      </w:r>
      <w:bookmarkEnd w:id="47"/>
    </w:p>
    <w:p w:rsidR="005F2A44" w:rsidRPr="00520076" w:rsidRDefault="005F2A44" w:rsidP="006B2A48">
      <w:pPr>
        <w:pStyle w:val="ListParagraph"/>
        <w:numPr>
          <w:ilvl w:val="0"/>
          <w:numId w:val="14"/>
        </w:numPr>
      </w:pPr>
      <w:r w:rsidRPr="00520076">
        <w:t xml:space="preserve">LAD visits the Loan Application Processing System URL https://www.onlineloanapplication.com using any standard browser and clicks on the LAD login </w:t>
      </w:r>
    </w:p>
    <w:p w:rsidR="0067309F" w:rsidRPr="00520076" w:rsidRDefault="00225467" w:rsidP="006B2A48">
      <w:pPr>
        <w:pStyle w:val="ListParagraph"/>
        <w:numPr>
          <w:ilvl w:val="0"/>
          <w:numId w:val="14"/>
        </w:numPr>
      </w:pPr>
      <w:r w:rsidRPr="00520076">
        <w:t>LAD</w:t>
      </w:r>
      <w:r w:rsidR="0067309F" w:rsidRPr="00520076">
        <w:t xml:space="preserve"> enters user-id more than 10 character</w:t>
      </w:r>
    </w:p>
    <w:p w:rsidR="0067309F" w:rsidRPr="00520076" w:rsidRDefault="0017390A" w:rsidP="006B2A48">
      <w:pPr>
        <w:pStyle w:val="ListParagraph"/>
        <w:numPr>
          <w:ilvl w:val="0"/>
          <w:numId w:val="14"/>
        </w:numPr>
      </w:pPr>
      <w:r w:rsidRPr="00520076">
        <w:t>LAD</w:t>
      </w:r>
      <w:r w:rsidR="0067309F" w:rsidRPr="00520076">
        <w:t xml:space="preserve"> enters password and clicks on the login button.</w:t>
      </w:r>
    </w:p>
    <w:p w:rsidR="0067309F" w:rsidRPr="00520076" w:rsidRDefault="0067309F" w:rsidP="006B2A48">
      <w:pPr>
        <w:pStyle w:val="ListParagraph"/>
        <w:numPr>
          <w:ilvl w:val="0"/>
          <w:numId w:val="14"/>
        </w:numPr>
      </w:pPr>
      <w:r w:rsidRPr="00520076">
        <w:t>The system validates the user id and passwor</w:t>
      </w:r>
      <w:r w:rsidR="00CF16FB" w:rsidRPr="00520076">
        <w:t>d</w:t>
      </w:r>
    </w:p>
    <w:p w:rsidR="0067309F" w:rsidRPr="00520076" w:rsidRDefault="00AE5596" w:rsidP="006B2A48">
      <w:pPr>
        <w:pStyle w:val="ListParagraph"/>
        <w:numPr>
          <w:ilvl w:val="0"/>
          <w:numId w:val="14"/>
        </w:numPr>
      </w:pPr>
      <w:r w:rsidRPr="00520076">
        <w:t>LAD</w:t>
      </w:r>
      <w:r w:rsidR="0067309F" w:rsidRPr="00520076">
        <w:t xml:space="preserve"> </w:t>
      </w:r>
      <w:proofErr w:type="spellStart"/>
      <w:r w:rsidR="0067309F" w:rsidRPr="00520076">
        <w:t>geting</w:t>
      </w:r>
      <w:proofErr w:type="spellEnd"/>
      <w:r w:rsidR="0067309F" w:rsidRPr="00520076">
        <w:t xml:space="preserve"> error message for invalid Username</w:t>
      </w:r>
    </w:p>
    <w:p w:rsidR="00C2592A" w:rsidRPr="00520076" w:rsidRDefault="00616247" w:rsidP="006B2A48">
      <w:pPr>
        <w:pStyle w:val="StyleHeading2Sub-headingH2ChapterNumberAppendixLetterchnh"/>
      </w:pPr>
      <w:bookmarkStart w:id="48" w:name="_Toc467755996"/>
      <w:r w:rsidRPr="00520076">
        <w:t>Exception Flow 4</w:t>
      </w:r>
      <w:r w:rsidR="0067309F" w:rsidRPr="00520076">
        <w:t>: Password is below the limit</w:t>
      </w:r>
      <w:bookmarkEnd w:id="48"/>
    </w:p>
    <w:p w:rsidR="00C2592A" w:rsidRPr="00520076" w:rsidRDefault="000240B8" w:rsidP="006B2A48">
      <w:pPr>
        <w:pStyle w:val="ListParagraph"/>
        <w:numPr>
          <w:ilvl w:val="0"/>
          <w:numId w:val="15"/>
        </w:numPr>
      </w:pPr>
      <w:r w:rsidRPr="00520076">
        <w:t xml:space="preserve">LAD </w:t>
      </w:r>
      <w:r w:rsidR="00C2592A" w:rsidRPr="00520076">
        <w:t xml:space="preserve">visits the Loan Application Processing System URL https://www.onlineloanapplication.com using any standard browser and clicks on the LAD login </w:t>
      </w:r>
    </w:p>
    <w:p w:rsidR="0067309F" w:rsidRPr="00520076" w:rsidRDefault="005460E7" w:rsidP="006B2A48">
      <w:pPr>
        <w:pStyle w:val="ListParagraph"/>
        <w:numPr>
          <w:ilvl w:val="0"/>
          <w:numId w:val="15"/>
        </w:numPr>
      </w:pPr>
      <w:r w:rsidRPr="00520076">
        <w:t>LAD</w:t>
      </w:r>
      <w:r w:rsidR="0067309F" w:rsidRPr="00520076">
        <w:t xml:space="preserve"> enters user-id</w:t>
      </w:r>
    </w:p>
    <w:p w:rsidR="0067309F" w:rsidRPr="00520076" w:rsidRDefault="005460E7" w:rsidP="006B2A48">
      <w:pPr>
        <w:pStyle w:val="ListParagraph"/>
        <w:numPr>
          <w:ilvl w:val="0"/>
          <w:numId w:val="15"/>
        </w:numPr>
      </w:pPr>
      <w:r w:rsidRPr="00520076">
        <w:t>LAD</w:t>
      </w:r>
      <w:r w:rsidR="0067309F" w:rsidRPr="00520076">
        <w:t xml:space="preserve"> enters password below 6 characters</w:t>
      </w:r>
    </w:p>
    <w:p w:rsidR="0067309F" w:rsidRPr="00520076" w:rsidRDefault="0067309F" w:rsidP="006B2A48">
      <w:pPr>
        <w:pStyle w:val="ListParagraph"/>
        <w:numPr>
          <w:ilvl w:val="0"/>
          <w:numId w:val="15"/>
        </w:numPr>
      </w:pPr>
      <w:proofErr w:type="gramStart"/>
      <w:r w:rsidRPr="00520076">
        <w:t>clicks</w:t>
      </w:r>
      <w:proofErr w:type="gramEnd"/>
      <w:r w:rsidRPr="00520076">
        <w:t xml:space="preserve"> on the login button.</w:t>
      </w:r>
    </w:p>
    <w:p w:rsidR="0067309F" w:rsidRPr="00520076" w:rsidRDefault="0067309F" w:rsidP="006B2A48">
      <w:pPr>
        <w:pStyle w:val="ListParagraph"/>
        <w:numPr>
          <w:ilvl w:val="0"/>
          <w:numId w:val="15"/>
        </w:numPr>
      </w:pPr>
      <w:r w:rsidRPr="00520076">
        <w:t>The system validates the user id and passwor</w:t>
      </w:r>
      <w:r w:rsidR="00533C98" w:rsidRPr="00520076">
        <w:t>d</w:t>
      </w:r>
    </w:p>
    <w:p w:rsidR="0067309F" w:rsidRPr="00520076" w:rsidRDefault="001C59F0" w:rsidP="006B2A48">
      <w:pPr>
        <w:pStyle w:val="ListParagraph"/>
        <w:numPr>
          <w:ilvl w:val="0"/>
          <w:numId w:val="15"/>
        </w:numPr>
      </w:pPr>
      <w:r w:rsidRPr="00520076">
        <w:t>LAD</w:t>
      </w:r>
      <w:r w:rsidR="0067309F" w:rsidRPr="00520076">
        <w:t xml:space="preserve"> </w:t>
      </w:r>
      <w:proofErr w:type="spellStart"/>
      <w:r w:rsidR="0067309F" w:rsidRPr="00520076">
        <w:t>geting</w:t>
      </w:r>
      <w:proofErr w:type="spellEnd"/>
      <w:r w:rsidR="0067309F" w:rsidRPr="00520076">
        <w:t xml:space="preserve"> error message for invalid password</w:t>
      </w:r>
    </w:p>
    <w:p w:rsidR="0067309F" w:rsidRPr="00520076" w:rsidRDefault="00240460" w:rsidP="006B2A48">
      <w:pPr>
        <w:pStyle w:val="StyleHeading2Sub-headingH2ChapterNumberAppendixLetterchnh"/>
      </w:pPr>
      <w:bookmarkStart w:id="49" w:name="_Toc467755997"/>
      <w:r>
        <w:lastRenderedPageBreak/>
        <w:t xml:space="preserve">    </w:t>
      </w:r>
      <w:r w:rsidR="00616247" w:rsidRPr="00520076">
        <w:t>Exception Flow 5</w:t>
      </w:r>
      <w:r w:rsidR="0067309F" w:rsidRPr="00520076">
        <w:t>: Database Connectivity</w:t>
      </w:r>
      <w:bookmarkEnd w:id="49"/>
    </w:p>
    <w:p w:rsidR="00F72EFB" w:rsidRPr="00520076" w:rsidRDefault="00F72EFB" w:rsidP="006B2A48">
      <w:pPr>
        <w:pStyle w:val="ListParagraph"/>
        <w:numPr>
          <w:ilvl w:val="0"/>
          <w:numId w:val="16"/>
        </w:numPr>
      </w:pPr>
      <w:r w:rsidRPr="00520076">
        <w:t>LAD visits the Loan Application Processing System URL https://www.onlineloanapplication.com using any standard browser</w:t>
      </w:r>
      <w:r w:rsidR="00AC5B91" w:rsidRPr="00520076">
        <w:t xml:space="preserve"> and clicks on the LAD login</w:t>
      </w:r>
    </w:p>
    <w:p w:rsidR="0067309F" w:rsidRPr="00520076" w:rsidRDefault="00DE7CE8" w:rsidP="006B2A48">
      <w:pPr>
        <w:pStyle w:val="ListParagraph"/>
        <w:numPr>
          <w:ilvl w:val="0"/>
          <w:numId w:val="16"/>
        </w:numPr>
      </w:pPr>
      <w:r w:rsidRPr="00520076">
        <w:t>LAD</w:t>
      </w:r>
      <w:r w:rsidR="0067309F" w:rsidRPr="00520076">
        <w:t xml:space="preserve"> enters user-id and password and clicks on the login button.</w:t>
      </w:r>
    </w:p>
    <w:p w:rsidR="0067309F" w:rsidRPr="00520076" w:rsidRDefault="0067309F" w:rsidP="006B2A48">
      <w:pPr>
        <w:pStyle w:val="ListParagraph"/>
        <w:numPr>
          <w:ilvl w:val="0"/>
          <w:numId w:val="16"/>
        </w:numPr>
      </w:pPr>
      <w:r w:rsidRPr="00520076">
        <w:t>The system validates the user id and password combination with the database.</w:t>
      </w:r>
    </w:p>
    <w:p w:rsidR="0067309F" w:rsidRPr="00520076" w:rsidRDefault="0067309F" w:rsidP="006B2A48">
      <w:pPr>
        <w:pStyle w:val="ListParagraph"/>
        <w:numPr>
          <w:ilvl w:val="0"/>
          <w:numId w:val="16"/>
        </w:numPr>
      </w:pPr>
      <w:r w:rsidRPr="00520076">
        <w:t xml:space="preserve">System displays error message </w:t>
      </w:r>
      <w:r w:rsidR="00034DEB" w:rsidRPr="00520076">
        <w:t>regarding database connectivity</w:t>
      </w:r>
    </w:p>
    <w:p w:rsidR="00AD5977" w:rsidRPr="00520076" w:rsidRDefault="002C0845" w:rsidP="006B2A48">
      <w:pPr>
        <w:pStyle w:val="StyleHeading2Sub-headingH2ChapterNumberAppendixLetterchnh"/>
      </w:pPr>
      <w:bookmarkStart w:id="50" w:name="_Toc467755998"/>
      <w:r>
        <w:t xml:space="preserve">    </w:t>
      </w:r>
      <w:r w:rsidR="00616247" w:rsidRPr="00520076">
        <w:t>Exception Flow 6</w:t>
      </w:r>
      <w:r w:rsidR="00AD5977" w:rsidRPr="00520076">
        <w:t>: Network Failure</w:t>
      </w:r>
      <w:bookmarkEnd w:id="50"/>
    </w:p>
    <w:p w:rsidR="00AD5977" w:rsidRPr="00520076" w:rsidRDefault="004337CA" w:rsidP="006B2A48">
      <w:pPr>
        <w:pStyle w:val="ListParagraph"/>
        <w:numPr>
          <w:ilvl w:val="0"/>
          <w:numId w:val="24"/>
        </w:numPr>
      </w:pPr>
      <w:r w:rsidRPr="00520076">
        <w:t>LAD visits the Loan Application Processing System URL https://www.onlineloanapplication.com using any standard browser and clicks on the LAD login</w:t>
      </w:r>
    </w:p>
    <w:p w:rsidR="00E12388" w:rsidRPr="00520076" w:rsidRDefault="00E12388" w:rsidP="006B2A48">
      <w:pPr>
        <w:pStyle w:val="ListParagraph"/>
        <w:numPr>
          <w:ilvl w:val="0"/>
          <w:numId w:val="24"/>
        </w:numPr>
      </w:pPr>
      <w:r w:rsidRPr="00520076">
        <w:t>LAD enters user-id and password and clicks on the login button.</w:t>
      </w:r>
    </w:p>
    <w:p w:rsidR="00E12388" w:rsidRPr="00520076" w:rsidRDefault="00E12388" w:rsidP="006B2A48">
      <w:pPr>
        <w:pStyle w:val="ListParagraph"/>
        <w:numPr>
          <w:ilvl w:val="0"/>
          <w:numId w:val="24"/>
        </w:numPr>
      </w:pPr>
      <w:r w:rsidRPr="00520076">
        <w:t>The system validates the user id and password combination with the database.</w:t>
      </w:r>
    </w:p>
    <w:p w:rsidR="00E12388" w:rsidRPr="00520076" w:rsidRDefault="00E12388" w:rsidP="006B2A48">
      <w:pPr>
        <w:pStyle w:val="ListParagraph"/>
        <w:numPr>
          <w:ilvl w:val="0"/>
          <w:numId w:val="24"/>
        </w:numPr>
      </w:pPr>
      <w:r w:rsidRPr="00520076">
        <w:t>On successful login, the LAD home page is displayed.</w:t>
      </w:r>
    </w:p>
    <w:p w:rsidR="00E12388" w:rsidRPr="00520076" w:rsidRDefault="00E12388" w:rsidP="006B2A48">
      <w:pPr>
        <w:pStyle w:val="ListParagraph"/>
        <w:numPr>
          <w:ilvl w:val="0"/>
          <w:numId w:val="24"/>
        </w:numPr>
      </w:pPr>
      <w:r w:rsidRPr="00520076">
        <w:t>The system displays the page with all the Loan programs available and also with two hyperlinks Applied list and Accepted list.</w:t>
      </w:r>
    </w:p>
    <w:p w:rsidR="00E12388" w:rsidRPr="00520076" w:rsidRDefault="00E12388" w:rsidP="006B2A48">
      <w:pPr>
        <w:pStyle w:val="ListParagraph"/>
        <w:numPr>
          <w:ilvl w:val="0"/>
          <w:numId w:val="24"/>
        </w:numPr>
      </w:pPr>
      <w:r w:rsidRPr="00520076">
        <w:t>If LAD clicks on the Applied list, the system displays the list of customers applied to the specific loan program</w:t>
      </w:r>
    </w:p>
    <w:p w:rsidR="00E12388" w:rsidRPr="00520076" w:rsidRDefault="00E12388" w:rsidP="006B2A48">
      <w:pPr>
        <w:pStyle w:val="ListParagraph"/>
        <w:numPr>
          <w:ilvl w:val="0"/>
          <w:numId w:val="24"/>
        </w:numPr>
      </w:pPr>
      <w:r w:rsidRPr="00520076">
        <w:t>LAD verifies the details provided by the customer and changes the status from applied to accepted or rejected.</w:t>
      </w:r>
    </w:p>
    <w:p w:rsidR="00E12388" w:rsidRPr="00520076" w:rsidRDefault="00E12388" w:rsidP="006B2A48">
      <w:pPr>
        <w:pStyle w:val="ListParagraph"/>
        <w:numPr>
          <w:ilvl w:val="0"/>
          <w:numId w:val="24"/>
        </w:numPr>
      </w:pPr>
      <w:r w:rsidRPr="00520076">
        <w:t>After the status changes from applied to accepted an automatic mail is sent to the customer scheduling the interview for the document verification else rejection mail is sent and details are updated into the database</w:t>
      </w:r>
    </w:p>
    <w:p w:rsidR="00E12388" w:rsidRPr="00520076" w:rsidRDefault="00441809" w:rsidP="006B2A48">
      <w:pPr>
        <w:pStyle w:val="ListParagraph"/>
        <w:numPr>
          <w:ilvl w:val="0"/>
          <w:numId w:val="24"/>
        </w:numPr>
      </w:pPr>
      <w:r w:rsidRPr="00520076">
        <w:t>LAD clicks on “Approved list”</w:t>
      </w:r>
    </w:p>
    <w:p w:rsidR="00312C6A" w:rsidRPr="00520076" w:rsidRDefault="00AD5977" w:rsidP="006B2A48">
      <w:pPr>
        <w:pStyle w:val="ListParagraph"/>
        <w:numPr>
          <w:ilvl w:val="0"/>
          <w:numId w:val="24"/>
        </w:numPr>
      </w:pPr>
      <w:r w:rsidRPr="00520076">
        <w:t xml:space="preserve">The </w:t>
      </w:r>
      <w:proofErr w:type="gramStart"/>
      <w:r w:rsidRPr="00520076">
        <w:t>system  displays</w:t>
      </w:r>
      <w:proofErr w:type="gramEnd"/>
      <w:r w:rsidRPr="00520076">
        <w:t xml:space="preserve"> error message </w:t>
      </w:r>
      <w:proofErr w:type="spellStart"/>
      <w:r w:rsidRPr="00520076">
        <w:t>regaring</w:t>
      </w:r>
      <w:proofErr w:type="spellEnd"/>
      <w:r w:rsidRPr="00520076">
        <w:t xml:space="preserve"> network failure.</w:t>
      </w:r>
    </w:p>
    <w:p w:rsidR="00A42641" w:rsidRPr="00520076" w:rsidRDefault="002C0845" w:rsidP="006B2A48">
      <w:pPr>
        <w:pStyle w:val="StyleHeading2Sub-headingH2ChapterNumberAppendixLetterchnh"/>
      </w:pPr>
      <w:r>
        <w:t xml:space="preserve">      </w:t>
      </w:r>
      <w:r w:rsidR="009C6FC6" w:rsidRPr="00520076">
        <w:t>Exception Flow 7</w:t>
      </w:r>
      <w:r w:rsidR="00A42641" w:rsidRPr="00520076">
        <w:t xml:space="preserve">: </w:t>
      </w:r>
      <w:r w:rsidR="00C037B5" w:rsidRPr="00520076">
        <w:t>Session Expiry</w:t>
      </w:r>
    </w:p>
    <w:p w:rsidR="00A42641" w:rsidRPr="00520076" w:rsidRDefault="00A42641" w:rsidP="006B2A48">
      <w:pPr>
        <w:pStyle w:val="ListParagraph"/>
        <w:numPr>
          <w:ilvl w:val="0"/>
          <w:numId w:val="25"/>
        </w:numPr>
      </w:pPr>
      <w:r w:rsidRPr="00520076">
        <w:t xml:space="preserve">LAD visits the Loan Application Processing System </w:t>
      </w:r>
      <w:r w:rsidR="007932AB" w:rsidRPr="00520076">
        <w:t>URL</w:t>
      </w:r>
      <w:r w:rsidRPr="00520076">
        <w:t>https://www.onlineloanapplication.com using any standard browser and clicks on the LAD login</w:t>
      </w:r>
    </w:p>
    <w:p w:rsidR="00A42641" w:rsidRPr="00520076" w:rsidRDefault="00A42641" w:rsidP="006B2A48">
      <w:pPr>
        <w:pStyle w:val="ListParagraph"/>
        <w:numPr>
          <w:ilvl w:val="0"/>
          <w:numId w:val="25"/>
        </w:numPr>
      </w:pPr>
      <w:r w:rsidRPr="00520076">
        <w:t>LAD enters user-id and password and clicks on the login button.</w:t>
      </w:r>
    </w:p>
    <w:p w:rsidR="00A42641" w:rsidRPr="00520076" w:rsidRDefault="00A42641" w:rsidP="006B2A48">
      <w:pPr>
        <w:pStyle w:val="ListParagraph"/>
        <w:numPr>
          <w:ilvl w:val="0"/>
          <w:numId w:val="25"/>
        </w:numPr>
      </w:pPr>
      <w:r w:rsidRPr="00520076">
        <w:t>The system validates the user id and password combination with the database.</w:t>
      </w:r>
    </w:p>
    <w:p w:rsidR="00A42641" w:rsidRPr="00520076" w:rsidRDefault="00A42641" w:rsidP="006B2A48">
      <w:pPr>
        <w:pStyle w:val="ListParagraph"/>
        <w:numPr>
          <w:ilvl w:val="0"/>
          <w:numId w:val="25"/>
        </w:numPr>
      </w:pPr>
      <w:r w:rsidRPr="00520076">
        <w:t>On successful login, the LAD home page is displayed.</w:t>
      </w:r>
    </w:p>
    <w:p w:rsidR="00A42641" w:rsidRPr="00520076" w:rsidRDefault="00A42641" w:rsidP="006B2A48">
      <w:pPr>
        <w:pStyle w:val="ListParagraph"/>
        <w:numPr>
          <w:ilvl w:val="0"/>
          <w:numId w:val="25"/>
        </w:numPr>
      </w:pPr>
      <w:r w:rsidRPr="00520076">
        <w:t>The system displays the page with all the Loan programs available and also with two hyperlinks Applied list and Accepted list.</w:t>
      </w:r>
    </w:p>
    <w:p w:rsidR="009546AD" w:rsidRPr="00520076" w:rsidRDefault="009546AD" w:rsidP="006B2A48">
      <w:pPr>
        <w:pStyle w:val="ListParagraph"/>
        <w:numPr>
          <w:ilvl w:val="0"/>
          <w:numId w:val="25"/>
        </w:numPr>
      </w:pPr>
      <w:r w:rsidRPr="00520076">
        <w:t>LAD remains idle for some time</w:t>
      </w:r>
    </w:p>
    <w:p w:rsidR="00A42641" w:rsidRDefault="009546AD" w:rsidP="006B2A48">
      <w:pPr>
        <w:pStyle w:val="ListParagraph"/>
        <w:numPr>
          <w:ilvl w:val="0"/>
          <w:numId w:val="25"/>
        </w:numPr>
      </w:pPr>
      <w:r w:rsidRPr="00520076">
        <w:t xml:space="preserve">The system </w:t>
      </w:r>
      <w:r w:rsidR="00C13234">
        <w:t>displays session expiry message</w:t>
      </w:r>
    </w:p>
    <w:p w:rsidR="00C13234" w:rsidRDefault="00C13234" w:rsidP="006B2A48"/>
    <w:p w:rsidR="00C13234" w:rsidRDefault="00C13234" w:rsidP="006B2A48"/>
    <w:p w:rsidR="00C13234" w:rsidRDefault="00C13234" w:rsidP="006B2A48"/>
    <w:p w:rsidR="00C13234" w:rsidRDefault="00C13234" w:rsidP="006B2A48"/>
    <w:p w:rsidR="00C13234" w:rsidRDefault="00C13234" w:rsidP="006B2A48"/>
    <w:p w:rsidR="00C13234" w:rsidRDefault="00C13234" w:rsidP="006B2A48"/>
    <w:p w:rsidR="00C13234" w:rsidRDefault="00C13234" w:rsidP="006B2A48"/>
    <w:p w:rsidR="00C13234" w:rsidRPr="00520076" w:rsidRDefault="00C13234" w:rsidP="006B2A48"/>
    <w:p w:rsidR="00312C6A" w:rsidRPr="00520076" w:rsidRDefault="00312C6A" w:rsidP="006B2A48">
      <w:pPr>
        <w:pStyle w:val="infoblue"/>
      </w:pPr>
    </w:p>
    <w:p w:rsidR="009F5790" w:rsidRPr="00520076" w:rsidRDefault="009F5790" w:rsidP="006B2A48">
      <w:pPr>
        <w:pStyle w:val="StyleHeading1H1Mainheading1Heading1Heading10Head1h1Sec"/>
        <w:numPr>
          <w:ilvl w:val="0"/>
          <w:numId w:val="29"/>
        </w:numPr>
      </w:pPr>
      <w:bookmarkStart w:id="51" w:name="_Toc145125013"/>
      <w:bookmarkStart w:id="52" w:name="_Toc165439511"/>
      <w:bookmarkStart w:id="53" w:name="_Toc186019620"/>
      <w:bookmarkStart w:id="54" w:name="_Toc467755999"/>
      <w:r w:rsidRPr="00520076">
        <w:t>Post Conditions</w:t>
      </w:r>
      <w:bookmarkEnd w:id="46"/>
      <w:bookmarkEnd w:id="51"/>
      <w:bookmarkEnd w:id="52"/>
      <w:bookmarkEnd w:id="53"/>
      <w:bookmarkEnd w:id="54"/>
    </w:p>
    <w:p w:rsidR="009F5790" w:rsidRPr="00520076" w:rsidRDefault="009F5790" w:rsidP="006B2A48">
      <w:pPr>
        <w:pStyle w:val="BodyText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8"/>
        <w:gridCol w:w="5688"/>
      </w:tblGrid>
      <w:tr w:rsidR="009F5790" w:rsidRPr="00520076" w:rsidTr="000763F3">
        <w:trPr>
          <w:trHeight w:val="678"/>
          <w:tblHeader/>
        </w:trPr>
        <w:tc>
          <w:tcPr>
            <w:tcW w:w="3168" w:type="dxa"/>
          </w:tcPr>
          <w:p w:rsidR="009F5790" w:rsidRPr="00C13234" w:rsidRDefault="009F5790" w:rsidP="006B2A48">
            <w:r w:rsidRPr="00C13234">
              <w:t>Flow Name</w:t>
            </w:r>
          </w:p>
        </w:tc>
        <w:tc>
          <w:tcPr>
            <w:tcW w:w="5688" w:type="dxa"/>
          </w:tcPr>
          <w:p w:rsidR="009F5790" w:rsidRPr="00C13234" w:rsidRDefault="009F5790" w:rsidP="006B2A48">
            <w:r w:rsidRPr="00C13234">
              <w:t>Post Condition</w:t>
            </w:r>
          </w:p>
        </w:tc>
      </w:tr>
      <w:tr w:rsidR="009F5790" w:rsidRPr="00520076" w:rsidTr="00C13234">
        <w:trPr>
          <w:trHeight w:val="1299"/>
        </w:trPr>
        <w:tc>
          <w:tcPr>
            <w:tcW w:w="3168" w:type="dxa"/>
          </w:tcPr>
          <w:p w:rsidR="009F5790" w:rsidRPr="00520076" w:rsidRDefault="00381D68" w:rsidP="006B2A48">
            <w:r w:rsidRPr="00520076">
              <w:t xml:space="preserve">LAD visits the Loan Application Processing System URL https://www.onlineloanapplication.com using any standard browser </w:t>
            </w:r>
          </w:p>
        </w:tc>
        <w:tc>
          <w:tcPr>
            <w:tcW w:w="5688" w:type="dxa"/>
          </w:tcPr>
          <w:p w:rsidR="009F5790" w:rsidRPr="00520076" w:rsidRDefault="00381D68" w:rsidP="006B2A48">
            <w:pPr>
              <w:pStyle w:val="infoblue"/>
            </w:pPr>
            <w:r w:rsidRPr="00B677E5">
              <w:rPr>
                <w:color w:val="auto"/>
              </w:rPr>
              <w:t>The home page of the Loan application Processing system should be displayed</w:t>
            </w:r>
          </w:p>
        </w:tc>
      </w:tr>
      <w:tr w:rsidR="009F5790" w:rsidRPr="00520076" w:rsidTr="00C13234">
        <w:trPr>
          <w:trHeight w:val="615"/>
        </w:trPr>
        <w:tc>
          <w:tcPr>
            <w:tcW w:w="3168" w:type="dxa"/>
          </w:tcPr>
          <w:p w:rsidR="009F5790" w:rsidRPr="00520076" w:rsidRDefault="00406694" w:rsidP="006B2A48">
            <w:r w:rsidRPr="00520076">
              <w:t>LAD</w:t>
            </w:r>
            <w:r w:rsidR="00E433AC" w:rsidRPr="00520076">
              <w:t xml:space="preserve"> successful Login to application</w:t>
            </w:r>
          </w:p>
        </w:tc>
        <w:tc>
          <w:tcPr>
            <w:tcW w:w="5688" w:type="dxa"/>
          </w:tcPr>
          <w:p w:rsidR="009F5790" w:rsidRPr="00520076" w:rsidRDefault="00406694" w:rsidP="006B2A48">
            <w:r w:rsidRPr="00520076">
              <w:t xml:space="preserve">LAD should </w:t>
            </w:r>
            <w:proofErr w:type="spellStart"/>
            <w:r w:rsidRPr="00520076">
              <w:t>naviagate</w:t>
            </w:r>
            <w:proofErr w:type="spellEnd"/>
            <w:r w:rsidRPr="00520076">
              <w:t xml:space="preserve"> to the LAD login</w:t>
            </w:r>
            <w:r w:rsidR="00E433AC" w:rsidRPr="00520076">
              <w:t xml:space="preserve"> page.</w:t>
            </w:r>
          </w:p>
        </w:tc>
      </w:tr>
      <w:tr w:rsidR="009F5790" w:rsidRPr="00520076" w:rsidTr="00C13234">
        <w:trPr>
          <w:trHeight w:val="804"/>
        </w:trPr>
        <w:tc>
          <w:tcPr>
            <w:tcW w:w="3168" w:type="dxa"/>
          </w:tcPr>
          <w:p w:rsidR="009F5790" w:rsidRPr="00520076" w:rsidRDefault="005C4A4C" w:rsidP="006B2A48">
            <w:r w:rsidRPr="00520076">
              <w:t xml:space="preserve">Administrator </w:t>
            </w:r>
            <w:proofErr w:type="spellStart"/>
            <w:r w:rsidRPr="00520076">
              <w:t>unsucessfull</w:t>
            </w:r>
            <w:proofErr w:type="spellEnd"/>
            <w:r w:rsidRPr="00520076">
              <w:t xml:space="preserve"> login</w:t>
            </w:r>
          </w:p>
        </w:tc>
        <w:tc>
          <w:tcPr>
            <w:tcW w:w="5688" w:type="dxa"/>
          </w:tcPr>
          <w:p w:rsidR="009F5790" w:rsidRPr="00520076" w:rsidRDefault="005C4A4C" w:rsidP="006B2A48">
            <w:r w:rsidRPr="00520076">
              <w:t xml:space="preserve">The application should display Error message to the Administrator for invalid </w:t>
            </w:r>
            <w:proofErr w:type="spellStart"/>
            <w:r w:rsidRPr="00520076">
              <w:t>userid</w:t>
            </w:r>
            <w:proofErr w:type="spellEnd"/>
            <w:r w:rsidRPr="00520076">
              <w:t xml:space="preserve"> or password</w:t>
            </w:r>
          </w:p>
        </w:tc>
      </w:tr>
      <w:tr w:rsidR="009F5790" w:rsidRPr="00520076" w:rsidTr="00C13234">
        <w:trPr>
          <w:trHeight w:val="525"/>
        </w:trPr>
        <w:tc>
          <w:tcPr>
            <w:tcW w:w="3168" w:type="dxa"/>
          </w:tcPr>
          <w:p w:rsidR="009F5790" w:rsidRPr="00520076" w:rsidRDefault="005C4A4C" w:rsidP="006B2A48">
            <w:r w:rsidRPr="00520076">
              <w:t xml:space="preserve">Exceeding </w:t>
            </w:r>
            <w:proofErr w:type="spellStart"/>
            <w:r w:rsidRPr="00520076">
              <w:t>Userid</w:t>
            </w:r>
            <w:proofErr w:type="spellEnd"/>
            <w:r w:rsidRPr="00520076">
              <w:t xml:space="preserve"> Limit</w:t>
            </w:r>
          </w:p>
        </w:tc>
        <w:tc>
          <w:tcPr>
            <w:tcW w:w="5688" w:type="dxa"/>
          </w:tcPr>
          <w:p w:rsidR="009F5790" w:rsidRPr="00520076" w:rsidRDefault="005C4A4C" w:rsidP="006B2A48">
            <w:r w:rsidRPr="00520076">
              <w:t xml:space="preserve">The application should </w:t>
            </w:r>
            <w:proofErr w:type="spellStart"/>
            <w:r w:rsidRPr="00520076">
              <w:t>didplay</w:t>
            </w:r>
            <w:proofErr w:type="spellEnd"/>
            <w:r w:rsidRPr="00520076">
              <w:t xml:space="preserve"> error message on </w:t>
            </w:r>
            <w:proofErr w:type="spellStart"/>
            <w:r w:rsidRPr="00520076">
              <w:t>invaid</w:t>
            </w:r>
            <w:proofErr w:type="spellEnd"/>
            <w:r w:rsidRPr="00520076">
              <w:t xml:space="preserve"> </w:t>
            </w:r>
            <w:proofErr w:type="spellStart"/>
            <w:r w:rsidRPr="00520076">
              <w:t>userid</w:t>
            </w:r>
            <w:proofErr w:type="spellEnd"/>
          </w:p>
        </w:tc>
      </w:tr>
      <w:tr w:rsidR="005C4A4C" w:rsidRPr="00520076" w:rsidTr="00F97371">
        <w:tc>
          <w:tcPr>
            <w:tcW w:w="3168" w:type="dxa"/>
          </w:tcPr>
          <w:p w:rsidR="005C4A4C" w:rsidRPr="00520076" w:rsidRDefault="005C4A4C" w:rsidP="006B2A48">
            <w:r w:rsidRPr="00520076">
              <w:t xml:space="preserve">Password below </w:t>
            </w:r>
            <w:proofErr w:type="spellStart"/>
            <w:r w:rsidRPr="00520076">
              <w:t>thye</w:t>
            </w:r>
            <w:proofErr w:type="spellEnd"/>
            <w:r w:rsidRPr="00520076">
              <w:t xml:space="preserve"> limit</w:t>
            </w:r>
          </w:p>
        </w:tc>
        <w:tc>
          <w:tcPr>
            <w:tcW w:w="5688" w:type="dxa"/>
          </w:tcPr>
          <w:p w:rsidR="005C4A4C" w:rsidRPr="00520076" w:rsidRDefault="005C4A4C" w:rsidP="006B2A48">
            <w:r w:rsidRPr="00520076">
              <w:t xml:space="preserve">The application should </w:t>
            </w:r>
            <w:proofErr w:type="spellStart"/>
            <w:r w:rsidRPr="00520076">
              <w:t>didplay</w:t>
            </w:r>
            <w:proofErr w:type="spellEnd"/>
            <w:r w:rsidRPr="00520076">
              <w:t xml:space="preserve"> error message on </w:t>
            </w:r>
            <w:proofErr w:type="spellStart"/>
            <w:r w:rsidRPr="00520076">
              <w:t>invaid</w:t>
            </w:r>
            <w:proofErr w:type="spellEnd"/>
            <w:r w:rsidRPr="00520076">
              <w:t xml:space="preserve"> password</w:t>
            </w:r>
          </w:p>
        </w:tc>
      </w:tr>
      <w:tr w:rsidR="005C4A4C" w:rsidRPr="00520076" w:rsidTr="00F97371">
        <w:tc>
          <w:tcPr>
            <w:tcW w:w="3168" w:type="dxa"/>
          </w:tcPr>
          <w:p w:rsidR="005C4A4C" w:rsidRPr="00520076" w:rsidRDefault="005C4A4C" w:rsidP="006B2A48">
            <w:r w:rsidRPr="00520076">
              <w:t>Database Connectivity</w:t>
            </w:r>
          </w:p>
        </w:tc>
        <w:tc>
          <w:tcPr>
            <w:tcW w:w="5688" w:type="dxa"/>
          </w:tcPr>
          <w:p w:rsidR="005C4A4C" w:rsidRPr="00520076" w:rsidRDefault="005C4A4C" w:rsidP="006B2A48">
            <w:r w:rsidRPr="00520076">
              <w:t>The application should display error message for Database connectivity</w:t>
            </w:r>
          </w:p>
        </w:tc>
      </w:tr>
      <w:tr w:rsidR="005C4A4C" w:rsidRPr="00520076" w:rsidTr="00F97371">
        <w:tc>
          <w:tcPr>
            <w:tcW w:w="3168" w:type="dxa"/>
          </w:tcPr>
          <w:p w:rsidR="005C4A4C" w:rsidRPr="00520076" w:rsidRDefault="005C4A4C" w:rsidP="006B2A48">
            <w:r w:rsidRPr="00520076">
              <w:t>Network failure</w:t>
            </w:r>
          </w:p>
        </w:tc>
        <w:tc>
          <w:tcPr>
            <w:tcW w:w="5688" w:type="dxa"/>
          </w:tcPr>
          <w:p w:rsidR="005C4A4C" w:rsidRPr="00520076" w:rsidRDefault="005C4A4C" w:rsidP="006B2A48">
            <w:r w:rsidRPr="00520076">
              <w:t>The application should display error message for Network failure</w:t>
            </w:r>
          </w:p>
        </w:tc>
      </w:tr>
      <w:tr w:rsidR="00E14DD9" w:rsidRPr="00520076" w:rsidTr="00F97371">
        <w:tc>
          <w:tcPr>
            <w:tcW w:w="3168" w:type="dxa"/>
          </w:tcPr>
          <w:p w:rsidR="00E14DD9" w:rsidRPr="00520076" w:rsidRDefault="00E14DD9" w:rsidP="006B2A48">
            <w:r w:rsidRPr="00520076">
              <w:t>Session Expiry</w:t>
            </w:r>
          </w:p>
        </w:tc>
        <w:tc>
          <w:tcPr>
            <w:tcW w:w="5688" w:type="dxa"/>
          </w:tcPr>
          <w:p w:rsidR="00E14DD9" w:rsidRPr="00520076" w:rsidRDefault="00E14DD9" w:rsidP="006B2A48">
            <w:r w:rsidRPr="00520076">
              <w:t>The application should display error message for session expiry</w:t>
            </w:r>
          </w:p>
        </w:tc>
      </w:tr>
    </w:tbl>
    <w:p w:rsidR="009F5790" w:rsidRPr="00520076" w:rsidRDefault="009F5790" w:rsidP="006B2A48"/>
    <w:p w:rsidR="009F5790" w:rsidRPr="00520076" w:rsidRDefault="009F5790" w:rsidP="006B2A48"/>
    <w:p w:rsidR="009F5790" w:rsidRPr="00520076" w:rsidRDefault="009F5790" w:rsidP="006B2A48"/>
    <w:p w:rsidR="009F5790" w:rsidRPr="00520076" w:rsidRDefault="009F5790" w:rsidP="006B2A48">
      <w:pPr>
        <w:pStyle w:val="StyleHeading1H1Mainheading1Heading1Heading10Head1h1Sec"/>
        <w:numPr>
          <w:ilvl w:val="0"/>
          <w:numId w:val="29"/>
        </w:numPr>
      </w:pPr>
      <w:bookmarkStart w:id="55" w:name="_Toc144299928"/>
      <w:bookmarkStart w:id="56" w:name="_Toc145125014"/>
      <w:bookmarkStart w:id="57" w:name="_Toc165439512"/>
      <w:bookmarkStart w:id="58" w:name="_Toc186019621"/>
      <w:bookmarkStart w:id="59" w:name="_Toc467756000"/>
      <w:r w:rsidRPr="00520076">
        <w:t>Special Requirements</w:t>
      </w:r>
      <w:bookmarkEnd w:id="55"/>
      <w:bookmarkEnd w:id="56"/>
      <w:bookmarkEnd w:id="57"/>
      <w:bookmarkEnd w:id="58"/>
      <w:bookmarkEnd w:id="59"/>
    </w:p>
    <w:p w:rsidR="000958B8" w:rsidRPr="00520076" w:rsidRDefault="000958B8" w:rsidP="006B2A48">
      <w:pPr>
        <w:pStyle w:val="StyleHeading1H1Mainheading1Heading1Heading10Head1h1Sec"/>
      </w:pPr>
      <w:bookmarkStart w:id="60" w:name="_Toc458607236"/>
      <w:bookmarkStart w:id="61" w:name="_Toc467756001"/>
      <w:r w:rsidRPr="00520076">
        <w:t>Performance</w:t>
      </w:r>
      <w:bookmarkEnd w:id="60"/>
      <w:bookmarkEnd w:id="61"/>
    </w:p>
    <w:p w:rsidR="000958B8" w:rsidRPr="00520076" w:rsidRDefault="000958B8" w:rsidP="006B2A48">
      <w:pPr>
        <w:pStyle w:val="ListParagraph"/>
        <w:numPr>
          <w:ilvl w:val="0"/>
          <w:numId w:val="36"/>
        </w:numPr>
        <w:rPr>
          <w:lang w:val="fr-FR"/>
        </w:rPr>
      </w:pPr>
      <w:r w:rsidRPr="00520076">
        <w:rPr>
          <w:lang w:val="fr-FR"/>
        </w:rPr>
        <w:t xml:space="preserve">On kiosks operating </w:t>
      </w:r>
      <w:proofErr w:type="spellStart"/>
      <w:r w:rsidRPr="00520076">
        <w:rPr>
          <w:lang w:val="fr-FR"/>
        </w:rPr>
        <w:t>with</w:t>
      </w:r>
      <w:proofErr w:type="spellEnd"/>
      <w:r w:rsidRPr="00520076">
        <w:rPr>
          <w:lang w:val="fr-FR"/>
        </w:rPr>
        <w:t xml:space="preserve"> a PSTN </w:t>
      </w:r>
      <w:proofErr w:type="spellStart"/>
      <w:r w:rsidRPr="00520076">
        <w:rPr>
          <w:lang w:val="fr-FR"/>
        </w:rPr>
        <w:t>connection</w:t>
      </w:r>
      <w:proofErr w:type="spellEnd"/>
      <w:r w:rsidRPr="00520076">
        <w:rPr>
          <w:lang w:val="fr-FR"/>
        </w:rPr>
        <w:t xml:space="preserve">, </w:t>
      </w:r>
      <w:proofErr w:type="spellStart"/>
      <w:r w:rsidRPr="00520076">
        <w:rPr>
          <w:lang w:val="fr-FR"/>
        </w:rPr>
        <w:t>users</w:t>
      </w:r>
      <w:proofErr w:type="spellEnd"/>
      <w:r w:rsidRPr="00520076">
        <w:rPr>
          <w:lang w:val="fr-FR"/>
        </w:rPr>
        <w:t xml:space="preserve"> </w:t>
      </w:r>
      <w:proofErr w:type="spellStart"/>
      <w:r w:rsidRPr="00520076">
        <w:rPr>
          <w:lang w:val="fr-FR"/>
        </w:rPr>
        <w:t>shall</w:t>
      </w:r>
      <w:proofErr w:type="spellEnd"/>
      <w:r w:rsidRPr="00520076">
        <w:rPr>
          <w:lang w:val="fr-FR"/>
        </w:rPr>
        <w:t xml:space="preserve"> have </w:t>
      </w:r>
      <w:proofErr w:type="spellStart"/>
      <w:r w:rsidRPr="00520076">
        <w:rPr>
          <w:lang w:val="fr-FR"/>
        </w:rPr>
        <w:t>greater</w:t>
      </w:r>
      <w:proofErr w:type="spellEnd"/>
      <w:r w:rsidRPr="00520076">
        <w:rPr>
          <w:lang w:val="fr-FR"/>
        </w:rPr>
        <w:t xml:space="preserve"> </w:t>
      </w:r>
      <w:proofErr w:type="spellStart"/>
      <w:r w:rsidRPr="00520076">
        <w:rPr>
          <w:lang w:val="fr-FR"/>
        </w:rPr>
        <w:t>than</w:t>
      </w:r>
      <w:proofErr w:type="spellEnd"/>
      <w:r w:rsidRPr="00520076">
        <w:rPr>
          <w:lang w:val="fr-FR"/>
        </w:rPr>
        <w:t xml:space="preserve"> 50Kbps </w:t>
      </w:r>
      <w:proofErr w:type="spellStart"/>
      <w:r w:rsidRPr="00520076">
        <w:rPr>
          <w:lang w:val="fr-FR"/>
        </w:rPr>
        <w:t>connection</w:t>
      </w:r>
      <w:proofErr w:type="spellEnd"/>
      <w:r w:rsidRPr="00520076">
        <w:rPr>
          <w:lang w:val="fr-FR"/>
        </w:rPr>
        <w:t xml:space="preserve"> speed. </w:t>
      </w:r>
    </w:p>
    <w:p w:rsidR="000958B8" w:rsidRPr="00520076" w:rsidRDefault="000958B8" w:rsidP="006B2A48">
      <w:pPr>
        <w:pStyle w:val="ListParagraph"/>
        <w:numPr>
          <w:ilvl w:val="0"/>
          <w:numId w:val="36"/>
        </w:numPr>
        <w:rPr>
          <w:lang w:val="fr-FR"/>
        </w:rPr>
      </w:pPr>
      <w:r w:rsidRPr="00520076">
        <w:rPr>
          <w:lang w:val="fr-FR"/>
        </w:rPr>
        <w:t xml:space="preserve">Application </w:t>
      </w:r>
      <w:proofErr w:type="spellStart"/>
      <w:r w:rsidRPr="00520076">
        <w:rPr>
          <w:lang w:val="fr-FR"/>
        </w:rPr>
        <w:t>should</w:t>
      </w:r>
      <w:proofErr w:type="spellEnd"/>
      <w:r w:rsidRPr="00520076">
        <w:rPr>
          <w:lang w:val="fr-FR"/>
        </w:rPr>
        <w:t xml:space="preserve"> </w:t>
      </w:r>
      <w:proofErr w:type="spellStart"/>
      <w:r w:rsidRPr="00520076">
        <w:rPr>
          <w:lang w:val="fr-FR"/>
        </w:rPr>
        <w:t>responce</w:t>
      </w:r>
      <w:proofErr w:type="spellEnd"/>
      <w:r w:rsidRPr="00520076">
        <w:rPr>
          <w:lang w:val="fr-FR"/>
        </w:rPr>
        <w:t xml:space="preserve"> </w:t>
      </w:r>
      <w:proofErr w:type="spellStart"/>
      <w:r w:rsidRPr="00520076">
        <w:rPr>
          <w:lang w:val="fr-FR"/>
        </w:rPr>
        <w:t>within</w:t>
      </w:r>
      <w:proofErr w:type="spellEnd"/>
      <w:r w:rsidRPr="00520076">
        <w:rPr>
          <w:lang w:val="fr-FR"/>
        </w:rPr>
        <w:t xml:space="preserve"> 6 sec. </w:t>
      </w:r>
      <w:r w:rsidR="00974F4C" w:rsidRPr="00520076">
        <w:rPr>
          <w:lang w:val="fr-FR"/>
        </w:rPr>
        <w:t xml:space="preserve">for all the </w:t>
      </w:r>
      <w:proofErr w:type="spellStart"/>
      <w:r w:rsidR="00974F4C" w:rsidRPr="00520076">
        <w:rPr>
          <w:lang w:val="fr-FR"/>
        </w:rPr>
        <w:t>request</w:t>
      </w:r>
      <w:proofErr w:type="spellEnd"/>
      <w:r w:rsidR="00974F4C" w:rsidRPr="00520076">
        <w:rPr>
          <w:lang w:val="fr-FR"/>
        </w:rPr>
        <w:t xml:space="preserve"> by the LAD</w:t>
      </w:r>
    </w:p>
    <w:p w:rsidR="000958B8" w:rsidRPr="00520076" w:rsidRDefault="000958B8" w:rsidP="006B2A48">
      <w:pPr>
        <w:pStyle w:val="StyleHeading1H1Mainheading1Heading1Heading10Head1h1Sec"/>
      </w:pPr>
      <w:bookmarkStart w:id="62" w:name="_Toc467756002"/>
      <w:r w:rsidRPr="00520076">
        <w:lastRenderedPageBreak/>
        <w:t>Availability</w:t>
      </w:r>
      <w:bookmarkEnd w:id="62"/>
    </w:p>
    <w:p w:rsidR="000958B8" w:rsidRPr="00520076" w:rsidRDefault="000958B8" w:rsidP="006B2A48">
      <w:pPr>
        <w:pStyle w:val="ListParagraph"/>
        <w:numPr>
          <w:ilvl w:val="0"/>
          <w:numId w:val="37"/>
        </w:numPr>
        <w:rPr>
          <w:lang w:val="fr-FR"/>
        </w:rPr>
      </w:pPr>
      <w:r w:rsidRPr="00520076">
        <w:rPr>
          <w:lang w:val="fr-FR"/>
        </w:rPr>
        <w:t xml:space="preserve">Application </w:t>
      </w:r>
      <w:proofErr w:type="spellStart"/>
      <w:r w:rsidRPr="00520076">
        <w:rPr>
          <w:lang w:val="fr-FR"/>
        </w:rPr>
        <w:t>should</w:t>
      </w:r>
      <w:proofErr w:type="spellEnd"/>
      <w:r w:rsidRPr="00520076">
        <w:rPr>
          <w:lang w:val="fr-FR"/>
        </w:rPr>
        <w:t xml:space="preserve"> </w:t>
      </w:r>
      <w:proofErr w:type="spellStart"/>
      <w:r w:rsidRPr="00520076">
        <w:rPr>
          <w:lang w:val="fr-FR"/>
        </w:rPr>
        <w:t>be</w:t>
      </w:r>
      <w:proofErr w:type="spellEnd"/>
      <w:r w:rsidRPr="00520076">
        <w:rPr>
          <w:lang w:val="fr-FR"/>
        </w:rPr>
        <w:t xml:space="preserve"> </w:t>
      </w:r>
      <w:proofErr w:type="spellStart"/>
      <w:r w:rsidRPr="00520076">
        <w:rPr>
          <w:lang w:val="fr-FR"/>
        </w:rPr>
        <w:t>available</w:t>
      </w:r>
      <w:proofErr w:type="spellEnd"/>
      <w:r w:rsidRPr="00520076">
        <w:rPr>
          <w:lang w:val="fr-FR"/>
        </w:rPr>
        <w:t xml:space="preserve"> for 24*7 to </w:t>
      </w:r>
      <w:proofErr w:type="spellStart"/>
      <w:r w:rsidRPr="00520076">
        <w:rPr>
          <w:lang w:val="fr-FR"/>
        </w:rPr>
        <w:t>Adminstrat</w:t>
      </w:r>
      <w:r w:rsidR="00006D67" w:rsidRPr="00520076">
        <w:rPr>
          <w:lang w:val="fr-FR"/>
        </w:rPr>
        <w:t>or</w:t>
      </w:r>
      <w:proofErr w:type="gramStart"/>
      <w:r w:rsidR="00006D67" w:rsidRPr="00520076">
        <w:rPr>
          <w:lang w:val="fr-FR"/>
        </w:rPr>
        <w:t>,LAD</w:t>
      </w:r>
      <w:proofErr w:type="spellEnd"/>
      <w:proofErr w:type="gramEnd"/>
      <w:r w:rsidR="00006D67" w:rsidRPr="00520076">
        <w:rPr>
          <w:lang w:val="fr-FR"/>
        </w:rPr>
        <w:t xml:space="preserve"> and Customer</w:t>
      </w:r>
    </w:p>
    <w:p w:rsidR="000958B8" w:rsidRPr="00520076" w:rsidRDefault="000958B8" w:rsidP="006B2A48">
      <w:pPr>
        <w:pStyle w:val="StyleHeading1H1Mainheading1Heading1Heading10Head1h1Sec"/>
      </w:pPr>
      <w:bookmarkStart w:id="63" w:name="_Toc467756003"/>
      <w:r w:rsidRPr="00520076">
        <w:t>Security</w:t>
      </w:r>
      <w:bookmarkEnd w:id="63"/>
    </w:p>
    <w:p w:rsidR="000958B8" w:rsidRPr="00520076" w:rsidRDefault="00DC10E3" w:rsidP="006B2A48">
      <w:pPr>
        <w:pStyle w:val="ListParagraph"/>
        <w:numPr>
          <w:ilvl w:val="0"/>
          <w:numId w:val="38"/>
        </w:numPr>
        <w:rPr>
          <w:lang w:val="fr-FR"/>
        </w:rPr>
      </w:pPr>
      <w:r w:rsidRPr="00520076">
        <w:rPr>
          <w:lang w:val="fr-FR"/>
        </w:rPr>
        <w:t xml:space="preserve">On </w:t>
      </w:r>
      <w:proofErr w:type="spellStart"/>
      <w:r w:rsidRPr="00520076">
        <w:rPr>
          <w:lang w:val="fr-FR"/>
        </w:rPr>
        <w:t>e</w:t>
      </w:r>
      <w:r w:rsidR="000958B8" w:rsidRPr="00520076">
        <w:rPr>
          <w:lang w:val="fr-FR"/>
        </w:rPr>
        <w:t>ach</w:t>
      </w:r>
      <w:proofErr w:type="spellEnd"/>
      <w:r w:rsidR="00BB676D" w:rsidRPr="00520076">
        <w:rPr>
          <w:lang w:val="fr-FR"/>
        </w:rPr>
        <w:t xml:space="preserve"> page in the </w:t>
      </w:r>
      <w:proofErr w:type="spellStart"/>
      <w:r w:rsidR="00BB676D" w:rsidRPr="00520076">
        <w:rPr>
          <w:lang w:val="fr-FR"/>
        </w:rPr>
        <w:t>Loan</w:t>
      </w:r>
      <w:proofErr w:type="spellEnd"/>
      <w:r w:rsidR="00BB676D" w:rsidRPr="00520076">
        <w:rPr>
          <w:lang w:val="fr-FR"/>
        </w:rPr>
        <w:t xml:space="preserve"> Application </w:t>
      </w:r>
      <w:proofErr w:type="spellStart"/>
      <w:r w:rsidR="00BB676D" w:rsidRPr="00520076">
        <w:rPr>
          <w:lang w:val="fr-FR"/>
        </w:rPr>
        <w:t>Processing</w:t>
      </w:r>
      <w:proofErr w:type="spellEnd"/>
      <w:r w:rsidR="00BB676D" w:rsidRPr="00520076">
        <w:rPr>
          <w:lang w:val="fr-FR"/>
        </w:rPr>
        <w:t xml:space="preserve"> system</w:t>
      </w:r>
      <w:r w:rsidR="000958B8" w:rsidRPr="00520076">
        <w:rPr>
          <w:lang w:val="fr-FR"/>
        </w:rPr>
        <w:t xml:space="preserve"> web application </w:t>
      </w:r>
      <w:proofErr w:type="spellStart"/>
      <w:r w:rsidR="000958B8" w:rsidRPr="00520076">
        <w:rPr>
          <w:lang w:val="fr-FR"/>
        </w:rPr>
        <w:t>checks</w:t>
      </w:r>
      <w:proofErr w:type="spellEnd"/>
      <w:r w:rsidR="000958B8" w:rsidRPr="00520076">
        <w:rPr>
          <w:lang w:val="fr-FR"/>
        </w:rPr>
        <w:t xml:space="preserve"> for a </w:t>
      </w:r>
      <w:proofErr w:type="spellStart"/>
      <w:r w:rsidR="000958B8" w:rsidRPr="00520076">
        <w:rPr>
          <w:lang w:val="fr-FR"/>
        </w:rPr>
        <w:t>valid</w:t>
      </w:r>
      <w:proofErr w:type="spellEnd"/>
      <w:r w:rsidR="000958B8" w:rsidRPr="00520076">
        <w:rPr>
          <w:lang w:val="fr-FR"/>
        </w:rPr>
        <w:t xml:space="preserve"> user login by </w:t>
      </w:r>
      <w:proofErr w:type="spellStart"/>
      <w:r w:rsidR="000958B8" w:rsidRPr="00520076">
        <w:rPr>
          <w:lang w:val="fr-FR"/>
        </w:rPr>
        <w:t>checking</w:t>
      </w:r>
      <w:proofErr w:type="spellEnd"/>
      <w:r w:rsidR="000958B8" w:rsidRPr="00520076">
        <w:rPr>
          <w:lang w:val="fr-FR"/>
        </w:rPr>
        <w:t xml:space="preserve"> the value of a session variable.</w:t>
      </w:r>
    </w:p>
    <w:p w:rsidR="000958B8" w:rsidRPr="00520076" w:rsidRDefault="000958B8" w:rsidP="006B2A48">
      <w:pPr>
        <w:pStyle w:val="ListParagraph"/>
        <w:numPr>
          <w:ilvl w:val="0"/>
          <w:numId w:val="38"/>
        </w:numPr>
        <w:rPr>
          <w:lang w:val="fr-FR"/>
        </w:rPr>
      </w:pPr>
      <w:proofErr w:type="spellStart"/>
      <w:r w:rsidRPr="00520076">
        <w:rPr>
          <w:lang w:val="fr-FR"/>
        </w:rPr>
        <w:t>users</w:t>
      </w:r>
      <w:proofErr w:type="spellEnd"/>
      <w:r w:rsidRPr="00520076">
        <w:rPr>
          <w:lang w:val="fr-FR"/>
        </w:rPr>
        <w:t xml:space="preserve"> </w:t>
      </w:r>
      <w:proofErr w:type="spellStart"/>
      <w:r w:rsidRPr="00520076">
        <w:rPr>
          <w:lang w:val="fr-FR"/>
        </w:rPr>
        <w:t>cannot</w:t>
      </w:r>
      <w:proofErr w:type="spellEnd"/>
      <w:r w:rsidR="001179AE" w:rsidRPr="00520076">
        <w:rPr>
          <w:lang w:val="fr-FR"/>
        </w:rPr>
        <w:t xml:space="preserve"> </w:t>
      </w:r>
      <w:proofErr w:type="spellStart"/>
      <w:r w:rsidRPr="00520076">
        <w:rPr>
          <w:lang w:val="fr-FR"/>
        </w:rPr>
        <w:t>directly</w:t>
      </w:r>
      <w:proofErr w:type="spellEnd"/>
      <w:r w:rsidRPr="00520076">
        <w:rPr>
          <w:lang w:val="fr-FR"/>
        </w:rPr>
        <w:t xml:space="preserve"> </w:t>
      </w:r>
      <w:proofErr w:type="spellStart"/>
      <w:r w:rsidRPr="00520076">
        <w:rPr>
          <w:lang w:val="fr-FR"/>
        </w:rPr>
        <w:t>access</w:t>
      </w:r>
      <w:proofErr w:type="spellEnd"/>
      <w:r w:rsidRPr="00520076">
        <w:rPr>
          <w:lang w:val="fr-FR"/>
        </w:rPr>
        <w:t xml:space="preserve"> </w:t>
      </w:r>
      <w:proofErr w:type="spellStart"/>
      <w:r w:rsidRPr="00520076">
        <w:rPr>
          <w:lang w:val="fr-FR"/>
        </w:rPr>
        <w:t>any</w:t>
      </w:r>
      <w:proofErr w:type="spellEnd"/>
      <w:r w:rsidRPr="00520076">
        <w:rPr>
          <w:lang w:val="fr-FR"/>
        </w:rPr>
        <w:t xml:space="preserve"> web page of the application by </w:t>
      </w:r>
      <w:proofErr w:type="spellStart"/>
      <w:r w:rsidRPr="00520076">
        <w:rPr>
          <w:lang w:val="fr-FR"/>
        </w:rPr>
        <w:t>simply</w:t>
      </w:r>
      <w:proofErr w:type="spellEnd"/>
      <w:r w:rsidRPr="00520076">
        <w:rPr>
          <w:lang w:val="fr-FR"/>
        </w:rPr>
        <w:t xml:space="preserve"> </w:t>
      </w:r>
      <w:proofErr w:type="spellStart"/>
      <w:r w:rsidRPr="00520076">
        <w:rPr>
          <w:lang w:val="fr-FR"/>
        </w:rPr>
        <w:t>entering</w:t>
      </w:r>
      <w:proofErr w:type="spellEnd"/>
      <w:r w:rsidRPr="00520076">
        <w:rPr>
          <w:lang w:val="fr-FR"/>
        </w:rPr>
        <w:t xml:space="preserve"> the URL of </w:t>
      </w:r>
      <w:proofErr w:type="spellStart"/>
      <w:r w:rsidRPr="00520076">
        <w:rPr>
          <w:lang w:val="fr-FR"/>
        </w:rPr>
        <w:t>that</w:t>
      </w:r>
      <w:proofErr w:type="spellEnd"/>
      <w:r w:rsidRPr="00520076">
        <w:rPr>
          <w:lang w:val="fr-FR"/>
        </w:rPr>
        <w:t xml:space="preserve"> page on the </w:t>
      </w:r>
      <w:proofErr w:type="spellStart"/>
      <w:r w:rsidRPr="00520076">
        <w:rPr>
          <w:lang w:val="fr-FR"/>
        </w:rPr>
        <w:t>address</w:t>
      </w:r>
      <w:proofErr w:type="spellEnd"/>
      <w:r w:rsidRPr="00520076">
        <w:rPr>
          <w:lang w:val="fr-FR"/>
        </w:rPr>
        <w:t xml:space="preserve"> bar of the browser.</w:t>
      </w:r>
    </w:p>
    <w:p w:rsidR="007B3948" w:rsidRPr="00520076" w:rsidRDefault="007B3948" w:rsidP="006B2A48">
      <w:pPr>
        <w:pStyle w:val="StyleHeading1H1Mainheading1Heading1Heading10Head1h1Sec"/>
      </w:pPr>
      <w:bookmarkStart w:id="64" w:name="_Toc458607238"/>
      <w:r w:rsidRPr="00520076">
        <w:t>User Interface</w:t>
      </w:r>
      <w:bookmarkEnd w:id="64"/>
      <w:r w:rsidRPr="00520076">
        <w:t xml:space="preserve"> </w:t>
      </w:r>
    </w:p>
    <w:p w:rsidR="007B3948" w:rsidRPr="00520076" w:rsidRDefault="007B3948" w:rsidP="006B2A48">
      <w:pPr>
        <w:pStyle w:val="ListParagraph"/>
        <w:numPr>
          <w:ilvl w:val="1"/>
          <w:numId w:val="20"/>
        </w:numPr>
      </w:pPr>
      <w:r w:rsidRPr="00520076">
        <w:t>The letters on Menus shall be bold</w:t>
      </w:r>
    </w:p>
    <w:p w:rsidR="007B3948" w:rsidRPr="00520076" w:rsidRDefault="007B3948" w:rsidP="006B2A48">
      <w:pPr>
        <w:pStyle w:val="ListParagraph"/>
        <w:numPr>
          <w:ilvl w:val="1"/>
          <w:numId w:val="20"/>
        </w:numPr>
      </w:pPr>
      <w:r w:rsidRPr="00520076">
        <w:t xml:space="preserve">The active links </w:t>
      </w:r>
      <w:proofErr w:type="spellStart"/>
      <w:r w:rsidRPr="00520076">
        <w:t>shoul</w:t>
      </w:r>
      <w:proofErr w:type="spellEnd"/>
      <w:r w:rsidRPr="00520076">
        <w:t xml:space="preserve"> be displayed in red color</w:t>
      </w:r>
    </w:p>
    <w:p w:rsidR="007B3948" w:rsidRPr="00520076" w:rsidRDefault="007B3948" w:rsidP="006B2A48">
      <w:pPr>
        <w:pStyle w:val="ListParagraph"/>
        <w:numPr>
          <w:ilvl w:val="1"/>
          <w:numId w:val="20"/>
        </w:numPr>
      </w:pPr>
      <w:r w:rsidRPr="00520076">
        <w:t xml:space="preserve">The </w:t>
      </w:r>
      <w:proofErr w:type="spellStart"/>
      <w:r w:rsidRPr="00520076">
        <w:t>visisted</w:t>
      </w:r>
      <w:proofErr w:type="spellEnd"/>
      <w:r w:rsidRPr="00520076">
        <w:t xml:space="preserve"> links should be displayed in </w:t>
      </w:r>
      <w:proofErr w:type="spellStart"/>
      <w:r w:rsidRPr="00520076">
        <w:t>purpule</w:t>
      </w:r>
      <w:proofErr w:type="spellEnd"/>
      <w:r w:rsidRPr="00520076">
        <w:t xml:space="preserve"> color</w:t>
      </w:r>
    </w:p>
    <w:p w:rsidR="007B3948" w:rsidRPr="00520076" w:rsidRDefault="007B3948" w:rsidP="006B2A48">
      <w:pPr>
        <w:pStyle w:val="ListParagraph"/>
        <w:numPr>
          <w:ilvl w:val="1"/>
          <w:numId w:val="20"/>
        </w:numPr>
      </w:pPr>
      <w:r w:rsidRPr="00520076">
        <w:t>The Unvisited links should be displayed in blue</w:t>
      </w:r>
    </w:p>
    <w:p w:rsidR="007B3948" w:rsidRPr="00520076" w:rsidRDefault="007B3948" w:rsidP="006B2A48">
      <w:pPr>
        <w:pStyle w:val="ListParagraph"/>
        <w:numPr>
          <w:ilvl w:val="1"/>
          <w:numId w:val="20"/>
        </w:numPr>
      </w:pPr>
      <w:r w:rsidRPr="00520076">
        <w:t>The logout and back button should be available on every page of the application</w:t>
      </w:r>
    </w:p>
    <w:p w:rsidR="007B3948" w:rsidRPr="00520076" w:rsidRDefault="007B3948" w:rsidP="006B2A48">
      <w:pPr>
        <w:pStyle w:val="ListParagraph"/>
        <w:numPr>
          <w:ilvl w:val="1"/>
          <w:numId w:val="20"/>
        </w:numPr>
      </w:pPr>
      <w:r w:rsidRPr="00520076">
        <w:t xml:space="preserve">Look and feel and color </w:t>
      </w:r>
      <w:r w:rsidR="00517F4B">
        <w:t>of application should be proper</w:t>
      </w:r>
    </w:p>
    <w:p w:rsidR="007B3948" w:rsidRPr="00520076" w:rsidRDefault="007B3948" w:rsidP="006B2A48">
      <w:pPr>
        <w:pStyle w:val="ListParagraph"/>
        <w:numPr>
          <w:ilvl w:val="1"/>
          <w:numId w:val="20"/>
        </w:numPr>
      </w:pPr>
      <w:r w:rsidRPr="00520076">
        <w:t>In case of Field  level validation error messages should be</w:t>
      </w:r>
      <w:r w:rsidR="00517F4B">
        <w:t xml:space="preserve"> displayed in red color</w:t>
      </w:r>
    </w:p>
    <w:p w:rsidR="009F5790" w:rsidRPr="00520076" w:rsidRDefault="009F5790" w:rsidP="006B2A48">
      <w:pPr>
        <w:pStyle w:val="StyleHeading1H1Mainheading1Heading1Heading10Head1h1Sec"/>
        <w:numPr>
          <w:ilvl w:val="0"/>
          <w:numId w:val="29"/>
        </w:numPr>
      </w:pPr>
      <w:bookmarkStart w:id="65" w:name="_Toc144299929"/>
      <w:bookmarkStart w:id="66" w:name="_Toc145125015"/>
      <w:bookmarkStart w:id="67" w:name="_Toc165439513"/>
      <w:bookmarkStart w:id="68" w:name="_Toc186019622"/>
      <w:bookmarkStart w:id="69" w:name="_Toc467756004"/>
      <w:r w:rsidRPr="00520076">
        <w:t>Extension Points</w:t>
      </w:r>
      <w:bookmarkEnd w:id="65"/>
      <w:bookmarkEnd w:id="66"/>
      <w:bookmarkEnd w:id="67"/>
      <w:bookmarkEnd w:id="68"/>
      <w:bookmarkEnd w:id="69"/>
    </w:p>
    <w:p w:rsidR="007F00A8" w:rsidRPr="00520076" w:rsidRDefault="007F00A8" w:rsidP="006B2A48">
      <w:pPr>
        <w:pStyle w:val="StyleHeading1H1Mainheading1Heading1Heading10Head1h1Sec"/>
      </w:pPr>
      <w:bookmarkStart w:id="70" w:name="_Toc458607241"/>
      <w:bookmarkStart w:id="71" w:name="_Toc467756005"/>
      <w:bookmarkStart w:id="72" w:name="_Toc122945797"/>
      <w:bookmarkStart w:id="73" w:name="_Toc123634717"/>
      <w:bookmarkStart w:id="74" w:name="_Toc165439514"/>
      <w:bookmarkStart w:id="75" w:name="_Toc186019623"/>
      <w:r w:rsidRPr="00520076">
        <w:t xml:space="preserve">Extension in </w:t>
      </w:r>
      <w:r w:rsidR="00B34EB6" w:rsidRPr="00520076">
        <w:t>Exception</w:t>
      </w:r>
      <w:r w:rsidRPr="00520076">
        <w:t xml:space="preserve"> Flow  1:</w:t>
      </w:r>
      <w:bookmarkEnd w:id="70"/>
      <w:bookmarkEnd w:id="71"/>
      <w:r w:rsidRPr="00520076">
        <w:t xml:space="preserve"> </w:t>
      </w:r>
    </w:p>
    <w:p w:rsidR="007F00A8" w:rsidRPr="00520076" w:rsidRDefault="007F00A8" w:rsidP="006B2A48">
      <w:pPr>
        <w:pStyle w:val="ListParagraph"/>
        <w:numPr>
          <w:ilvl w:val="0"/>
          <w:numId w:val="27"/>
        </w:numPr>
        <w:rPr>
          <w:lang w:val="fr-FR"/>
        </w:rPr>
      </w:pPr>
      <w:r w:rsidRPr="00520076">
        <w:rPr>
          <w:lang w:val="fr-FR"/>
        </w:rPr>
        <w:t xml:space="preserve">If the </w:t>
      </w:r>
      <w:proofErr w:type="spellStart"/>
      <w:r w:rsidRPr="00520076">
        <w:rPr>
          <w:lang w:val="fr-FR"/>
        </w:rPr>
        <w:t>customer</w:t>
      </w:r>
      <w:proofErr w:type="spellEnd"/>
      <w:r w:rsidRPr="00520076">
        <w:rPr>
          <w:lang w:val="fr-FR"/>
        </w:rPr>
        <w:t xml:space="preserve"> has </w:t>
      </w:r>
      <w:proofErr w:type="spellStart"/>
      <w:r w:rsidR="003800DB">
        <w:rPr>
          <w:lang w:val="fr-FR"/>
        </w:rPr>
        <w:t>entered</w:t>
      </w:r>
      <w:proofErr w:type="spellEnd"/>
      <w:r w:rsidR="003800DB">
        <w:rPr>
          <w:lang w:val="fr-FR"/>
        </w:rPr>
        <w:t xml:space="preserve"> </w:t>
      </w:r>
      <w:proofErr w:type="spellStart"/>
      <w:r w:rsidR="003800DB">
        <w:rPr>
          <w:lang w:val="fr-FR"/>
        </w:rPr>
        <w:t>wrong</w:t>
      </w:r>
      <w:proofErr w:type="spellEnd"/>
      <w:r w:rsidR="003800DB">
        <w:rPr>
          <w:lang w:val="fr-FR"/>
        </w:rPr>
        <w:t xml:space="preserve"> </w:t>
      </w:r>
      <w:proofErr w:type="gramStart"/>
      <w:r w:rsidR="003800DB">
        <w:rPr>
          <w:lang w:val="fr-FR"/>
        </w:rPr>
        <w:t>user</w:t>
      </w:r>
      <w:proofErr w:type="gramEnd"/>
      <w:r w:rsidR="003800DB">
        <w:rPr>
          <w:lang w:val="fr-FR"/>
        </w:rPr>
        <w:t xml:space="preserve"> </w:t>
      </w:r>
      <w:proofErr w:type="spellStart"/>
      <w:r w:rsidR="003800DB">
        <w:rPr>
          <w:lang w:val="fr-FR"/>
        </w:rPr>
        <w:t>credentials</w:t>
      </w:r>
      <w:proofErr w:type="spellEnd"/>
      <w:r w:rsidR="003800DB">
        <w:rPr>
          <w:lang w:val="fr-FR"/>
        </w:rPr>
        <w:t xml:space="preserve"> </w:t>
      </w:r>
    </w:p>
    <w:p w:rsidR="007F00A8" w:rsidRPr="00520076" w:rsidRDefault="007F00A8" w:rsidP="006B2A48">
      <w:pPr>
        <w:pStyle w:val="ListParagraph"/>
        <w:numPr>
          <w:ilvl w:val="0"/>
          <w:numId w:val="27"/>
        </w:numPr>
        <w:rPr>
          <w:lang w:val="fr-FR"/>
        </w:rPr>
      </w:pPr>
      <w:r w:rsidRPr="00520076">
        <w:rPr>
          <w:lang w:val="fr-FR"/>
        </w:rPr>
        <w:t xml:space="preserve">The system prompts the </w:t>
      </w:r>
      <w:proofErr w:type="gramStart"/>
      <w:r w:rsidRPr="00520076">
        <w:rPr>
          <w:lang w:val="fr-FR"/>
        </w:rPr>
        <w:t>user</w:t>
      </w:r>
      <w:proofErr w:type="gramEnd"/>
      <w:r w:rsidRPr="00520076">
        <w:rPr>
          <w:lang w:val="fr-FR"/>
        </w:rPr>
        <w:t xml:space="preserve"> to </w:t>
      </w:r>
      <w:proofErr w:type="spellStart"/>
      <w:r w:rsidRPr="00520076">
        <w:rPr>
          <w:lang w:val="fr-FR"/>
        </w:rPr>
        <w:t>re-enter</w:t>
      </w:r>
      <w:proofErr w:type="spellEnd"/>
      <w:r w:rsidRPr="00520076">
        <w:rPr>
          <w:lang w:val="fr-FR"/>
        </w:rPr>
        <w:t xml:space="preserve"> the </w:t>
      </w:r>
      <w:proofErr w:type="spellStart"/>
      <w:r w:rsidRPr="00520076">
        <w:rPr>
          <w:lang w:val="fr-FR"/>
        </w:rPr>
        <w:t>credentials</w:t>
      </w:r>
      <w:proofErr w:type="spellEnd"/>
    </w:p>
    <w:p w:rsidR="007F00A8" w:rsidRPr="00520076" w:rsidRDefault="007F00A8" w:rsidP="006B2A48">
      <w:pPr>
        <w:pStyle w:val="ListParagraph"/>
        <w:numPr>
          <w:ilvl w:val="0"/>
          <w:numId w:val="27"/>
        </w:numPr>
        <w:rPr>
          <w:lang w:val="fr-FR"/>
        </w:rPr>
      </w:pPr>
      <w:r w:rsidRPr="00520076">
        <w:rPr>
          <w:lang w:val="fr-FR"/>
        </w:rPr>
        <w:t xml:space="preserve">User </w:t>
      </w:r>
      <w:proofErr w:type="spellStart"/>
      <w:r w:rsidRPr="00520076">
        <w:rPr>
          <w:lang w:val="fr-FR"/>
        </w:rPr>
        <w:t>enters</w:t>
      </w:r>
      <w:proofErr w:type="spellEnd"/>
      <w:r w:rsidRPr="00520076">
        <w:rPr>
          <w:lang w:val="fr-FR"/>
        </w:rPr>
        <w:t xml:space="preserve"> the </w:t>
      </w:r>
      <w:proofErr w:type="spellStart"/>
      <w:r w:rsidRPr="00520076">
        <w:rPr>
          <w:lang w:val="fr-FR"/>
        </w:rPr>
        <w:t>username</w:t>
      </w:r>
      <w:proofErr w:type="spellEnd"/>
      <w:r w:rsidRPr="00520076">
        <w:rPr>
          <w:lang w:val="fr-FR"/>
        </w:rPr>
        <w:t xml:space="preserve"> and </w:t>
      </w:r>
      <w:proofErr w:type="spellStart"/>
      <w:r w:rsidRPr="00520076">
        <w:rPr>
          <w:lang w:val="fr-FR"/>
        </w:rPr>
        <w:t>password</w:t>
      </w:r>
      <w:proofErr w:type="spellEnd"/>
    </w:p>
    <w:p w:rsidR="007F00A8" w:rsidRPr="00520076" w:rsidRDefault="007F00A8" w:rsidP="006B2A48">
      <w:pPr>
        <w:pStyle w:val="ListParagraph"/>
        <w:numPr>
          <w:ilvl w:val="0"/>
          <w:numId w:val="27"/>
        </w:numPr>
      </w:pPr>
      <w:r w:rsidRPr="00520076">
        <w:t>The system validates the user id and password combination with the database.</w:t>
      </w:r>
    </w:p>
    <w:p w:rsidR="007F00A8" w:rsidRPr="00520076" w:rsidRDefault="007F00A8" w:rsidP="006B2A48">
      <w:pPr>
        <w:pStyle w:val="ListParagraph"/>
        <w:numPr>
          <w:ilvl w:val="0"/>
          <w:numId w:val="27"/>
        </w:numPr>
      </w:pPr>
      <w:r w:rsidRPr="00520076">
        <w:t>On successful login, t</w:t>
      </w:r>
      <w:r w:rsidR="003800DB">
        <w:t>he admin home page is displayed</w:t>
      </w:r>
    </w:p>
    <w:p w:rsidR="00190265" w:rsidRPr="00520076" w:rsidRDefault="00190265" w:rsidP="006B2A48">
      <w:pPr>
        <w:pStyle w:val="StyleHeading2Sub-headingH2ChapterNumberAppendixLetterchnh"/>
      </w:pPr>
    </w:p>
    <w:p w:rsidR="007B3948" w:rsidRPr="00520076" w:rsidRDefault="007B3948" w:rsidP="006B2A48">
      <w:pPr>
        <w:pStyle w:val="StyleHeading2Sub-headingH2ChapterNumberAppendixLetterchnh"/>
      </w:pPr>
      <w:r w:rsidRPr="00520076">
        <w:t xml:space="preserve">Extension </w:t>
      </w:r>
      <w:proofErr w:type="gramStart"/>
      <w:r w:rsidRPr="00520076">
        <w:t xml:space="preserve">in </w:t>
      </w:r>
      <w:r w:rsidR="00A96363">
        <w:t xml:space="preserve"> Exception</w:t>
      </w:r>
      <w:proofErr w:type="gramEnd"/>
      <w:r w:rsidR="00A96363">
        <w:t xml:space="preserve"> flow 2</w:t>
      </w:r>
      <w:r w:rsidRPr="00520076">
        <w:t xml:space="preserve">: </w:t>
      </w:r>
    </w:p>
    <w:p w:rsidR="007B3948" w:rsidRPr="00520076" w:rsidRDefault="003B366C" w:rsidP="006B2A48">
      <w:r w:rsidRPr="00520076">
        <w:t xml:space="preserve">              </w:t>
      </w:r>
      <w:r w:rsidR="00AE6DB3" w:rsidRPr="00520076">
        <w:t>In step 2, if the LAD</w:t>
      </w:r>
      <w:r w:rsidR="007B3948" w:rsidRPr="00520076">
        <w:t xml:space="preserve"> has entered wrong </w:t>
      </w:r>
      <w:proofErr w:type="spellStart"/>
      <w:r w:rsidR="007B3948" w:rsidRPr="00520076">
        <w:t>user</w:t>
      </w:r>
      <w:r w:rsidR="00AE6DB3" w:rsidRPr="00520076">
        <w:t>_id</w:t>
      </w:r>
      <w:proofErr w:type="spellEnd"/>
      <w:r w:rsidR="007B3948" w:rsidRPr="00520076">
        <w:t xml:space="preserve"> </w:t>
      </w:r>
      <w:proofErr w:type="gramStart"/>
      <w:r w:rsidR="007B3948" w:rsidRPr="00520076">
        <w:t>credentials :</w:t>
      </w:r>
      <w:proofErr w:type="gramEnd"/>
    </w:p>
    <w:p w:rsidR="00137117" w:rsidRPr="00520076" w:rsidRDefault="00137117" w:rsidP="006B2A48"/>
    <w:p w:rsidR="00137117" w:rsidRPr="00520076" w:rsidRDefault="007B3948" w:rsidP="006B2A48">
      <w:pPr>
        <w:pStyle w:val="ListParagraph"/>
        <w:numPr>
          <w:ilvl w:val="0"/>
          <w:numId w:val="30"/>
        </w:numPr>
      </w:pPr>
      <w:r w:rsidRPr="00520076">
        <w:t xml:space="preserve">The system prompts the </w:t>
      </w:r>
      <w:r w:rsidR="00137117" w:rsidRPr="00520076">
        <w:t>user to re-enter the credentials</w:t>
      </w:r>
    </w:p>
    <w:p w:rsidR="00137117" w:rsidRPr="00520076" w:rsidRDefault="00137117" w:rsidP="006B2A48">
      <w:pPr>
        <w:pStyle w:val="ListParagraph"/>
        <w:numPr>
          <w:ilvl w:val="0"/>
          <w:numId w:val="30"/>
        </w:numPr>
      </w:pPr>
      <w:r w:rsidRPr="00520076">
        <w:t xml:space="preserve"> </w:t>
      </w:r>
      <w:r w:rsidR="007B3948" w:rsidRPr="00520076">
        <w:t xml:space="preserve">User </w:t>
      </w:r>
      <w:r w:rsidR="00AE6DB3" w:rsidRPr="00520076">
        <w:t>enters the username and password</w:t>
      </w:r>
    </w:p>
    <w:p w:rsidR="009C6FC6" w:rsidRPr="00520076" w:rsidRDefault="00137117" w:rsidP="006B2A48">
      <w:pPr>
        <w:pStyle w:val="ListParagraph"/>
        <w:numPr>
          <w:ilvl w:val="0"/>
          <w:numId w:val="30"/>
        </w:numPr>
      </w:pPr>
      <w:r w:rsidRPr="00520076">
        <w:t xml:space="preserve"> </w:t>
      </w:r>
      <w:r w:rsidR="007B3948" w:rsidRPr="00520076">
        <w:t>The</w:t>
      </w:r>
      <w:r w:rsidR="00AE6DB3" w:rsidRPr="00520076">
        <w:t xml:space="preserve"> system takes user to the Step 2</w:t>
      </w:r>
      <w:r w:rsidR="007B3948" w:rsidRPr="00520076">
        <w:t xml:space="preserve"> of Basic Flow</w:t>
      </w:r>
    </w:p>
    <w:p w:rsidR="009C6FC6" w:rsidRPr="00520076" w:rsidRDefault="00A96363" w:rsidP="006B2A48">
      <w:pPr>
        <w:pStyle w:val="StyleHeading2Sub-headingH2ChapterNumberAppendixLetterchnh"/>
      </w:pPr>
      <w:r>
        <w:lastRenderedPageBreak/>
        <w:t xml:space="preserve">Extension </w:t>
      </w:r>
      <w:proofErr w:type="gramStart"/>
      <w:r>
        <w:t>in  Exception</w:t>
      </w:r>
      <w:proofErr w:type="gramEnd"/>
      <w:r>
        <w:t xml:space="preserve"> flow 3</w:t>
      </w:r>
      <w:r w:rsidR="009C6FC6" w:rsidRPr="00520076">
        <w:t xml:space="preserve">: </w:t>
      </w:r>
    </w:p>
    <w:p w:rsidR="009C6FC6" w:rsidRDefault="00BE22FF" w:rsidP="006B2A48">
      <w:r w:rsidRPr="00520076">
        <w:t xml:space="preserve">               </w:t>
      </w:r>
      <w:r w:rsidR="009C6FC6" w:rsidRPr="00520076">
        <w:t>In step</w:t>
      </w:r>
      <w:r w:rsidR="007C59F0" w:rsidRPr="00520076">
        <w:t xml:space="preserve"> 9, if the system displays network failure</w:t>
      </w:r>
    </w:p>
    <w:p w:rsidR="00B80A61" w:rsidRPr="00520076" w:rsidRDefault="00B80A61" w:rsidP="006B2A48"/>
    <w:p w:rsidR="00552298" w:rsidRPr="00520076" w:rsidRDefault="007C59F0" w:rsidP="006B2A48">
      <w:pPr>
        <w:pStyle w:val="ListParagraph"/>
        <w:numPr>
          <w:ilvl w:val="0"/>
          <w:numId w:val="39"/>
        </w:numPr>
      </w:pPr>
      <w:r w:rsidRPr="00520076">
        <w:t>The L</w:t>
      </w:r>
      <w:r w:rsidR="002D3A62" w:rsidRPr="00520076">
        <w:t>AD refreshes the page and again the home page is loaded</w:t>
      </w:r>
    </w:p>
    <w:p w:rsidR="003C3F72" w:rsidRPr="00520076" w:rsidRDefault="002D3A62" w:rsidP="006B2A48">
      <w:pPr>
        <w:pStyle w:val="ListParagraph"/>
        <w:numPr>
          <w:ilvl w:val="0"/>
          <w:numId w:val="39"/>
        </w:numPr>
      </w:pPr>
      <w:r w:rsidRPr="00520076">
        <w:t xml:space="preserve">The </w:t>
      </w:r>
      <w:proofErr w:type="spellStart"/>
      <w:r w:rsidRPr="00520076">
        <w:t>sytem</w:t>
      </w:r>
      <w:proofErr w:type="spellEnd"/>
      <w:r w:rsidRPr="00520076">
        <w:t xml:space="preserve"> takes the user to the basic flow</w:t>
      </w:r>
    </w:p>
    <w:p w:rsidR="007C59F0" w:rsidRPr="00520076" w:rsidRDefault="007C59F0" w:rsidP="006B2A48">
      <w:pPr>
        <w:pStyle w:val="ListParagraph"/>
      </w:pPr>
    </w:p>
    <w:p w:rsidR="009B7EB3" w:rsidRPr="00520076" w:rsidRDefault="009B7EB3" w:rsidP="006B2A48">
      <w:pPr>
        <w:pStyle w:val="StyleHeading2Sub-headingH2ChapterNumberAppendixLetterchnh"/>
      </w:pPr>
      <w:bookmarkStart w:id="76" w:name="_Toc458607242"/>
      <w:r>
        <w:t xml:space="preserve">              </w:t>
      </w:r>
      <w:r w:rsidR="00A96363">
        <w:t xml:space="preserve">Extension </w:t>
      </w:r>
      <w:proofErr w:type="gramStart"/>
      <w:r w:rsidR="00A96363">
        <w:t>in  Exception</w:t>
      </w:r>
      <w:proofErr w:type="gramEnd"/>
      <w:r w:rsidR="00A96363">
        <w:t xml:space="preserve"> flow 4</w:t>
      </w:r>
      <w:r w:rsidR="00A3401E" w:rsidRPr="00520076">
        <w:t xml:space="preserve">: </w:t>
      </w:r>
    </w:p>
    <w:p w:rsidR="00190265" w:rsidRDefault="00190265" w:rsidP="006B2A48">
      <w:r w:rsidRPr="00520076">
        <w:t xml:space="preserve">               In step 6, if the session expiry message is displayed</w:t>
      </w:r>
    </w:p>
    <w:p w:rsidR="00B80A61" w:rsidRPr="00520076" w:rsidRDefault="00B80A61" w:rsidP="006B2A48"/>
    <w:p w:rsidR="00190265" w:rsidRPr="00520076" w:rsidRDefault="00190265" w:rsidP="006B2A48">
      <w:pPr>
        <w:pStyle w:val="ListParagraph"/>
      </w:pPr>
      <w:r w:rsidRPr="00520076">
        <w:t>1.  The LAD refreshes the page and LAD is navigated to home page</w:t>
      </w:r>
    </w:p>
    <w:p w:rsidR="00190265" w:rsidRPr="00520076" w:rsidRDefault="00190265" w:rsidP="006B2A48">
      <w:pPr>
        <w:pStyle w:val="ListParagraph"/>
      </w:pPr>
      <w:r w:rsidRPr="00520076">
        <w:t xml:space="preserve">2.  The </w:t>
      </w:r>
      <w:proofErr w:type="spellStart"/>
      <w:r w:rsidRPr="00520076">
        <w:t>sytem</w:t>
      </w:r>
      <w:proofErr w:type="spellEnd"/>
      <w:r w:rsidRPr="00520076">
        <w:t xml:space="preserve"> takes the user to the basic flow</w:t>
      </w:r>
    </w:p>
    <w:p w:rsidR="007B3948" w:rsidRPr="00520076" w:rsidRDefault="009B7EB3" w:rsidP="006B2A48">
      <w:pPr>
        <w:pStyle w:val="StyleHeading2Sub-headingH2ChapterNumberAppendixLetterchnh"/>
      </w:pPr>
      <w:r>
        <w:t xml:space="preserve">           </w:t>
      </w:r>
      <w:r w:rsidR="007B3948" w:rsidRPr="00520076">
        <w:t xml:space="preserve">Extension in Alternate </w:t>
      </w:r>
      <w:proofErr w:type="gramStart"/>
      <w:r w:rsidR="007B3948" w:rsidRPr="00520076">
        <w:t>Flow  x</w:t>
      </w:r>
      <w:proofErr w:type="gramEnd"/>
      <w:r w:rsidR="007B3948" w:rsidRPr="00520076">
        <w:t>:</w:t>
      </w:r>
      <w:bookmarkEnd w:id="76"/>
      <w:r w:rsidR="007B3948" w:rsidRPr="00520076">
        <w:t xml:space="preserve"> </w:t>
      </w:r>
    </w:p>
    <w:p w:rsidR="007B3948" w:rsidRDefault="009F3379" w:rsidP="006B2A48">
      <w:r w:rsidRPr="00520076">
        <w:t xml:space="preserve">              </w:t>
      </w:r>
      <w:r w:rsidR="007B3948" w:rsidRPr="00520076">
        <w:t>In step y, if the customer has entered wrong co</w:t>
      </w:r>
      <w:r w:rsidR="009B7EB3">
        <w:t xml:space="preserve">urse name in the search option </w:t>
      </w:r>
    </w:p>
    <w:p w:rsidR="0015207F" w:rsidRPr="00520076" w:rsidRDefault="0015207F" w:rsidP="006B2A48"/>
    <w:p w:rsidR="007B3948" w:rsidRPr="00520076" w:rsidRDefault="007B3948" w:rsidP="006B2A48">
      <w:pPr>
        <w:pStyle w:val="ListParagraph"/>
        <w:numPr>
          <w:ilvl w:val="0"/>
          <w:numId w:val="21"/>
        </w:numPr>
      </w:pPr>
      <w:r w:rsidRPr="00520076">
        <w:t>The system displays</w:t>
      </w:r>
      <w:r w:rsidR="009F3379" w:rsidRPr="00520076">
        <w:t xml:space="preserve"> error message saying no loan programs</w:t>
      </w:r>
      <w:r w:rsidR="009B7EB3">
        <w:t xml:space="preserve"> available</w:t>
      </w:r>
    </w:p>
    <w:p w:rsidR="009B7EB3" w:rsidRDefault="007B3948" w:rsidP="006B2A48">
      <w:pPr>
        <w:pStyle w:val="ListParagraph"/>
        <w:numPr>
          <w:ilvl w:val="0"/>
          <w:numId w:val="21"/>
        </w:numPr>
      </w:pPr>
      <w:r w:rsidRPr="00520076">
        <w:t>User either backs out of this use case, or retri</w:t>
      </w:r>
      <w:r w:rsidR="009B7EB3">
        <w:t>es after entering correct data</w:t>
      </w:r>
    </w:p>
    <w:p w:rsidR="009B7EB3" w:rsidRDefault="009B7EB3" w:rsidP="006B2A48">
      <w:pPr>
        <w:pStyle w:val="ListParagraph"/>
      </w:pPr>
    </w:p>
    <w:p w:rsidR="009B7EB3" w:rsidRDefault="009B7EB3" w:rsidP="006B2A48">
      <w:pPr>
        <w:pStyle w:val="ListParagraph"/>
      </w:pPr>
    </w:p>
    <w:p w:rsidR="009B7EB3" w:rsidRDefault="009B7EB3" w:rsidP="006B2A48">
      <w:pPr>
        <w:pStyle w:val="ListParagraph"/>
      </w:pPr>
    </w:p>
    <w:p w:rsidR="009B7EB3" w:rsidRPr="00520076" w:rsidRDefault="009B7EB3" w:rsidP="006B2A48">
      <w:pPr>
        <w:pStyle w:val="ListParagraph"/>
      </w:pPr>
    </w:p>
    <w:p w:rsidR="009F5790" w:rsidRPr="00520076" w:rsidRDefault="009F5790" w:rsidP="006B2A48">
      <w:pPr>
        <w:pStyle w:val="StyleHeading1H1Mainheading1Heading1Heading10Head1h1Sec"/>
        <w:numPr>
          <w:ilvl w:val="0"/>
          <w:numId w:val="29"/>
        </w:numPr>
      </w:pPr>
      <w:bookmarkStart w:id="77" w:name="_Toc467756006"/>
      <w:bookmarkStart w:id="78" w:name="_Toc144299930"/>
      <w:bookmarkStart w:id="79" w:name="_Toc145125016"/>
      <w:bookmarkStart w:id="80" w:name="_Toc165439515"/>
      <w:bookmarkStart w:id="81" w:name="_Toc186019624"/>
      <w:bookmarkEnd w:id="72"/>
      <w:bookmarkEnd w:id="73"/>
      <w:bookmarkEnd w:id="74"/>
      <w:bookmarkEnd w:id="75"/>
      <w:r w:rsidRPr="00520076">
        <w:t>Business Rules</w:t>
      </w:r>
      <w:bookmarkEnd w:id="77"/>
      <w:bookmarkEnd w:id="78"/>
      <w:bookmarkEnd w:id="79"/>
      <w:bookmarkEnd w:id="80"/>
      <w:bookmarkEnd w:id="81"/>
    </w:p>
    <w:p w:rsidR="009F5790" w:rsidRPr="00520076" w:rsidRDefault="009F5790" w:rsidP="006B2A48">
      <w:pPr>
        <w:pStyle w:val="infobl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636"/>
        <w:gridCol w:w="2952"/>
      </w:tblGrid>
      <w:tr w:rsidR="009F5790" w:rsidRPr="00520076" w:rsidTr="00F97371">
        <w:trPr>
          <w:tblHeader/>
        </w:trPr>
        <w:tc>
          <w:tcPr>
            <w:tcW w:w="2268" w:type="dxa"/>
            <w:shd w:val="clear" w:color="auto" w:fill="F3F3F3"/>
          </w:tcPr>
          <w:p w:rsidR="009F5790" w:rsidRPr="00520076" w:rsidRDefault="009F5790" w:rsidP="006B2A48">
            <w:r w:rsidRPr="00520076">
              <w:t>Business Rule Name</w:t>
            </w:r>
          </w:p>
        </w:tc>
        <w:tc>
          <w:tcPr>
            <w:tcW w:w="3636" w:type="dxa"/>
            <w:shd w:val="clear" w:color="auto" w:fill="F3F3F3"/>
          </w:tcPr>
          <w:p w:rsidR="009F5790" w:rsidRPr="00520076" w:rsidRDefault="009F5790" w:rsidP="006B2A48">
            <w:r w:rsidRPr="00520076">
              <w:t>Business Rule Description</w:t>
            </w:r>
          </w:p>
        </w:tc>
        <w:tc>
          <w:tcPr>
            <w:tcW w:w="2952" w:type="dxa"/>
            <w:shd w:val="clear" w:color="auto" w:fill="F3F3F3"/>
          </w:tcPr>
          <w:p w:rsidR="009F5790" w:rsidRPr="00520076" w:rsidRDefault="009F5790" w:rsidP="006B2A48">
            <w:r w:rsidRPr="00520076">
              <w:t>System action (if BR fails)</w:t>
            </w:r>
          </w:p>
        </w:tc>
      </w:tr>
      <w:tr w:rsidR="009F5790" w:rsidRPr="00520076" w:rsidTr="00F97371">
        <w:tc>
          <w:tcPr>
            <w:tcW w:w="2268" w:type="dxa"/>
          </w:tcPr>
          <w:p w:rsidR="009F5790" w:rsidRPr="00B677E5" w:rsidRDefault="00BC420B" w:rsidP="006B2A48">
            <w:pPr>
              <w:pStyle w:val="infoblue"/>
              <w:rPr>
                <w:color w:val="auto"/>
              </w:rPr>
            </w:pPr>
            <w:r w:rsidRPr="00B677E5">
              <w:rPr>
                <w:color w:val="auto"/>
              </w:rPr>
              <w:t>BR01</w:t>
            </w:r>
          </w:p>
        </w:tc>
        <w:tc>
          <w:tcPr>
            <w:tcW w:w="3636" w:type="dxa"/>
          </w:tcPr>
          <w:p w:rsidR="009F5790" w:rsidRPr="00B677E5" w:rsidRDefault="003C5A7F" w:rsidP="006B2A48">
            <w:pPr>
              <w:pStyle w:val="infoblue"/>
              <w:rPr>
                <w:color w:val="auto"/>
              </w:rPr>
            </w:pPr>
            <w:r w:rsidRPr="00B677E5">
              <w:rPr>
                <w:color w:val="auto"/>
              </w:rPr>
              <w:t>LAD</w:t>
            </w:r>
            <w:r w:rsidR="00BC420B" w:rsidRPr="00B677E5">
              <w:rPr>
                <w:color w:val="auto"/>
              </w:rPr>
              <w:t xml:space="preserve"> should be valid</w:t>
            </w:r>
          </w:p>
        </w:tc>
        <w:tc>
          <w:tcPr>
            <w:tcW w:w="2952" w:type="dxa"/>
          </w:tcPr>
          <w:p w:rsidR="009F5790" w:rsidRPr="00B677E5" w:rsidRDefault="00BC420B" w:rsidP="006B2A48">
            <w:pPr>
              <w:pStyle w:val="infoblue"/>
              <w:rPr>
                <w:color w:val="auto"/>
              </w:rPr>
            </w:pPr>
            <w:r w:rsidRPr="00B677E5">
              <w:rPr>
                <w:color w:val="auto"/>
              </w:rPr>
              <w:t xml:space="preserve">User </w:t>
            </w:r>
            <w:r w:rsidR="00E1404C" w:rsidRPr="00B677E5">
              <w:rPr>
                <w:color w:val="auto"/>
              </w:rPr>
              <w:t>got popup to re</w:t>
            </w:r>
            <w:r w:rsidR="003C5A7F" w:rsidRPr="00B677E5">
              <w:rPr>
                <w:color w:val="auto"/>
              </w:rPr>
              <w:t>-</w:t>
            </w:r>
            <w:r w:rsidR="00E1404C" w:rsidRPr="00B677E5">
              <w:rPr>
                <w:color w:val="auto"/>
              </w:rPr>
              <w:t>enter the credentials.</w:t>
            </w:r>
          </w:p>
        </w:tc>
      </w:tr>
      <w:tr w:rsidR="00E1404C" w:rsidRPr="00520076" w:rsidTr="00F97371">
        <w:tc>
          <w:tcPr>
            <w:tcW w:w="2268" w:type="dxa"/>
          </w:tcPr>
          <w:p w:rsidR="00E1404C" w:rsidRPr="00B677E5" w:rsidRDefault="00E1404C" w:rsidP="006B2A48">
            <w:pPr>
              <w:pStyle w:val="infoblue"/>
              <w:rPr>
                <w:color w:val="auto"/>
              </w:rPr>
            </w:pPr>
            <w:r w:rsidRPr="00B677E5">
              <w:rPr>
                <w:color w:val="auto"/>
              </w:rPr>
              <w:t>BR02</w:t>
            </w:r>
          </w:p>
        </w:tc>
        <w:tc>
          <w:tcPr>
            <w:tcW w:w="3636" w:type="dxa"/>
          </w:tcPr>
          <w:p w:rsidR="00E1404C" w:rsidRPr="00B677E5" w:rsidRDefault="00B95C16" w:rsidP="006B2A48">
            <w:pPr>
              <w:pStyle w:val="infoblue"/>
              <w:rPr>
                <w:color w:val="auto"/>
              </w:rPr>
            </w:pPr>
            <w:r w:rsidRPr="00B677E5">
              <w:rPr>
                <w:color w:val="auto"/>
              </w:rPr>
              <w:t xml:space="preserve">Applicant should </w:t>
            </w:r>
            <w:r w:rsidR="00E1404C" w:rsidRPr="00B677E5">
              <w:rPr>
                <w:color w:val="auto"/>
              </w:rPr>
              <w:t xml:space="preserve">be able to </w:t>
            </w:r>
            <w:r w:rsidRPr="00B677E5">
              <w:rPr>
                <w:color w:val="auto"/>
              </w:rPr>
              <w:t xml:space="preserve">view the </w:t>
            </w:r>
            <w:r w:rsidR="003C5A7F" w:rsidRPr="00B677E5">
              <w:rPr>
                <w:color w:val="auto"/>
              </w:rPr>
              <w:t>loan programs available and make necessary status change</w:t>
            </w:r>
          </w:p>
        </w:tc>
        <w:tc>
          <w:tcPr>
            <w:tcW w:w="2952" w:type="dxa"/>
          </w:tcPr>
          <w:p w:rsidR="00E1404C" w:rsidRPr="00B677E5" w:rsidRDefault="003A0D06" w:rsidP="006B2A48">
            <w:pPr>
              <w:pStyle w:val="infoblue"/>
              <w:rPr>
                <w:color w:val="auto"/>
              </w:rPr>
            </w:pPr>
            <w:r w:rsidRPr="00B677E5">
              <w:rPr>
                <w:color w:val="auto"/>
              </w:rPr>
              <w:t xml:space="preserve">Display notification </w:t>
            </w:r>
            <w:r w:rsidR="00E1404C" w:rsidRPr="00B677E5">
              <w:rPr>
                <w:color w:val="auto"/>
              </w:rPr>
              <w:t xml:space="preserve">message “ </w:t>
            </w:r>
            <w:r w:rsidR="00B95C16" w:rsidRPr="00B677E5">
              <w:rPr>
                <w:color w:val="auto"/>
              </w:rPr>
              <w:t xml:space="preserve"> details not available</w:t>
            </w:r>
            <w:r w:rsidR="00E1404C" w:rsidRPr="00B677E5">
              <w:rPr>
                <w:color w:val="auto"/>
              </w:rPr>
              <w:t>”</w:t>
            </w:r>
          </w:p>
        </w:tc>
      </w:tr>
      <w:tr w:rsidR="00B95C16" w:rsidRPr="00520076" w:rsidTr="00F97371">
        <w:tc>
          <w:tcPr>
            <w:tcW w:w="2268" w:type="dxa"/>
          </w:tcPr>
          <w:p w:rsidR="00B95C16" w:rsidRPr="00B677E5" w:rsidRDefault="00B95C16" w:rsidP="006B2A48">
            <w:pPr>
              <w:pStyle w:val="infoblue"/>
              <w:rPr>
                <w:color w:val="auto"/>
              </w:rPr>
            </w:pPr>
            <w:r w:rsidRPr="00B677E5">
              <w:rPr>
                <w:color w:val="auto"/>
              </w:rPr>
              <w:t>BR03</w:t>
            </w:r>
          </w:p>
        </w:tc>
        <w:tc>
          <w:tcPr>
            <w:tcW w:w="3636" w:type="dxa"/>
          </w:tcPr>
          <w:p w:rsidR="00B95C16" w:rsidRPr="00B677E5" w:rsidRDefault="003F3EAD" w:rsidP="006B2A48">
            <w:pPr>
              <w:pStyle w:val="infoblue"/>
              <w:rPr>
                <w:color w:val="auto"/>
              </w:rPr>
            </w:pPr>
            <w:r w:rsidRPr="00B677E5">
              <w:rPr>
                <w:color w:val="auto"/>
              </w:rPr>
              <w:t>LAD</w:t>
            </w:r>
            <w:r w:rsidR="00B95C16" w:rsidRPr="00B677E5">
              <w:rPr>
                <w:color w:val="auto"/>
              </w:rPr>
              <w:t xml:space="preserve"> should not be able to </w:t>
            </w:r>
            <w:proofErr w:type="spellStart"/>
            <w:r w:rsidR="00B95C16" w:rsidRPr="00B677E5">
              <w:rPr>
                <w:color w:val="auto"/>
              </w:rPr>
              <w:t>udate</w:t>
            </w:r>
            <w:proofErr w:type="spellEnd"/>
            <w:r w:rsidR="00B95C16" w:rsidRPr="00B677E5">
              <w:rPr>
                <w:color w:val="auto"/>
              </w:rPr>
              <w:t xml:space="preserve"> or delete the Exam details on portal.</w:t>
            </w:r>
          </w:p>
        </w:tc>
        <w:tc>
          <w:tcPr>
            <w:tcW w:w="2952" w:type="dxa"/>
          </w:tcPr>
          <w:p w:rsidR="00B95C16" w:rsidRPr="00B677E5" w:rsidRDefault="00123172" w:rsidP="006B2A48">
            <w:pPr>
              <w:pStyle w:val="infoblue"/>
              <w:rPr>
                <w:color w:val="auto"/>
              </w:rPr>
            </w:pPr>
            <w:r w:rsidRPr="00B677E5">
              <w:rPr>
                <w:color w:val="auto"/>
              </w:rPr>
              <w:t xml:space="preserve">Display </w:t>
            </w:r>
            <w:r w:rsidR="003F3EAD" w:rsidRPr="00B677E5">
              <w:rPr>
                <w:color w:val="auto"/>
              </w:rPr>
              <w:t>message “</w:t>
            </w:r>
            <w:r w:rsidR="00B95C16" w:rsidRPr="00B677E5">
              <w:rPr>
                <w:color w:val="auto"/>
              </w:rPr>
              <w:t>Admin authentication is needed”</w:t>
            </w:r>
          </w:p>
        </w:tc>
      </w:tr>
    </w:tbl>
    <w:p w:rsidR="00090478" w:rsidRDefault="00090478" w:rsidP="006B2A48">
      <w:pPr>
        <w:pStyle w:val="CommentText"/>
      </w:pPr>
    </w:p>
    <w:p w:rsidR="00090478" w:rsidRDefault="00090478" w:rsidP="006B2A48">
      <w:pPr>
        <w:pStyle w:val="CommentText"/>
      </w:pPr>
    </w:p>
    <w:p w:rsidR="00090478" w:rsidRPr="00520076" w:rsidRDefault="00090478" w:rsidP="006B2A48">
      <w:pPr>
        <w:pStyle w:val="CommentText"/>
      </w:pPr>
    </w:p>
    <w:p w:rsidR="00552298" w:rsidRPr="00520076" w:rsidRDefault="00552298" w:rsidP="006B2A48">
      <w:pPr>
        <w:pStyle w:val="CommentText"/>
      </w:pPr>
    </w:p>
    <w:p w:rsidR="00552298" w:rsidRPr="00520076" w:rsidRDefault="00552298" w:rsidP="006B2A48">
      <w:pPr>
        <w:pStyle w:val="CommentText"/>
      </w:pPr>
    </w:p>
    <w:p w:rsidR="009F5790" w:rsidRPr="00520076" w:rsidRDefault="009F5790" w:rsidP="006B2A48">
      <w:pPr>
        <w:pStyle w:val="StyleHeading1H1Mainheading1Heading1Heading10Head1h1Sec"/>
        <w:numPr>
          <w:ilvl w:val="0"/>
          <w:numId w:val="29"/>
        </w:numPr>
      </w:pPr>
      <w:bookmarkStart w:id="82" w:name="_Toc144299931"/>
      <w:bookmarkStart w:id="83" w:name="_Toc145125017"/>
      <w:bookmarkStart w:id="84" w:name="_Toc165439516"/>
      <w:bookmarkStart w:id="85" w:name="_Toc186019625"/>
      <w:bookmarkStart w:id="86" w:name="_Toc467756007"/>
      <w:r w:rsidRPr="00520076">
        <w:lastRenderedPageBreak/>
        <w:t>Diagrams</w:t>
      </w:r>
      <w:bookmarkEnd w:id="82"/>
      <w:bookmarkEnd w:id="83"/>
      <w:bookmarkEnd w:id="84"/>
      <w:bookmarkEnd w:id="85"/>
      <w:bookmarkEnd w:id="86"/>
    </w:p>
    <w:p w:rsidR="009F5790" w:rsidRPr="00520076" w:rsidRDefault="009F5790" w:rsidP="006B2A48">
      <w:pPr>
        <w:pStyle w:val="StyleHeading2Sub-headingH2ChapterNumberAppendixLetterchnh"/>
      </w:pPr>
      <w:bookmarkStart w:id="87" w:name="_Toc144299932"/>
      <w:bookmarkStart w:id="88" w:name="_Toc145125018"/>
      <w:bookmarkStart w:id="89" w:name="_Toc165439517"/>
      <w:bookmarkStart w:id="90" w:name="_Toc186019626"/>
      <w:bookmarkStart w:id="91" w:name="_Toc467756008"/>
      <w:r w:rsidRPr="00520076">
        <w:t>Use Case Diagram</w:t>
      </w:r>
      <w:bookmarkEnd w:id="87"/>
      <w:bookmarkEnd w:id="88"/>
      <w:bookmarkEnd w:id="89"/>
      <w:bookmarkEnd w:id="90"/>
      <w:bookmarkEnd w:id="91"/>
    </w:p>
    <w:p w:rsidR="009F5790" w:rsidRPr="00520076" w:rsidRDefault="009F5790" w:rsidP="006B2A48">
      <w:pPr>
        <w:pStyle w:val="infoblue"/>
      </w:pPr>
    </w:p>
    <w:p w:rsidR="009F5790" w:rsidRPr="00520076" w:rsidRDefault="009F5790" w:rsidP="006B2A48"/>
    <w:p w:rsidR="009F5790" w:rsidRPr="00520076" w:rsidRDefault="003F0669" w:rsidP="006B2A48">
      <w:r w:rsidRPr="00520076">
        <w:rPr>
          <w:noProof/>
          <w:lang w:eastAsia="en-US"/>
        </w:rPr>
        <w:drawing>
          <wp:inline distT="0" distB="0" distL="0" distR="0" wp14:anchorId="23E8B388" wp14:editId="4BF865BA">
            <wp:extent cx="6479540" cy="5001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5001895"/>
                    </a:xfrm>
                    <a:prstGeom prst="rect">
                      <a:avLst/>
                    </a:prstGeom>
                  </pic:spPr>
                </pic:pic>
              </a:graphicData>
            </a:graphic>
          </wp:inline>
        </w:drawing>
      </w:r>
    </w:p>
    <w:p w:rsidR="00A57E38" w:rsidRPr="00520076" w:rsidRDefault="00A57E38" w:rsidP="006B2A48">
      <w:bookmarkStart w:id="92" w:name="_Toc144299934"/>
      <w:bookmarkStart w:id="93" w:name="_Toc145125020"/>
      <w:bookmarkStart w:id="94" w:name="_Toc165439519"/>
      <w:bookmarkStart w:id="95" w:name="_Toc186019628"/>
    </w:p>
    <w:p w:rsidR="00A57E38" w:rsidRPr="00520076" w:rsidRDefault="00A57E38" w:rsidP="006B2A48"/>
    <w:p w:rsidR="00A57E38" w:rsidRPr="00520076" w:rsidRDefault="00A57E38" w:rsidP="006B2A48"/>
    <w:p w:rsidR="00090478" w:rsidRDefault="00090478" w:rsidP="006B2A48">
      <w:pPr>
        <w:pStyle w:val="StyleHeading2Sub-headingH2ChapterNumberAppendixLetterchnh"/>
        <w:numPr>
          <w:ilvl w:val="0"/>
          <w:numId w:val="29"/>
        </w:numPr>
      </w:pPr>
      <w:bookmarkStart w:id="96" w:name="_Toc144299935"/>
      <w:bookmarkStart w:id="97" w:name="_Toc145125021"/>
      <w:bookmarkStart w:id="98" w:name="_Toc165439520"/>
      <w:bookmarkStart w:id="99" w:name="_Toc186019629"/>
      <w:bookmarkStart w:id="100" w:name="_Toc467756009"/>
      <w:bookmarkEnd w:id="92"/>
      <w:bookmarkEnd w:id="93"/>
      <w:bookmarkEnd w:id="94"/>
      <w:bookmarkEnd w:id="95"/>
      <w:r>
        <w:lastRenderedPageBreak/>
        <w:t>Scenarios</w:t>
      </w:r>
    </w:p>
    <w:p w:rsidR="009F5790" w:rsidRPr="00520076" w:rsidRDefault="009F5790" w:rsidP="006B2A48">
      <w:pPr>
        <w:pStyle w:val="StyleHeading2Sub-headingH2ChapterNumberAppendixLetterchnh"/>
      </w:pPr>
      <w:r w:rsidRPr="00520076">
        <w:t>Success Scenarios</w:t>
      </w:r>
      <w:bookmarkEnd w:id="96"/>
      <w:bookmarkEnd w:id="97"/>
      <w:bookmarkEnd w:id="98"/>
      <w:bookmarkEnd w:id="99"/>
      <w:bookmarkEnd w:id="100"/>
    </w:p>
    <w:p w:rsidR="009F5790" w:rsidRPr="00520076" w:rsidRDefault="009F5790" w:rsidP="006B2A48"/>
    <w:p w:rsidR="00980273" w:rsidRPr="00520076" w:rsidRDefault="00980273" w:rsidP="006B2A48">
      <w:pPr>
        <w:pStyle w:val="NormalNotesBulleted"/>
        <w:numPr>
          <w:ilvl w:val="0"/>
          <w:numId w:val="40"/>
        </w:numPr>
      </w:pPr>
      <w:r w:rsidRPr="00520076">
        <w:t>Successful LAD</w:t>
      </w:r>
      <w:r w:rsidR="00CB1CCF" w:rsidRPr="00520076">
        <w:t xml:space="preserve"> login</w:t>
      </w:r>
    </w:p>
    <w:p w:rsidR="001A597C" w:rsidRPr="00520076" w:rsidRDefault="001A597C" w:rsidP="006B2A48">
      <w:pPr>
        <w:pStyle w:val="NormalNotesBulleted"/>
        <w:numPr>
          <w:ilvl w:val="0"/>
          <w:numId w:val="40"/>
        </w:numPr>
      </w:pPr>
      <w:r w:rsidRPr="00520076">
        <w:t>Successfully HTTP session got created</w:t>
      </w:r>
    </w:p>
    <w:p w:rsidR="00980273" w:rsidRPr="00520076" w:rsidRDefault="00980273" w:rsidP="006B2A48">
      <w:pPr>
        <w:pStyle w:val="NormalNotesBulleted"/>
        <w:numPr>
          <w:ilvl w:val="0"/>
          <w:numId w:val="40"/>
        </w:numPr>
      </w:pPr>
      <w:r w:rsidRPr="00520076">
        <w:t xml:space="preserve">Successful </w:t>
      </w:r>
      <w:proofErr w:type="spellStart"/>
      <w:r w:rsidRPr="00520076">
        <w:t>updation</w:t>
      </w:r>
      <w:proofErr w:type="spellEnd"/>
      <w:r w:rsidRPr="00520076">
        <w:t xml:space="preserve"> of the status</w:t>
      </w:r>
    </w:p>
    <w:p w:rsidR="009F5790" w:rsidRPr="00520076" w:rsidRDefault="00090478" w:rsidP="006B2A48">
      <w:pPr>
        <w:pStyle w:val="StyleHeading2Sub-headingH2ChapterNumberAppendixLetterchnh"/>
      </w:pPr>
      <w:bookmarkStart w:id="101" w:name="_Toc144299936"/>
      <w:bookmarkStart w:id="102" w:name="_Toc145125022"/>
      <w:bookmarkStart w:id="103" w:name="_Toc165439521"/>
      <w:bookmarkStart w:id="104" w:name="_Toc186019630"/>
      <w:bookmarkStart w:id="105" w:name="_Toc467756010"/>
      <w:r>
        <w:t xml:space="preserve"> </w:t>
      </w:r>
      <w:r w:rsidR="009F5790" w:rsidRPr="00520076">
        <w:t>Failure Scenarios</w:t>
      </w:r>
      <w:bookmarkEnd w:id="101"/>
      <w:bookmarkEnd w:id="102"/>
      <w:bookmarkEnd w:id="103"/>
      <w:bookmarkEnd w:id="104"/>
      <w:bookmarkEnd w:id="105"/>
    </w:p>
    <w:p w:rsidR="001A597C" w:rsidRPr="00520076" w:rsidRDefault="005778C2" w:rsidP="006B2A48">
      <w:pPr>
        <w:pStyle w:val="NormalNotesBulleted"/>
        <w:numPr>
          <w:ilvl w:val="0"/>
          <w:numId w:val="41"/>
        </w:numPr>
      </w:pPr>
      <w:r w:rsidRPr="00520076">
        <w:t>LAD</w:t>
      </w:r>
      <w:r w:rsidR="001A597C" w:rsidRPr="00520076">
        <w:t xml:space="preserve"> login authentication fails</w:t>
      </w:r>
    </w:p>
    <w:p w:rsidR="001A597C" w:rsidRPr="00520076" w:rsidRDefault="001A597C" w:rsidP="006B2A48">
      <w:pPr>
        <w:pStyle w:val="NormalNotesBulleted"/>
        <w:numPr>
          <w:ilvl w:val="0"/>
          <w:numId w:val="41"/>
        </w:numPr>
      </w:pPr>
      <w:r w:rsidRPr="00520076">
        <w:t>HTTP session not created</w:t>
      </w:r>
    </w:p>
    <w:p w:rsidR="009F5790" w:rsidRPr="00520076" w:rsidRDefault="00AE0040" w:rsidP="006B2A48">
      <w:pPr>
        <w:pStyle w:val="NormalNotesBulleted"/>
        <w:numPr>
          <w:ilvl w:val="0"/>
          <w:numId w:val="41"/>
        </w:numPr>
      </w:pPr>
      <w:r w:rsidRPr="00520076">
        <w:t>LAD</w:t>
      </w:r>
      <w:r w:rsidR="001A597C" w:rsidRPr="00520076">
        <w:t xml:space="preserve"> not able to </w:t>
      </w:r>
      <w:r w:rsidRPr="00520076">
        <w:t>change the status</w:t>
      </w:r>
    </w:p>
    <w:p w:rsidR="009F5790" w:rsidRPr="00520076" w:rsidRDefault="009F5790" w:rsidP="006B2A48">
      <w:pPr>
        <w:pStyle w:val="StyleHeading1H1Mainheading1Heading1Heading10Head1h1Sec"/>
        <w:numPr>
          <w:ilvl w:val="0"/>
          <w:numId w:val="29"/>
        </w:numPr>
      </w:pPr>
      <w:bookmarkStart w:id="106" w:name="_Toc144299937"/>
      <w:bookmarkStart w:id="107" w:name="_Toc145125023"/>
      <w:bookmarkStart w:id="108" w:name="_Toc165439522"/>
      <w:bookmarkStart w:id="109" w:name="_Toc186019631"/>
      <w:bookmarkStart w:id="110" w:name="_Toc467756011"/>
      <w:r w:rsidRPr="00520076">
        <w:t>Issues</w:t>
      </w:r>
      <w:bookmarkEnd w:id="106"/>
      <w:bookmarkEnd w:id="107"/>
      <w:bookmarkEnd w:id="108"/>
      <w:bookmarkEnd w:id="109"/>
      <w:bookmarkEnd w:id="110"/>
    </w:p>
    <w:p w:rsidR="009F5790" w:rsidRPr="00520076" w:rsidRDefault="001A597C" w:rsidP="006B2A48">
      <w:pPr>
        <w:pStyle w:val="NormalNotesBulleted"/>
        <w:numPr>
          <w:ilvl w:val="0"/>
          <w:numId w:val="33"/>
        </w:numPr>
      </w:pPr>
      <w:r w:rsidRPr="00520076">
        <w:t xml:space="preserve">What </w:t>
      </w:r>
      <w:r w:rsidR="000476F9">
        <w:t xml:space="preserve">if the HTTP session not </w:t>
      </w:r>
      <w:proofErr w:type="gramStart"/>
      <w:r w:rsidR="000476F9">
        <w:t>created ?</w:t>
      </w:r>
      <w:proofErr w:type="gramEnd"/>
    </w:p>
    <w:p w:rsidR="001A597C" w:rsidRPr="00520076" w:rsidRDefault="001A597C" w:rsidP="006B2A48">
      <w:pPr>
        <w:pStyle w:val="NormalNotesBulleted"/>
        <w:numPr>
          <w:ilvl w:val="0"/>
          <w:numId w:val="33"/>
        </w:numPr>
      </w:pPr>
      <w:r w:rsidRPr="00520076">
        <w:t xml:space="preserve">What if the user is able to access the page of the application by simply entering the URL of that </w:t>
      </w:r>
    </w:p>
    <w:p w:rsidR="001A597C" w:rsidRPr="00520076" w:rsidRDefault="00B664F1" w:rsidP="006B2A48">
      <w:pPr>
        <w:pStyle w:val="NormalNotesBulleted"/>
      </w:pPr>
      <w:r>
        <w:t xml:space="preserve">       </w:t>
      </w:r>
      <w:proofErr w:type="gramStart"/>
      <w:r w:rsidR="001A597C" w:rsidRPr="00520076">
        <w:t>page</w:t>
      </w:r>
      <w:proofErr w:type="gramEnd"/>
      <w:r w:rsidR="001A597C" w:rsidRPr="00520076">
        <w:t xml:space="preserve"> on</w:t>
      </w:r>
      <w:r w:rsidR="000476F9">
        <w:t xml:space="preserve"> the address bar of the browser?</w:t>
      </w:r>
    </w:p>
    <w:p w:rsidR="001A597C" w:rsidRPr="00520076" w:rsidRDefault="001A597C" w:rsidP="006B2A48">
      <w:pPr>
        <w:pStyle w:val="infoblue"/>
      </w:pPr>
    </w:p>
    <w:p w:rsidR="009F5790" w:rsidRPr="00520076" w:rsidRDefault="009F5790" w:rsidP="006B2A48">
      <w:pPr>
        <w:pStyle w:val="StyleHeading1H1Mainheading1Heading1Heading10Head1h1Sec"/>
        <w:numPr>
          <w:ilvl w:val="0"/>
          <w:numId w:val="29"/>
        </w:numPr>
      </w:pPr>
      <w:bookmarkStart w:id="111" w:name="_Toc144299938"/>
      <w:bookmarkStart w:id="112" w:name="_Toc145125024"/>
      <w:bookmarkStart w:id="113" w:name="_Toc165439523"/>
      <w:bookmarkStart w:id="114" w:name="_Toc186019632"/>
      <w:bookmarkStart w:id="115" w:name="_Toc467756012"/>
      <w:r w:rsidRPr="00520076">
        <w:t>UI Specifications</w:t>
      </w:r>
      <w:bookmarkEnd w:id="111"/>
      <w:bookmarkEnd w:id="112"/>
      <w:bookmarkEnd w:id="113"/>
      <w:bookmarkEnd w:id="114"/>
      <w:bookmarkEnd w:id="115"/>
    </w:p>
    <w:p w:rsidR="003F0669" w:rsidRPr="00520076" w:rsidRDefault="003F0669" w:rsidP="006B2A48"/>
    <w:p w:rsidR="003F0669" w:rsidRPr="00520076" w:rsidRDefault="003F0669" w:rsidP="006B2A48">
      <w:pPr>
        <w:pStyle w:val="infoblue"/>
      </w:pPr>
      <w:r w:rsidRPr="00520076">
        <w:t xml:space="preserve">              </w:t>
      </w:r>
      <w:bookmarkStart w:id="116" w:name="_GoBack"/>
      <w:r w:rsidRPr="00B677E5">
        <w:rPr>
          <w:color w:val="auto"/>
        </w:rPr>
        <w:t>https://www.onlineloanapplication.com</w:t>
      </w:r>
      <w:bookmarkEnd w:id="116"/>
    </w:p>
    <w:p w:rsidR="009F5790" w:rsidRPr="00520076" w:rsidRDefault="009F5790" w:rsidP="006B2A48"/>
    <w:p w:rsidR="003F6557" w:rsidRPr="00520076" w:rsidRDefault="003F6557" w:rsidP="006B2A48"/>
    <w:p w:rsidR="009F5790" w:rsidRPr="00520076" w:rsidRDefault="009F5790" w:rsidP="006B2A48">
      <w:pPr>
        <w:pStyle w:val="StyleHeading1H1Mainheading1Heading1Heading10Head1h1Sec"/>
        <w:numPr>
          <w:ilvl w:val="0"/>
          <w:numId w:val="29"/>
        </w:numPr>
      </w:pPr>
      <w:bookmarkStart w:id="117" w:name="_Toc144299939"/>
      <w:bookmarkStart w:id="118" w:name="_Toc145125025"/>
      <w:bookmarkStart w:id="119" w:name="_Toc165439524"/>
      <w:bookmarkStart w:id="120" w:name="_Toc186019633"/>
      <w:bookmarkStart w:id="121" w:name="_Toc467756013"/>
      <w:r w:rsidRPr="00520076">
        <w:t>Inter System Dependencies</w:t>
      </w:r>
      <w:bookmarkEnd w:id="117"/>
      <w:bookmarkEnd w:id="118"/>
      <w:bookmarkEnd w:id="119"/>
      <w:bookmarkEnd w:id="120"/>
      <w:bookmarkEnd w:id="121"/>
    </w:p>
    <w:p w:rsidR="003F0669" w:rsidRPr="00520076" w:rsidRDefault="003F0669" w:rsidP="001721EB">
      <w:pPr>
        <w:spacing w:line="276" w:lineRule="auto"/>
      </w:pPr>
      <w:r w:rsidRPr="00520076">
        <w:tab/>
      </w:r>
    </w:p>
    <w:p w:rsidR="009F5790" w:rsidRPr="00CB53F9" w:rsidRDefault="003F0669" w:rsidP="001721EB">
      <w:pPr>
        <w:spacing w:line="276" w:lineRule="auto"/>
      </w:pPr>
      <w:r w:rsidRPr="00520076">
        <w:t xml:space="preserve">            </w:t>
      </w:r>
      <w:r w:rsidRPr="001721EB">
        <w:rPr>
          <w:b/>
        </w:rPr>
        <w:t xml:space="preserve"> </w:t>
      </w:r>
      <w:r w:rsidR="009F5790" w:rsidRPr="001721EB">
        <w:rPr>
          <w:b/>
        </w:rPr>
        <w:t>Module</w:t>
      </w:r>
      <w:r w:rsidR="009F5790" w:rsidRPr="00CB53F9">
        <w:t xml:space="preserve">: </w:t>
      </w:r>
      <w:r w:rsidR="003B2A6D">
        <w:t>“Verification of Loan Application documents” gets impacted due to:</w:t>
      </w:r>
    </w:p>
    <w:p w:rsidR="009F5790" w:rsidRPr="00CB53F9" w:rsidRDefault="009F5790" w:rsidP="001721EB">
      <w:pPr>
        <w:spacing w:line="276" w:lineRule="auto"/>
      </w:pPr>
    </w:p>
    <w:p w:rsidR="009F5790" w:rsidRPr="00CB53F9" w:rsidRDefault="00681E59" w:rsidP="001721EB">
      <w:pPr>
        <w:spacing w:line="276" w:lineRule="auto"/>
      </w:pPr>
      <w:r w:rsidRPr="001721EB">
        <w:rPr>
          <w:b/>
        </w:rPr>
        <w:t xml:space="preserve">            </w:t>
      </w:r>
      <w:r w:rsidR="009F5790" w:rsidRPr="001721EB">
        <w:rPr>
          <w:b/>
        </w:rPr>
        <w:t>Use case name:</w:t>
      </w:r>
      <w:r w:rsidR="009F5790" w:rsidRPr="00CB53F9">
        <w:t xml:space="preserve"> </w:t>
      </w:r>
      <w:r w:rsidRPr="00681E59">
        <w:t xml:space="preserve">Applying for Loan and </w:t>
      </w:r>
      <w:proofErr w:type="gramStart"/>
      <w:r w:rsidRPr="00681E59">
        <w:t>Checking</w:t>
      </w:r>
      <w:proofErr w:type="gramEnd"/>
      <w:r w:rsidRPr="00681E59">
        <w:t xml:space="preserve"> the status of Application</w:t>
      </w:r>
    </w:p>
    <w:p w:rsidR="009F5790" w:rsidRPr="00CB53F9" w:rsidRDefault="009F5790" w:rsidP="001721EB">
      <w:pPr>
        <w:spacing w:line="276" w:lineRule="auto"/>
      </w:pPr>
    </w:p>
    <w:p w:rsidR="009F5790" w:rsidRPr="00CB53F9" w:rsidRDefault="00681E59" w:rsidP="001721EB">
      <w:pPr>
        <w:spacing w:line="276" w:lineRule="auto"/>
      </w:pPr>
      <w:r>
        <w:t xml:space="preserve">             </w:t>
      </w:r>
      <w:r w:rsidR="009F5790" w:rsidRPr="001721EB">
        <w:rPr>
          <w:b/>
        </w:rPr>
        <w:t>Impact</w:t>
      </w:r>
      <w:r w:rsidR="009F5790" w:rsidRPr="00CB53F9">
        <w:t xml:space="preserve">: </w:t>
      </w:r>
      <w:r w:rsidR="00C77F9D" w:rsidRPr="00CB53F9">
        <w:t>I</w:t>
      </w:r>
      <w:r w:rsidR="00CB53F9" w:rsidRPr="00CB53F9">
        <w:t>f the customer fails to provide the correct information the mem</w:t>
      </w:r>
      <w:r w:rsidR="006B2A48">
        <w:t xml:space="preserve">bers of LAD may fail to take up </w:t>
      </w:r>
      <w:r w:rsidR="001721EB">
        <w:t xml:space="preserve">  </w:t>
      </w:r>
      <w:r w:rsidR="006B2A48">
        <w:t>the document verification.</w:t>
      </w:r>
      <w:r w:rsidR="00CB53F9">
        <w:t xml:space="preserve">        </w:t>
      </w:r>
      <w:r>
        <w:t xml:space="preserve">   </w:t>
      </w:r>
      <w:r w:rsidR="003F0669" w:rsidRPr="00CB53F9">
        <w:t xml:space="preserve">       </w:t>
      </w:r>
      <w:r w:rsidR="00CB53F9" w:rsidRPr="00CB53F9">
        <w:t xml:space="preserve">  </w:t>
      </w:r>
    </w:p>
    <w:p w:rsidR="009F5790" w:rsidRPr="00CB53F9" w:rsidRDefault="009F5790" w:rsidP="001721EB">
      <w:pPr>
        <w:spacing w:line="276" w:lineRule="auto"/>
      </w:pPr>
    </w:p>
    <w:p w:rsidR="004B79CB" w:rsidRDefault="00447438" w:rsidP="006B2A48">
      <w:pPr>
        <w:pStyle w:val="StyleHeading1H1Mainheading1Heading1Heading10Head1h1Sec"/>
        <w:numPr>
          <w:ilvl w:val="0"/>
          <w:numId w:val="29"/>
        </w:numPr>
      </w:pPr>
      <w:bookmarkStart w:id="122" w:name="_Toc144299941"/>
      <w:bookmarkStart w:id="123" w:name="_Toc145125027"/>
      <w:bookmarkStart w:id="124" w:name="_Toc165439526"/>
      <w:bookmarkStart w:id="125" w:name="_Toc186019635"/>
      <w:bookmarkStart w:id="126" w:name="_Toc467756014"/>
      <w:r w:rsidRPr="004B79CB">
        <w:lastRenderedPageBreak/>
        <w:t>Integration with an already existing System of the &lt;&lt;Customer&gt;&gt;&lt;&lt;Not Applicable&gt;&gt;</w:t>
      </w:r>
    </w:p>
    <w:p w:rsidR="004B79CB" w:rsidRDefault="004B79CB" w:rsidP="001721EB">
      <w:pPr>
        <w:pStyle w:val="StyleHeading1H1Mainheading1Heading1Heading10Head1h1Sec"/>
        <w:numPr>
          <w:ilvl w:val="0"/>
          <w:numId w:val="0"/>
        </w:numPr>
        <w:ind w:left="1620"/>
      </w:pPr>
    </w:p>
    <w:p w:rsidR="009F5790" w:rsidRPr="00520076" w:rsidRDefault="003F6557" w:rsidP="006B2A48">
      <w:pPr>
        <w:pStyle w:val="StyleHeading1H1Mainheading1Heading1Heading10Head1h1Sec"/>
        <w:numPr>
          <w:ilvl w:val="0"/>
          <w:numId w:val="29"/>
        </w:numPr>
      </w:pPr>
      <w:r w:rsidRPr="00520076">
        <w:t>A</w:t>
      </w:r>
      <w:r w:rsidR="009F5790" w:rsidRPr="00520076">
        <w:t>ssumptions</w:t>
      </w:r>
      <w:bookmarkEnd w:id="122"/>
      <w:bookmarkEnd w:id="123"/>
      <w:bookmarkEnd w:id="124"/>
      <w:bookmarkEnd w:id="125"/>
      <w:bookmarkEnd w:id="126"/>
    </w:p>
    <w:p w:rsidR="00C77F9D" w:rsidRPr="00520076" w:rsidRDefault="00C77F9D" w:rsidP="006B2A48">
      <w:pPr>
        <w:pStyle w:val="NormalNotesBulleted"/>
        <w:numPr>
          <w:ilvl w:val="0"/>
          <w:numId w:val="32"/>
        </w:numPr>
      </w:pPr>
      <w:r w:rsidRPr="00520076">
        <w:t xml:space="preserve">Application is valid and up running </w:t>
      </w:r>
    </w:p>
    <w:p w:rsidR="00C77F9D" w:rsidRPr="00520076" w:rsidRDefault="00C77F9D" w:rsidP="006B2A48">
      <w:pPr>
        <w:pStyle w:val="NormalNotesBulleted"/>
        <w:numPr>
          <w:ilvl w:val="0"/>
          <w:numId w:val="32"/>
        </w:numPr>
      </w:pPr>
      <w:r w:rsidRPr="00520076">
        <w:t xml:space="preserve">Application is </w:t>
      </w:r>
      <w:proofErr w:type="spellStart"/>
      <w:r w:rsidRPr="00520076">
        <w:t>launcing</w:t>
      </w:r>
      <w:proofErr w:type="spellEnd"/>
      <w:r w:rsidRPr="00520076">
        <w:t xml:space="preserve"> in all the browser</w:t>
      </w:r>
    </w:p>
    <w:p w:rsidR="00C77F9D" w:rsidRPr="00520076" w:rsidRDefault="003F0669" w:rsidP="006B2A48">
      <w:pPr>
        <w:pStyle w:val="NormalNotesBulleted"/>
        <w:numPr>
          <w:ilvl w:val="0"/>
          <w:numId w:val="32"/>
        </w:numPr>
      </w:pPr>
      <w:r w:rsidRPr="00520076">
        <w:t>LAD</w:t>
      </w:r>
      <w:r w:rsidR="00C77F9D" w:rsidRPr="00520076">
        <w:t xml:space="preserve"> should have valid username and password</w:t>
      </w:r>
    </w:p>
    <w:p w:rsidR="007B3948" w:rsidRPr="00520076" w:rsidRDefault="007B3948" w:rsidP="006B2A48"/>
    <w:p w:rsidR="00C77F9D" w:rsidRPr="00520076" w:rsidRDefault="003F0669" w:rsidP="006B2A48">
      <w:r w:rsidRPr="00520076">
        <w:t xml:space="preserve">    </w:t>
      </w:r>
      <w:proofErr w:type="gramStart"/>
      <w:r w:rsidR="007B3948" w:rsidRPr="00520076">
        <w:t>( more</w:t>
      </w:r>
      <w:proofErr w:type="gramEnd"/>
      <w:r w:rsidR="007B3948" w:rsidRPr="00520076">
        <w:t xml:space="preserve"> </w:t>
      </w:r>
      <w:proofErr w:type="spellStart"/>
      <w:r w:rsidR="007B3948" w:rsidRPr="00520076">
        <w:t>e.g</w:t>
      </w:r>
      <w:proofErr w:type="spellEnd"/>
    </w:p>
    <w:p w:rsidR="007B3948" w:rsidRPr="00520076" w:rsidRDefault="007B3948" w:rsidP="006B2A48">
      <w:pPr>
        <w:pStyle w:val="ListParagraph"/>
        <w:numPr>
          <w:ilvl w:val="0"/>
          <w:numId w:val="22"/>
        </w:numPr>
      </w:pPr>
      <w:r w:rsidRPr="00520076">
        <w:t>The User should be authenticate.</w:t>
      </w:r>
    </w:p>
    <w:p w:rsidR="007B3948" w:rsidRPr="00520076" w:rsidRDefault="007B3948" w:rsidP="006B2A48">
      <w:pPr>
        <w:pStyle w:val="ListParagraph"/>
        <w:numPr>
          <w:ilvl w:val="0"/>
          <w:numId w:val="22"/>
        </w:numPr>
      </w:pPr>
      <w:r w:rsidRPr="00520076">
        <w:t xml:space="preserve">User should </w:t>
      </w:r>
      <w:proofErr w:type="gramStart"/>
      <w:r w:rsidRPr="00520076">
        <w:t>know  the</w:t>
      </w:r>
      <w:proofErr w:type="gramEnd"/>
      <w:r w:rsidRPr="00520076">
        <w:t xml:space="preserve"> valid URL of</w:t>
      </w:r>
      <w:r w:rsidR="003F0669" w:rsidRPr="00520076">
        <w:t xml:space="preserve"> Loan Application Processing System</w:t>
      </w:r>
      <w:r w:rsidRPr="00520076">
        <w:t>.</w:t>
      </w:r>
    </w:p>
    <w:p w:rsidR="007B3948" w:rsidRPr="00520076" w:rsidRDefault="007B3948" w:rsidP="006B2A48">
      <w:pPr>
        <w:pStyle w:val="ListParagraph"/>
        <w:numPr>
          <w:ilvl w:val="0"/>
          <w:numId w:val="22"/>
        </w:numPr>
      </w:pPr>
      <w:r w:rsidRPr="00520076">
        <w:t>User should have Google chrome</w:t>
      </w:r>
      <w:r w:rsidR="003F0669" w:rsidRPr="00520076">
        <w:t xml:space="preserve"> browser for best view of site.</w:t>
      </w:r>
    </w:p>
    <w:p w:rsidR="007B3948" w:rsidRPr="00520076" w:rsidRDefault="007B3948" w:rsidP="006B2A48">
      <w:pPr>
        <w:pStyle w:val="ListParagraph"/>
      </w:pPr>
    </w:p>
    <w:p w:rsidR="00C77F9D" w:rsidRPr="00520076" w:rsidRDefault="00C77F9D" w:rsidP="006B2A48"/>
    <w:p w:rsidR="009F5790" w:rsidRPr="00520076" w:rsidRDefault="009F5790" w:rsidP="006B2A48">
      <w:r w:rsidRPr="00520076">
        <w:br w:type="page"/>
      </w:r>
    </w:p>
    <w:p w:rsidR="009F5790" w:rsidRPr="00520076" w:rsidRDefault="009F5790" w:rsidP="006B2A48"/>
    <w:p w:rsidR="009F5790" w:rsidRPr="00520076" w:rsidRDefault="009F5790" w:rsidP="006B2A48"/>
    <w:p w:rsidR="009F5790" w:rsidRPr="00520076" w:rsidRDefault="009F5790" w:rsidP="006B2A48">
      <w:r w:rsidRPr="00520076">
        <w:t>REVISION HISTORY OF THE WORK PRODUCT</w:t>
      </w:r>
    </w:p>
    <w:p w:rsidR="009F5790" w:rsidRPr="00520076" w:rsidRDefault="009F5790" w:rsidP="006B2A48">
      <w:r w:rsidRPr="00520076">
        <w:t>&lt;</w:t>
      </w:r>
      <w:proofErr w:type="gramStart"/>
      <w:r w:rsidRPr="00520076">
        <w:t>to</w:t>
      </w:r>
      <w:proofErr w:type="gramEnd"/>
      <w:r w:rsidRPr="00520076">
        <w:t xml:space="preserve"> be maintained by projects&gt;</w:t>
      </w:r>
    </w:p>
    <w:p w:rsidR="009F5790" w:rsidRPr="00520076" w:rsidRDefault="009F5790" w:rsidP="006B2A48"/>
    <w:p w:rsidR="009F5790" w:rsidRPr="00520076" w:rsidRDefault="009F5790" w:rsidP="006B2A48"/>
    <w:tbl>
      <w:tblPr>
        <w:tblW w:w="957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9"/>
        <w:gridCol w:w="1828"/>
        <w:gridCol w:w="1047"/>
        <w:gridCol w:w="1750"/>
        <w:gridCol w:w="2296"/>
        <w:gridCol w:w="2296"/>
      </w:tblGrid>
      <w:tr w:rsidR="009F5790" w:rsidRPr="00520076" w:rsidTr="00F97371">
        <w:trPr>
          <w:trHeight w:val="639"/>
          <w:jc w:val="center"/>
        </w:trPr>
        <w:tc>
          <w:tcPr>
            <w:tcW w:w="359" w:type="dxa"/>
            <w:tcBorders>
              <w:top w:val="single" w:sz="4" w:space="0" w:color="auto"/>
              <w:left w:val="single" w:sz="4" w:space="0" w:color="auto"/>
              <w:bottom w:val="single" w:sz="4" w:space="0" w:color="auto"/>
              <w:right w:val="single" w:sz="4" w:space="0" w:color="auto"/>
            </w:tcBorders>
            <w:shd w:val="clear" w:color="auto" w:fill="999999"/>
            <w:vAlign w:val="center"/>
          </w:tcPr>
          <w:p w:rsidR="009F5790" w:rsidRPr="00520076" w:rsidRDefault="009F5790" w:rsidP="006B2A48">
            <w:r w:rsidRPr="00520076">
              <w:t>#</w:t>
            </w:r>
          </w:p>
        </w:tc>
        <w:tc>
          <w:tcPr>
            <w:tcW w:w="1828" w:type="dxa"/>
            <w:tcBorders>
              <w:top w:val="single" w:sz="4" w:space="0" w:color="auto"/>
              <w:left w:val="single" w:sz="4" w:space="0" w:color="auto"/>
              <w:bottom w:val="single" w:sz="4" w:space="0" w:color="auto"/>
              <w:right w:val="single" w:sz="4" w:space="0" w:color="auto"/>
            </w:tcBorders>
            <w:shd w:val="clear" w:color="auto" w:fill="999999"/>
            <w:vAlign w:val="center"/>
          </w:tcPr>
          <w:p w:rsidR="009F5790" w:rsidRPr="00520076" w:rsidRDefault="009F5790" w:rsidP="006B2A48">
            <w:r w:rsidRPr="00520076">
              <w:t>Date</w:t>
            </w:r>
          </w:p>
        </w:tc>
        <w:tc>
          <w:tcPr>
            <w:tcW w:w="1047" w:type="dxa"/>
            <w:tcBorders>
              <w:top w:val="single" w:sz="4" w:space="0" w:color="auto"/>
              <w:left w:val="single" w:sz="4" w:space="0" w:color="auto"/>
              <w:bottom w:val="single" w:sz="4" w:space="0" w:color="auto"/>
              <w:right w:val="single" w:sz="4" w:space="0" w:color="auto"/>
            </w:tcBorders>
            <w:shd w:val="clear" w:color="auto" w:fill="999999"/>
            <w:vAlign w:val="center"/>
          </w:tcPr>
          <w:p w:rsidR="009F5790" w:rsidRPr="00520076" w:rsidRDefault="009F5790" w:rsidP="006B2A48">
            <w:r w:rsidRPr="00520076">
              <w:t>Version #</w:t>
            </w:r>
          </w:p>
        </w:tc>
        <w:tc>
          <w:tcPr>
            <w:tcW w:w="1750" w:type="dxa"/>
            <w:tcBorders>
              <w:top w:val="single" w:sz="4" w:space="0" w:color="auto"/>
              <w:left w:val="single" w:sz="4" w:space="0" w:color="auto"/>
              <w:bottom w:val="single" w:sz="4" w:space="0" w:color="auto"/>
              <w:right w:val="single" w:sz="4" w:space="0" w:color="auto"/>
            </w:tcBorders>
            <w:shd w:val="clear" w:color="auto" w:fill="999999"/>
            <w:vAlign w:val="center"/>
          </w:tcPr>
          <w:p w:rsidR="009F5790" w:rsidRPr="00520076" w:rsidRDefault="009F5790" w:rsidP="006B2A48">
            <w:r w:rsidRPr="00520076">
              <w:t>Section Changed</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rsidR="009F5790" w:rsidRPr="00520076" w:rsidRDefault="009F5790" w:rsidP="006B2A48">
            <w:r w:rsidRPr="00520076">
              <w:t>Details of changes made</w:t>
            </w:r>
          </w:p>
        </w:tc>
        <w:tc>
          <w:tcPr>
            <w:tcW w:w="2296" w:type="dxa"/>
            <w:tcBorders>
              <w:top w:val="single" w:sz="4" w:space="0" w:color="auto"/>
              <w:left w:val="single" w:sz="4" w:space="0" w:color="auto"/>
              <w:bottom w:val="single" w:sz="4" w:space="0" w:color="auto"/>
              <w:right w:val="single" w:sz="4" w:space="0" w:color="auto"/>
            </w:tcBorders>
            <w:shd w:val="clear" w:color="auto" w:fill="999999"/>
            <w:vAlign w:val="center"/>
          </w:tcPr>
          <w:p w:rsidR="009F5790" w:rsidRPr="00520076" w:rsidRDefault="009F5790" w:rsidP="006B2A48">
            <w:r w:rsidRPr="00520076">
              <w:t>Approved By</w:t>
            </w:r>
          </w:p>
        </w:tc>
      </w:tr>
      <w:tr w:rsidR="009F5790" w:rsidRPr="00520076" w:rsidTr="00F97371">
        <w:trPr>
          <w:trHeight w:val="453"/>
          <w:jc w:val="center"/>
        </w:trPr>
        <w:tc>
          <w:tcPr>
            <w:tcW w:w="359" w:type="dxa"/>
            <w:tcBorders>
              <w:top w:val="single" w:sz="4" w:space="0" w:color="auto"/>
              <w:left w:val="single" w:sz="6" w:space="0" w:color="000000"/>
              <w:bottom w:val="single" w:sz="6" w:space="0" w:color="000000"/>
              <w:right w:val="single" w:sz="6" w:space="0" w:color="000000"/>
            </w:tcBorders>
            <w:vAlign w:val="center"/>
          </w:tcPr>
          <w:p w:rsidR="009F5790" w:rsidRPr="00520076" w:rsidRDefault="009F5790" w:rsidP="006B2A48">
            <w:r w:rsidRPr="00520076">
              <w:t>1</w:t>
            </w:r>
          </w:p>
        </w:tc>
        <w:tc>
          <w:tcPr>
            <w:tcW w:w="1828" w:type="dxa"/>
            <w:tcBorders>
              <w:top w:val="single" w:sz="4" w:space="0" w:color="auto"/>
              <w:left w:val="single" w:sz="6" w:space="0" w:color="000000"/>
              <w:bottom w:val="single" w:sz="6" w:space="0" w:color="000000"/>
              <w:right w:val="single" w:sz="6" w:space="0" w:color="000000"/>
            </w:tcBorders>
            <w:vAlign w:val="center"/>
          </w:tcPr>
          <w:p w:rsidR="009F5790" w:rsidRPr="00520076" w:rsidRDefault="009F5790" w:rsidP="006B2A48"/>
        </w:tc>
        <w:tc>
          <w:tcPr>
            <w:tcW w:w="1047" w:type="dxa"/>
            <w:tcBorders>
              <w:top w:val="single" w:sz="4" w:space="0" w:color="auto"/>
              <w:left w:val="single" w:sz="6" w:space="0" w:color="000000"/>
              <w:bottom w:val="single" w:sz="6" w:space="0" w:color="000000"/>
              <w:right w:val="single" w:sz="6" w:space="0" w:color="000000"/>
            </w:tcBorders>
            <w:vAlign w:val="center"/>
          </w:tcPr>
          <w:p w:rsidR="009F5790" w:rsidRPr="00520076" w:rsidRDefault="009F5790" w:rsidP="006B2A48"/>
        </w:tc>
        <w:tc>
          <w:tcPr>
            <w:tcW w:w="1750" w:type="dxa"/>
            <w:tcBorders>
              <w:top w:val="single" w:sz="4" w:space="0" w:color="auto"/>
              <w:left w:val="single" w:sz="6" w:space="0" w:color="000000"/>
              <w:bottom w:val="single" w:sz="6" w:space="0" w:color="000000"/>
              <w:right w:val="single" w:sz="6" w:space="0" w:color="000000"/>
            </w:tcBorders>
            <w:vAlign w:val="center"/>
          </w:tcPr>
          <w:p w:rsidR="009F5790" w:rsidRPr="00520076" w:rsidRDefault="009F5790" w:rsidP="006B2A48"/>
        </w:tc>
        <w:tc>
          <w:tcPr>
            <w:tcW w:w="2296" w:type="dxa"/>
            <w:tcBorders>
              <w:top w:val="single" w:sz="4" w:space="0" w:color="auto"/>
              <w:left w:val="single" w:sz="6" w:space="0" w:color="000000"/>
              <w:bottom w:val="single" w:sz="6" w:space="0" w:color="000000"/>
              <w:right w:val="single" w:sz="6" w:space="0" w:color="000000"/>
            </w:tcBorders>
            <w:vAlign w:val="center"/>
          </w:tcPr>
          <w:p w:rsidR="009F5790" w:rsidRPr="00520076" w:rsidRDefault="009F5790" w:rsidP="006B2A48"/>
        </w:tc>
        <w:tc>
          <w:tcPr>
            <w:tcW w:w="2296" w:type="dxa"/>
            <w:tcBorders>
              <w:top w:val="single" w:sz="4" w:space="0" w:color="auto"/>
              <w:left w:val="single" w:sz="6" w:space="0" w:color="000000"/>
              <w:bottom w:val="single" w:sz="6" w:space="0" w:color="000000"/>
              <w:right w:val="single" w:sz="6" w:space="0" w:color="000000"/>
            </w:tcBorders>
            <w:vAlign w:val="center"/>
          </w:tcPr>
          <w:p w:rsidR="009F5790" w:rsidRPr="00520076" w:rsidRDefault="009F5790" w:rsidP="006B2A48"/>
        </w:tc>
      </w:tr>
      <w:tr w:rsidR="009F5790" w:rsidRPr="00520076" w:rsidTr="00F97371">
        <w:trPr>
          <w:trHeight w:val="435"/>
          <w:jc w:val="center"/>
        </w:trPr>
        <w:tc>
          <w:tcPr>
            <w:tcW w:w="359" w:type="dxa"/>
            <w:tcBorders>
              <w:top w:val="single" w:sz="6" w:space="0" w:color="000000"/>
              <w:left w:val="single" w:sz="6" w:space="0" w:color="000000"/>
              <w:bottom w:val="single" w:sz="6" w:space="0" w:color="000000"/>
              <w:right w:val="single" w:sz="6" w:space="0" w:color="000000"/>
            </w:tcBorders>
          </w:tcPr>
          <w:p w:rsidR="009F5790" w:rsidRPr="00520076" w:rsidRDefault="009F5790" w:rsidP="006B2A48">
            <w:r w:rsidRPr="00520076">
              <w:t>2</w:t>
            </w:r>
          </w:p>
        </w:tc>
        <w:tc>
          <w:tcPr>
            <w:tcW w:w="1828" w:type="dxa"/>
            <w:tcBorders>
              <w:top w:val="single" w:sz="6" w:space="0" w:color="000000"/>
              <w:left w:val="single" w:sz="6" w:space="0" w:color="000000"/>
              <w:bottom w:val="single" w:sz="6" w:space="0" w:color="000000"/>
              <w:right w:val="single" w:sz="6" w:space="0" w:color="000000"/>
            </w:tcBorders>
          </w:tcPr>
          <w:p w:rsidR="009F5790" w:rsidRPr="00520076" w:rsidRDefault="009F5790" w:rsidP="006B2A48"/>
        </w:tc>
        <w:tc>
          <w:tcPr>
            <w:tcW w:w="1047" w:type="dxa"/>
            <w:tcBorders>
              <w:top w:val="single" w:sz="6" w:space="0" w:color="000000"/>
              <w:left w:val="single" w:sz="6" w:space="0" w:color="000000"/>
              <w:bottom w:val="single" w:sz="6" w:space="0" w:color="000000"/>
              <w:right w:val="single" w:sz="6" w:space="0" w:color="000000"/>
            </w:tcBorders>
          </w:tcPr>
          <w:p w:rsidR="009F5790" w:rsidRPr="00520076" w:rsidRDefault="009F5790" w:rsidP="006B2A48"/>
        </w:tc>
        <w:tc>
          <w:tcPr>
            <w:tcW w:w="1750" w:type="dxa"/>
            <w:tcBorders>
              <w:top w:val="single" w:sz="6" w:space="0" w:color="000000"/>
              <w:left w:val="single" w:sz="6" w:space="0" w:color="000000"/>
              <w:bottom w:val="single" w:sz="6" w:space="0" w:color="000000"/>
              <w:right w:val="single" w:sz="6" w:space="0" w:color="000000"/>
            </w:tcBorders>
          </w:tcPr>
          <w:p w:rsidR="009F5790" w:rsidRPr="00520076" w:rsidRDefault="009F5790" w:rsidP="006B2A48"/>
        </w:tc>
        <w:tc>
          <w:tcPr>
            <w:tcW w:w="2296" w:type="dxa"/>
            <w:tcBorders>
              <w:top w:val="single" w:sz="6" w:space="0" w:color="000000"/>
              <w:left w:val="single" w:sz="6" w:space="0" w:color="000000"/>
              <w:bottom w:val="single" w:sz="6" w:space="0" w:color="000000"/>
              <w:right w:val="single" w:sz="6" w:space="0" w:color="000000"/>
            </w:tcBorders>
          </w:tcPr>
          <w:p w:rsidR="009F5790" w:rsidRPr="00520076" w:rsidRDefault="009F5790" w:rsidP="006B2A48"/>
        </w:tc>
        <w:tc>
          <w:tcPr>
            <w:tcW w:w="2296" w:type="dxa"/>
            <w:tcBorders>
              <w:top w:val="single" w:sz="6" w:space="0" w:color="000000"/>
              <w:left w:val="single" w:sz="6" w:space="0" w:color="000000"/>
              <w:bottom w:val="single" w:sz="6" w:space="0" w:color="000000"/>
              <w:right w:val="single" w:sz="6" w:space="0" w:color="000000"/>
            </w:tcBorders>
          </w:tcPr>
          <w:p w:rsidR="009F5790" w:rsidRPr="00520076" w:rsidRDefault="009F5790" w:rsidP="006B2A48"/>
        </w:tc>
      </w:tr>
    </w:tbl>
    <w:p w:rsidR="009F5790" w:rsidRPr="00520076" w:rsidRDefault="009F5790" w:rsidP="006B2A48"/>
    <w:p w:rsidR="00DD3DC0" w:rsidRPr="00520076" w:rsidRDefault="00DD3DC0" w:rsidP="006B2A48"/>
    <w:sectPr w:rsidR="00DD3DC0" w:rsidRPr="00520076" w:rsidSect="00E218F1">
      <w:headerReference w:type="even" r:id="rId12"/>
      <w:headerReference w:type="default" r:id="rId13"/>
      <w:footerReference w:type="even" r:id="rId14"/>
      <w:footerReference w:type="default" r:id="rId15"/>
      <w:headerReference w:type="first" r:id="rId16"/>
      <w:pgSz w:w="11906" w:h="16838" w:code="9"/>
      <w:pgMar w:top="851" w:right="851" w:bottom="360" w:left="851" w:header="851" w:footer="2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F46" w:rsidRDefault="00593F46" w:rsidP="006B2A48">
      <w:r>
        <w:separator/>
      </w:r>
    </w:p>
    <w:p w:rsidR="00593F46" w:rsidRDefault="00593F46" w:rsidP="006B2A48"/>
    <w:p w:rsidR="00593F46" w:rsidRDefault="00593F46" w:rsidP="006B2A48"/>
    <w:p w:rsidR="00593F46" w:rsidRDefault="00593F46" w:rsidP="006B2A48"/>
    <w:p w:rsidR="00593F46" w:rsidRDefault="00593F46" w:rsidP="006B2A48"/>
    <w:p w:rsidR="00593F46" w:rsidRDefault="00593F46" w:rsidP="006B2A48"/>
    <w:p w:rsidR="00593F46" w:rsidRDefault="00593F46" w:rsidP="006B2A48"/>
    <w:p w:rsidR="00593F46" w:rsidRDefault="00593F46" w:rsidP="006B2A48"/>
    <w:p w:rsidR="00593F46" w:rsidRDefault="00593F46" w:rsidP="006B2A48"/>
  </w:endnote>
  <w:endnote w:type="continuationSeparator" w:id="0">
    <w:p w:rsidR="00593F46" w:rsidRDefault="00593F46" w:rsidP="006B2A48">
      <w:r>
        <w:continuationSeparator/>
      </w:r>
    </w:p>
    <w:p w:rsidR="00593F46" w:rsidRDefault="00593F46" w:rsidP="006B2A48"/>
    <w:p w:rsidR="00593F46" w:rsidRDefault="00593F46" w:rsidP="006B2A48"/>
    <w:p w:rsidR="00593F46" w:rsidRDefault="00593F46" w:rsidP="006B2A48"/>
    <w:p w:rsidR="00593F46" w:rsidRDefault="00593F46" w:rsidP="006B2A48"/>
    <w:p w:rsidR="00593F46" w:rsidRDefault="00593F46" w:rsidP="006B2A48"/>
    <w:p w:rsidR="00593F46" w:rsidRDefault="00593F46" w:rsidP="006B2A48"/>
    <w:p w:rsidR="00593F46" w:rsidRDefault="00593F46" w:rsidP="006B2A48"/>
    <w:p w:rsidR="00593F46" w:rsidRDefault="00593F46" w:rsidP="006B2A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4C0" w:rsidRDefault="008E64C0" w:rsidP="006B2A48">
    <w:pPr>
      <w:pStyle w:val="Footer"/>
    </w:pPr>
  </w:p>
  <w:p w:rsidR="008E64C0" w:rsidRDefault="008E64C0" w:rsidP="006B2A48"/>
  <w:p w:rsidR="008E64C0" w:rsidRDefault="008E64C0" w:rsidP="006B2A48"/>
  <w:p w:rsidR="008E64C0" w:rsidRDefault="008E64C0" w:rsidP="006B2A48"/>
  <w:p w:rsidR="008E64C0" w:rsidRDefault="008E64C0" w:rsidP="006B2A48"/>
  <w:p w:rsidR="008E64C0" w:rsidRDefault="008E64C0" w:rsidP="006B2A48"/>
  <w:p w:rsidR="008E64C0" w:rsidRDefault="008E64C0" w:rsidP="006B2A48"/>
  <w:p w:rsidR="008E64C0" w:rsidRDefault="008E64C0" w:rsidP="006B2A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4C0" w:rsidRDefault="008E64C0" w:rsidP="006B2A48">
    <w:r w:rsidRPr="00DD3832">
      <w:t>©201</w:t>
    </w:r>
    <w:r>
      <w:t>5</w:t>
    </w:r>
    <w:r w:rsidRPr="00DD3832">
      <w:t xml:space="preserve"> Capgemini. All rights reserved.</w:t>
    </w:r>
    <w:r>
      <w:br/>
    </w:r>
    <w:r w:rsidRPr="00DD3832">
      <w:t>The information contained in this document is proprietary and confidential. For Capgemini only.</w:t>
    </w:r>
    <w:r w:rsidRPr="000E00E7">
      <w:rPr>
        <w:color w:val="808080" w:themeColor="background1" w:themeShade="80"/>
      </w:rPr>
      <w:t xml:space="preserve">   </w:t>
    </w:r>
    <w:r w:rsidRPr="008B6B15">
      <w:t xml:space="preserve">| </w:t>
    </w:r>
  </w:p>
  <w:p w:rsidR="008E64C0" w:rsidRPr="00D318E1" w:rsidRDefault="008E64C0" w:rsidP="006B2A48">
    <w:pPr>
      <w:rPr>
        <w:color w:val="808080" w:themeColor="background1" w:themeShade="80"/>
      </w:rPr>
    </w:pPr>
    <w:r w:rsidRPr="00155339">
      <w:t>DMT/RM01/TMP</w:t>
    </w:r>
    <w:r>
      <w:t xml:space="preserve"> 21 </w:t>
    </w:r>
    <w:r w:rsidRPr="008B6B15">
      <w:t>January 2016 |</w:t>
    </w:r>
    <w:r w:rsidRPr="000E00E7">
      <w:rPr>
        <w:color w:val="808080" w:themeColor="background1" w:themeShade="80"/>
      </w:rPr>
      <w:t xml:space="preserve">  </w:t>
    </w:r>
    <w:r>
      <w:t xml:space="preserve"> Version   |   1.1</w:t>
    </w:r>
    <w:r w:rsidRPr="000E00E7">
      <w:rPr>
        <w:color w:val="808080" w:themeColor="background1" w:themeShade="80"/>
      </w:rPr>
      <w:t xml:space="preserve">   |   </w:t>
    </w:r>
    <w:sdt>
      <w:sdtPr>
        <w:rPr>
          <w:color w:val="808080" w:themeColor="background1" w:themeShade="80"/>
          <w:lang w:val="fr-FR"/>
        </w:rPr>
        <w:id w:val="250395305"/>
        <w:docPartObj>
          <w:docPartGallery w:val="Page Numbers (Top of Page)"/>
          <w:docPartUnique/>
        </w:docPartObj>
      </w:sdtPr>
      <w:sdtEndPr>
        <w:rPr>
          <w:color w:val="auto"/>
        </w:rPr>
      </w:sdtEndPr>
      <w:sdtContent>
        <w:r w:rsidRPr="00DD3832">
          <w:rPr>
            <w:lang w:val="fr-FR"/>
          </w:rPr>
          <w:fldChar w:fldCharType="begin"/>
        </w:r>
        <w:r w:rsidRPr="00DD3832">
          <w:rPr>
            <w:lang w:val="fr-FR"/>
          </w:rPr>
          <w:instrText xml:space="preserve"> PAGE </w:instrText>
        </w:r>
        <w:r w:rsidRPr="00DD3832">
          <w:rPr>
            <w:lang w:val="fr-FR"/>
          </w:rPr>
          <w:fldChar w:fldCharType="separate"/>
        </w:r>
        <w:r w:rsidR="00B677E5">
          <w:rPr>
            <w:noProof/>
            <w:lang w:val="fr-FR"/>
          </w:rPr>
          <w:t>15</w:t>
        </w:r>
        <w:r w:rsidRPr="00DD3832">
          <w:rPr>
            <w:lang w:val="fr-FR"/>
          </w:rPr>
          <w:fldChar w:fldCharType="end"/>
        </w:r>
        <w:r>
          <w:rPr>
            <w:lang w:val="fr-FR"/>
          </w:rPr>
          <w:t xml:space="preserve"> / </w:t>
        </w:r>
        <w:r>
          <w:rPr>
            <w:lang w:val="fr-FR"/>
          </w:rPr>
          <w:fldChar w:fldCharType="begin"/>
        </w:r>
        <w:r>
          <w:rPr>
            <w:lang w:val="fr-FR"/>
          </w:rPr>
          <w:instrText xml:space="preserve"> NUMPAGES  </w:instrText>
        </w:r>
        <w:r>
          <w:rPr>
            <w:lang w:val="fr-FR"/>
          </w:rPr>
          <w:fldChar w:fldCharType="separate"/>
        </w:r>
        <w:r w:rsidR="00B677E5">
          <w:rPr>
            <w:noProof/>
            <w:lang w:val="fr-FR"/>
          </w:rPr>
          <w:t>15</w:t>
        </w:r>
        <w:r>
          <w:rPr>
            <w:lang w:val="fr-FR"/>
          </w:rPr>
          <w:fldChar w:fldCharType="end"/>
        </w:r>
      </w:sdtContent>
    </w:sdt>
  </w:p>
  <w:p w:rsidR="008E64C0" w:rsidRDefault="008E64C0" w:rsidP="006B2A48"/>
  <w:p w:rsidR="008E64C0" w:rsidRDefault="008E64C0" w:rsidP="006B2A48"/>
  <w:p w:rsidR="008E64C0" w:rsidRDefault="008E64C0" w:rsidP="006B2A48"/>
  <w:p w:rsidR="008E64C0" w:rsidRDefault="008E64C0" w:rsidP="006B2A48"/>
  <w:p w:rsidR="008E64C0" w:rsidRPr="005E7574" w:rsidRDefault="008E64C0" w:rsidP="006B2A48">
    <w:r>
      <w:t>Capgemini Internal</w:t>
    </w:r>
  </w:p>
  <w:p w:rsidR="008E64C0" w:rsidRDefault="008E64C0" w:rsidP="006B2A48"/>
  <w:p w:rsidR="008E64C0" w:rsidRDefault="008E64C0" w:rsidP="006B2A48"/>
  <w:p w:rsidR="008E64C0" w:rsidRDefault="008E64C0" w:rsidP="006B2A48"/>
  <w:p w:rsidR="008E64C0" w:rsidRDefault="008E64C0" w:rsidP="006B2A48"/>
  <w:p w:rsidR="008E64C0" w:rsidRDefault="008E64C0" w:rsidP="006B2A48"/>
  <w:p w:rsidR="008E64C0" w:rsidRDefault="008E64C0" w:rsidP="006B2A4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F46" w:rsidRDefault="00593F46" w:rsidP="006B2A48">
      <w:r>
        <w:separator/>
      </w:r>
    </w:p>
    <w:p w:rsidR="00593F46" w:rsidRDefault="00593F46" w:rsidP="006B2A48"/>
    <w:p w:rsidR="00593F46" w:rsidRDefault="00593F46" w:rsidP="006B2A48"/>
    <w:p w:rsidR="00593F46" w:rsidRDefault="00593F46" w:rsidP="006B2A48"/>
    <w:p w:rsidR="00593F46" w:rsidRDefault="00593F46" w:rsidP="006B2A48"/>
    <w:p w:rsidR="00593F46" w:rsidRDefault="00593F46" w:rsidP="006B2A48"/>
    <w:p w:rsidR="00593F46" w:rsidRDefault="00593F46" w:rsidP="006B2A48"/>
    <w:p w:rsidR="00593F46" w:rsidRDefault="00593F46" w:rsidP="006B2A48"/>
    <w:p w:rsidR="00593F46" w:rsidRDefault="00593F46" w:rsidP="006B2A48"/>
  </w:footnote>
  <w:footnote w:type="continuationSeparator" w:id="0">
    <w:p w:rsidR="00593F46" w:rsidRDefault="00593F46" w:rsidP="006B2A48">
      <w:r>
        <w:continuationSeparator/>
      </w:r>
    </w:p>
    <w:p w:rsidR="00593F46" w:rsidRDefault="00593F46" w:rsidP="006B2A48"/>
    <w:p w:rsidR="00593F46" w:rsidRDefault="00593F46" w:rsidP="006B2A48"/>
    <w:p w:rsidR="00593F46" w:rsidRDefault="00593F46" w:rsidP="006B2A48"/>
    <w:p w:rsidR="00593F46" w:rsidRDefault="00593F46" w:rsidP="006B2A48"/>
    <w:p w:rsidR="00593F46" w:rsidRDefault="00593F46" w:rsidP="006B2A48"/>
    <w:p w:rsidR="00593F46" w:rsidRDefault="00593F46" w:rsidP="006B2A48"/>
    <w:p w:rsidR="00593F46" w:rsidRDefault="00593F46" w:rsidP="006B2A48"/>
    <w:p w:rsidR="00593F46" w:rsidRDefault="00593F46" w:rsidP="006B2A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4C0" w:rsidRDefault="00593F46" w:rsidP="006B2A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2" o:spid="_x0000_s2050" type="#_x0000_t136" style="position:absolute;left:0;text-align:left;margin-left:0;margin-top:0;width:283.5pt;height:41.25pt;rotation:315;z-index:-251652096;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p w:rsidR="008E64C0" w:rsidRDefault="008E64C0" w:rsidP="006B2A48"/>
  <w:p w:rsidR="008E64C0" w:rsidRDefault="008E64C0" w:rsidP="006B2A48"/>
  <w:p w:rsidR="008E64C0" w:rsidRDefault="008E64C0" w:rsidP="006B2A48"/>
  <w:p w:rsidR="008E64C0" w:rsidRDefault="008E64C0" w:rsidP="006B2A48"/>
  <w:p w:rsidR="008E64C0" w:rsidRDefault="008E64C0" w:rsidP="006B2A48"/>
  <w:p w:rsidR="008E64C0" w:rsidRDefault="008E64C0" w:rsidP="006B2A48"/>
  <w:p w:rsidR="008E64C0" w:rsidRDefault="008E64C0" w:rsidP="006B2A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4C0" w:rsidRDefault="00593F46" w:rsidP="006B2A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3" o:spid="_x0000_s2051" type="#_x0000_t136" style="position:absolute;left:0;text-align:left;margin-left:0;margin-top:0;width:283.5pt;height:41.25pt;rotation:315;z-index:-251650048;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r w:rsidR="008E64C0" w:rsidRPr="003308F8">
      <w:rPr>
        <w:noProof/>
        <w:lang w:eastAsia="en-US"/>
      </w:rPr>
      <w:drawing>
        <wp:anchor distT="0" distB="0" distL="114300" distR="114300" simplePos="0" relativeHeight="251660288" behindDoc="0" locked="1" layoutInCell="1" allowOverlap="0">
          <wp:simplePos x="0" y="0"/>
          <wp:positionH relativeFrom="page">
            <wp:posOffset>533400</wp:posOffset>
          </wp:positionH>
          <wp:positionV relativeFrom="page">
            <wp:posOffset>542925</wp:posOffset>
          </wp:positionV>
          <wp:extent cx="2162175" cy="533400"/>
          <wp:effectExtent l="19050" t="0" r="9525" b="0"/>
          <wp:wrapNone/>
          <wp:docPr id="9" name="Image 5"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gemini_rgb"/>
                  <pic:cNvPicPr>
                    <a:picLocks noChangeAspect="1" noChangeArrowheads="1"/>
                  </pic:cNvPicPr>
                </pic:nvPicPr>
                <pic:blipFill>
                  <a:blip r:embed="rId1"/>
                  <a:stretch>
                    <a:fillRect/>
                  </a:stretch>
                </pic:blipFill>
                <pic:spPr bwMode="auto">
                  <a:xfrm>
                    <a:off x="0" y="0"/>
                    <a:ext cx="2162175" cy="533400"/>
                  </a:xfrm>
                  <a:prstGeom prst="rect">
                    <a:avLst/>
                  </a:prstGeom>
                  <a:solidFill>
                    <a:srgbClr val="FFFFFF"/>
                  </a:solidFill>
                  <a:ln w="9525">
                    <a:noFill/>
                    <a:miter lim="800000"/>
                    <a:headEnd/>
                    <a:tailEnd/>
                  </a:ln>
                </pic:spPr>
              </pic:pic>
            </a:graphicData>
          </a:graphic>
        </wp:anchor>
      </w:drawing>
    </w:r>
    <w:r w:rsidR="008E64C0">
      <w:t>Use Case Specification</w:t>
    </w:r>
  </w:p>
  <w:p w:rsidR="008E64C0" w:rsidRDefault="008E64C0" w:rsidP="006B2A48"/>
  <w:p w:rsidR="008E64C0" w:rsidRDefault="008E64C0" w:rsidP="006B2A48"/>
  <w:p w:rsidR="008E64C0" w:rsidRDefault="008E64C0" w:rsidP="006B2A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4C0" w:rsidRDefault="00593F46" w:rsidP="006B2A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0098071" o:spid="_x0000_s2049" type="#_x0000_t136" style="position:absolute;left:0;text-align:left;margin-left:0;margin-top:0;width:283.5pt;height:41.25pt;rotation:315;z-index:-251654144;mso-position-horizontal:center;mso-position-horizontal-relative:margin;mso-position-vertical:center;mso-position-vertical-relative:margin" o:allowincell="f" fillcolor="#bfbfbf [2412]" stroked="f">
          <v:fill opacity=".5"/>
          <v:textpath style="font-family:&quot;Arial&quot;" string="Company Intern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68B7"/>
    <w:multiLevelType w:val="hybridMultilevel"/>
    <w:tmpl w:val="F8FC7ACC"/>
    <w:lvl w:ilvl="0" w:tplc="396EA540">
      <w:start w:val="1"/>
      <w:numFmt w:val="decimal"/>
      <w:lvlText w:val="%1."/>
      <w:lvlJc w:val="left"/>
      <w:pPr>
        <w:tabs>
          <w:tab w:val="num" w:pos="720"/>
        </w:tabs>
        <w:ind w:left="720" w:hanging="360"/>
      </w:pPr>
      <w:rPr>
        <w:rFonts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42D87"/>
    <w:multiLevelType w:val="hybridMultilevel"/>
    <w:tmpl w:val="A73A05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6C1796"/>
    <w:multiLevelType w:val="multilevel"/>
    <w:tmpl w:val="24E6F91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6544EA"/>
    <w:multiLevelType w:val="hybridMultilevel"/>
    <w:tmpl w:val="F45CFC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F1AB0"/>
    <w:multiLevelType w:val="hybridMultilevel"/>
    <w:tmpl w:val="27FE9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A7447"/>
    <w:multiLevelType w:val="hybridMultilevel"/>
    <w:tmpl w:val="4F5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963DE"/>
    <w:multiLevelType w:val="hybridMultilevel"/>
    <w:tmpl w:val="FE8E12C2"/>
    <w:lvl w:ilvl="0" w:tplc="0409000F">
      <w:start w:val="1"/>
      <w:numFmt w:val="decimal"/>
      <w:pStyle w:val="Bullet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310FF"/>
    <w:multiLevelType w:val="hybridMultilevel"/>
    <w:tmpl w:val="503680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830AA5"/>
    <w:multiLevelType w:val="hybridMultilevel"/>
    <w:tmpl w:val="3F60CDD0"/>
    <w:lvl w:ilvl="0" w:tplc="677EEB7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17461077"/>
    <w:multiLevelType w:val="hybridMultilevel"/>
    <w:tmpl w:val="0C103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B239B"/>
    <w:multiLevelType w:val="multilevel"/>
    <w:tmpl w:val="EF9E2290"/>
    <w:lvl w:ilvl="0">
      <w:start w:val="1"/>
      <w:numFmt w:val="decimal"/>
      <w:lvlText w:val="%1."/>
      <w:lvlJc w:val="left"/>
      <w:pPr>
        <w:ind w:left="1068" w:hanging="360"/>
      </w:pPr>
      <w:rPr>
        <w:rFonts w:hint="default"/>
      </w:rPr>
    </w:lvl>
    <w:lvl w:ilvl="1">
      <w:start w:val="1"/>
      <w:numFmt w:val="decimal"/>
      <w:lvlText w:val="%2."/>
      <w:lvlJc w:val="left"/>
      <w:pPr>
        <w:ind w:left="990" w:hanging="360"/>
      </w:pPr>
      <w:rPr>
        <w:rFonts w:hint="default"/>
      </w:r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1" w15:restartNumberingAfterBreak="0">
    <w:nsid w:val="1F890E3E"/>
    <w:multiLevelType w:val="hybridMultilevel"/>
    <w:tmpl w:val="A3FC8608"/>
    <w:lvl w:ilvl="0" w:tplc="124E76B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1FAC5058"/>
    <w:multiLevelType w:val="hybridMultilevel"/>
    <w:tmpl w:val="9A6C93E6"/>
    <w:lvl w:ilvl="0" w:tplc="7DEC4608">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A6A67"/>
    <w:multiLevelType w:val="hybridMultilevel"/>
    <w:tmpl w:val="EE98CC46"/>
    <w:lvl w:ilvl="0" w:tplc="7438E716">
      <w:start w:val="1"/>
      <w:numFmt w:val="lowerLetter"/>
      <w:pStyle w:val="Number2"/>
      <w:lvlText w:val="%1."/>
      <w:lvlJc w:val="left"/>
      <w:pPr>
        <w:tabs>
          <w:tab w:val="num" w:pos="2282"/>
        </w:tabs>
        <w:ind w:left="2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28637F1"/>
    <w:multiLevelType w:val="hybridMultilevel"/>
    <w:tmpl w:val="9DD0A63C"/>
    <w:lvl w:ilvl="0" w:tplc="0382DC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63B6178"/>
    <w:multiLevelType w:val="hybridMultilevel"/>
    <w:tmpl w:val="2512907E"/>
    <w:lvl w:ilvl="0" w:tplc="06E4D1C6">
      <w:start w:val="1"/>
      <w:numFmt w:val="bullet"/>
      <w:pStyle w:val="Figure"/>
      <w:lvlText w:val=""/>
      <w:lvlJc w:val="left"/>
      <w:pPr>
        <w:tabs>
          <w:tab w:val="num" w:pos="1560"/>
        </w:tabs>
        <w:ind w:left="15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EF4E0B"/>
    <w:multiLevelType w:val="hybridMultilevel"/>
    <w:tmpl w:val="2DCEC408"/>
    <w:lvl w:ilvl="0" w:tplc="8D64BBD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15:restartNumberingAfterBreak="0">
    <w:nsid w:val="27C856CE"/>
    <w:multiLevelType w:val="hybridMultilevel"/>
    <w:tmpl w:val="CD4EE070"/>
    <w:lvl w:ilvl="0" w:tplc="E2D80574">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66060A"/>
    <w:multiLevelType w:val="hybridMultilevel"/>
    <w:tmpl w:val="BAC49484"/>
    <w:lvl w:ilvl="0" w:tplc="396EA540">
      <w:start w:val="1"/>
      <w:numFmt w:val="decimal"/>
      <w:lvlText w:val="%1."/>
      <w:lvlJc w:val="left"/>
      <w:pPr>
        <w:tabs>
          <w:tab w:val="num" w:pos="720"/>
        </w:tabs>
        <w:ind w:left="720" w:hanging="360"/>
      </w:pPr>
      <w:rPr>
        <w:rFonts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B275F5"/>
    <w:multiLevelType w:val="hybridMultilevel"/>
    <w:tmpl w:val="2638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F67AC8"/>
    <w:multiLevelType w:val="hybridMultilevel"/>
    <w:tmpl w:val="57049372"/>
    <w:lvl w:ilvl="0" w:tplc="396EA54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2F2319D6"/>
    <w:multiLevelType w:val="hybridMultilevel"/>
    <w:tmpl w:val="9092C87C"/>
    <w:lvl w:ilvl="0" w:tplc="D138E508">
      <w:start w:val="1"/>
      <w:numFmt w:val="bullet"/>
      <w:lvlRestart w:val="0"/>
      <w:lvlText w:val=""/>
      <w:lvlJc w:val="left"/>
      <w:pPr>
        <w:tabs>
          <w:tab w:val="num" w:pos="720"/>
        </w:tabs>
        <w:ind w:left="72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A935CF"/>
    <w:multiLevelType w:val="hybridMultilevel"/>
    <w:tmpl w:val="F9FAB3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437E4A"/>
    <w:multiLevelType w:val="hybridMultilevel"/>
    <w:tmpl w:val="FFD67CA4"/>
    <w:lvl w:ilvl="0" w:tplc="9160A002">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A2613DF"/>
    <w:multiLevelType w:val="hybridMultilevel"/>
    <w:tmpl w:val="7B1A1A10"/>
    <w:lvl w:ilvl="0" w:tplc="179073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D680405"/>
    <w:multiLevelType w:val="hybridMultilevel"/>
    <w:tmpl w:val="CB6C8A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1B7840"/>
    <w:multiLevelType w:val="hybridMultilevel"/>
    <w:tmpl w:val="509CE504"/>
    <w:lvl w:ilvl="0" w:tplc="62561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E71043D"/>
    <w:multiLevelType w:val="hybridMultilevel"/>
    <w:tmpl w:val="509CE504"/>
    <w:lvl w:ilvl="0" w:tplc="62561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F7D2AC0"/>
    <w:multiLevelType w:val="hybridMultilevel"/>
    <w:tmpl w:val="F802EFAE"/>
    <w:lvl w:ilvl="0" w:tplc="76529B82">
      <w:start w:val="1"/>
      <w:numFmt w:val="decimal"/>
      <w:pStyle w:val="StyleHeading1H1Mainheading1Heading1Heading10Head1h1Sec"/>
      <w:lvlText w:val="%1."/>
      <w:lvlJc w:val="left"/>
      <w:pPr>
        <w:tabs>
          <w:tab w:val="num" w:pos="1776"/>
        </w:tabs>
        <w:ind w:left="1776" w:hanging="360"/>
      </w:pPr>
    </w:lvl>
    <w:lvl w:ilvl="1" w:tplc="EBF243C6">
      <w:numFmt w:val="none"/>
      <w:lvlText w:val=""/>
      <w:lvlJc w:val="left"/>
      <w:pPr>
        <w:tabs>
          <w:tab w:val="num" w:pos="1416"/>
        </w:tabs>
      </w:pPr>
    </w:lvl>
    <w:lvl w:ilvl="2" w:tplc="7A545B72">
      <w:numFmt w:val="none"/>
      <w:lvlText w:val=""/>
      <w:lvlJc w:val="left"/>
      <w:pPr>
        <w:tabs>
          <w:tab w:val="num" w:pos="1416"/>
        </w:tabs>
      </w:pPr>
    </w:lvl>
    <w:lvl w:ilvl="3" w:tplc="9DB0CF26">
      <w:numFmt w:val="none"/>
      <w:lvlText w:val=""/>
      <w:lvlJc w:val="left"/>
      <w:pPr>
        <w:tabs>
          <w:tab w:val="num" w:pos="1416"/>
        </w:tabs>
      </w:pPr>
    </w:lvl>
    <w:lvl w:ilvl="4" w:tplc="9B3CC99E">
      <w:numFmt w:val="none"/>
      <w:lvlText w:val=""/>
      <w:lvlJc w:val="left"/>
      <w:pPr>
        <w:tabs>
          <w:tab w:val="num" w:pos="1416"/>
        </w:tabs>
      </w:pPr>
    </w:lvl>
    <w:lvl w:ilvl="5" w:tplc="27A0B03C">
      <w:numFmt w:val="none"/>
      <w:lvlText w:val=""/>
      <w:lvlJc w:val="left"/>
      <w:pPr>
        <w:tabs>
          <w:tab w:val="num" w:pos="1416"/>
        </w:tabs>
      </w:pPr>
    </w:lvl>
    <w:lvl w:ilvl="6" w:tplc="8FF06D30">
      <w:numFmt w:val="none"/>
      <w:lvlText w:val=""/>
      <w:lvlJc w:val="left"/>
      <w:pPr>
        <w:tabs>
          <w:tab w:val="num" w:pos="1416"/>
        </w:tabs>
      </w:pPr>
    </w:lvl>
    <w:lvl w:ilvl="7" w:tplc="2E1670F6">
      <w:numFmt w:val="none"/>
      <w:lvlText w:val=""/>
      <w:lvlJc w:val="left"/>
      <w:pPr>
        <w:tabs>
          <w:tab w:val="num" w:pos="1416"/>
        </w:tabs>
      </w:pPr>
    </w:lvl>
    <w:lvl w:ilvl="8" w:tplc="128E162C">
      <w:numFmt w:val="none"/>
      <w:lvlText w:val=""/>
      <w:lvlJc w:val="left"/>
      <w:pPr>
        <w:tabs>
          <w:tab w:val="num" w:pos="1416"/>
        </w:tabs>
      </w:pPr>
    </w:lvl>
  </w:abstractNum>
  <w:abstractNum w:abstractNumId="29" w15:restartNumberingAfterBreak="0">
    <w:nsid w:val="51DB79B1"/>
    <w:multiLevelType w:val="hybridMultilevel"/>
    <w:tmpl w:val="B9F228AE"/>
    <w:lvl w:ilvl="0" w:tplc="0409000F">
      <w:start w:val="1"/>
      <w:numFmt w:val="decimal"/>
      <w:lvlText w:val="%1."/>
      <w:lvlJc w:val="left"/>
      <w:pPr>
        <w:tabs>
          <w:tab w:val="num" w:pos="720"/>
        </w:tabs>
        <w:ind w:left="720" w:hanging="360"/>
      </w:pPr>
      <w:rPr>
        <w:rFonts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02571D"/>
    <w:multiLevelType w:val="hybridMultilevel"/>
    <w:tmpl w:val="6C0EEBCC"/>
    <w:lvl w:ilvl="0" w:tplc="0B0AEC2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54730772"/>
    <w:multiLevelType w:val="hybridMultilevel"/>
    <w:tmpl w:val="509CE504"/>
    <w:lvl w:ilvl="0" w:tplc="62561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AC1F0C"/>
    <w:multiLevelType w:val="hybridMultilevel"/>
    <w:tmpl w:val="3C8C29B2"/>
    <w:lvl w:ilvl="0" w:tplc="EEDAD882">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3" w15:restartNumberingAfterBreak="0">
    <w:nsid w:val="55086904"/>
    <w:multiLevelType w:val="hybridMultilevel"/>
    <w:tmpl w:val="A6FE0AA0"/>
    <w:lvl w:ilvl="0" w:tplc="396EA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2F62EE"/>
    <w:multiLevelType w:val="hybridMultilevel"/>
    <w:tmpl w:val="9440E1AA"/>
    <w:lvl w:ilvl="0" w:tplc="FCDC44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9817CCF"/>
    <w:multiLevelType w:val="hybridMultilevel"/>
    <w:tmpl w:val="9440E1AA"/>
    <w:lvl w:ilvl="0" w:tplc="FCDC44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9D72B7"/>
    <w:multiLevelType w:val="hybridMultilevel"/>
    <w:tmpl w:val="980A635E"/>
    <w:lvl w:ilvl="0" w:tplc="F9BAE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1301C24"/>
    <w:multiLevelType w:val="hybridMultilevel"/>
    <w:tmpl w:val="1D44FF98"/>
    <w:lvl w:ilvl="0" w:tplc="396EA54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8" w15:restartNumberingAfterBreak="0">
    <w:nsid w:val="7998051E"/>
    <w:multiLevelType w:val="hybridMultilevel"/>
    <w:tmpl w:val="6DAE45B4"/>
    <w:lvl w:ilvl="0" w:tplc="789677A8">
      <w:start w:val="1"/>
      <w:numFmt w:val="decimal"/>
      <w:lvlText w:val="%1."/>
      <w:lvlJc w:val="left"/>
      <w:pPr>
        <w:ind w:left="1080" w:hanging="360"/>
      </w:pPr>
      <w:rPr>
        <w:rFonts w:ascii="Trebuchet MS" w:eastAsia="Times New Roman" w:hAnsi="Trebuchet MS" w:cs="Arial"/>
      </w:rPr>
    </w:lvl>
    <w:lvl w:ilvl="1" w:tplc="04090019" w:tentative="1">
      <w:start w:val="1"/>
      <w:numFmt w:val="lowerLetter"/>
      <w:lvlText w:val="%2."/>
      <w:lvlJc w:val="left"/>
      <w:pPr>
        <w:ind w:left="1878" w:hanging="360"/>
      </w:pPr>
    </w:lvl>
    <w:lvl w:ilvl="2" w:tplc="0409001B" w:tentative="1">
      <w:start w:val="1"/>
      <w:numFmt w:val="lowerRoman"/>
      <w:lvlText w:val="%3."/>
      <w:lvlJc w:val="right"/>
      <w:pPr>
        <w:ind w:left="2598" w:hanging="180"/>
      </w:pPr>
    </w:lvl>
    <w:lvl w:ilvl="3" w:tplc="0409000F" w:tentative="1">
      <w:start w:val="1"/>
      <w:numFmt w:val="decimal"/>
      <w:lvlText w:val="%4."/>
      <w:lvlJc w:val="left"/>
      <w:pPr>
        <w:ind w:left="3318" w:hanging="360"/>
      </w:pPr>
    </w:lvl>
    <w:lvl w:ilvl="4" w:tplc="04090019" w:tentative="1">
      <w:start w:val="1"/>
      <w:numFmt w:val="lowerLetter"/>
      <w:lvlText w:val="%5."/>
      <w:lvlJc w:val="left"/>
      <w:pPr>
        <w:ind w:left="4038" w:hanging="360"/>
      </w:pPr>
    </w:lvl>
    <w:lvl w:ilvl="5" w:tplc="0409001B" w:tentative="1">
      <w:start w:val="1"/>
      <w:numFmt w:val="lowerRoman"/>
      <w:lvlText w:val="%6."/>
      <w:lvlJc w:val="right"/>
      <w:pPr>
        <w:ind w:left="4758" w:hanging="180"/>
      </w:pPr>
    </w:lvl>
    <w:lvl w:ilvl="6" w:tplc="0409000F" w:tentative="1">
      <w:start w:val="1"/>
      <w:numFmt w:val="decimal"/>
      <w:lvlText w:val="%7."/>
      <w:lvlJc w:val="left"/>
      <w:pPr>
        <w:ind w:left="5478" w:hanging="360"/>
      </w:pPr>
    </w:lvl>
    <w:lvl w:ilvl="7" w:tplc="04090019" w:tentative="1">
      <w:start w:val="1"/>
      <w:numFmt w:val="lowerLetter"/>
      <w:lvlText w:val="%8."/>
      <w:lvlJc w:val="left"/>
      <w:pPr>
        <w:ind w:left="6198" w:hanging="360"/>
      </w:pPr>
    </w:lvl>
    <w:lvl w:ilvl="8" w:tplc="0409001B" w:tentative="1">
      <w:start w:val="1"/>
      <w:numFmt w:val="lowerRoman"/>
      <w:lvlText w:val="%9."/>
      <w:lvlJc w:val="right"/>
      <w:pPr>
        <w:ind w:left="6918" w:hanging="180"/>
      </w:pPr>
    </w:lvl>
  </w:abstractNum>
  <w:abstractNum w:abstractNumId="39" w15:restartNumberingAfterBreak="0">
    <w:nsid w:val="7ADC0FBF"/>
    <w:multiLevelType w:val="hybridMultilevel"/>
    <w:tmpl w:val="A9C2E280"/>
    <w:lvl w:ilvl="0" w:tplc="CEF65F70">
      <w:start w:val="1"/>
      <w:numFmt w:val="decimal"/>
      <w:pStyle w:val="NormalNotesBulleted"/>
      <w:lvlText w:val="%1."/>
      <w:lvlJc w:val="left"/>
      <w:pPr>
        <w:tabs>
          <w:tab w:val="num" w:pos="720"/>
        </w:tabs>
        <w:ind w:left="720" w:hanging="360"/>
      </w:pPr>
    </w:lvl>
    <w:lvl w:ilvl="1" w:tplc="D7D234A8">
      <w:start w:val="3085"/>
      <w:numFmt w:val="bullet"/>
      <w:lvlText w:val="•"/>
      <w:lvlJc w:val="left"/>
      <w:pPr>
        <w:tabs>
          <w:tab w:val="num" w:pos="1440"/>
        </w:tabs>
        <w:ind w:left="1440" w:hanging="360"/>
      </w:pPr>
      <w:rPr>
        <w:rFonts w:ascii="Arial" w:hAnsi="Arial" w:hint="default"/>
      </w:rPr>
    </w:lvl>
    <w:lvl w:ilvl="2" w:tplc="66ECED30" w:tentative="1">
      <w:start w:val="1"/>
      <w:numFmt w:val="decimal"/>
      <w:lvlText w:val="%3."/>
      <w:lvlJc w:val="left"/>
      <w:pPr>
        <w:tabs>
          <w:tab w:val="num" w:pos="2160"/>
        </w:tabs>
        <w:ind w:left="2160" w:hanging="360"/>
      </w:pPr>
    </w:lvl>
    <w:lvl w:ilvl="3" w:tplc="E78C77B2" w:tentative="1">
      <w:start w:val="1"/>
      <w:numFmt w:val="decimal"/>
      <w:lvlText w:val="%4."/>
      <w:lvlJc w:val="left"/>
      <w:pPr>
        <w:tabs>
          <w:tab w:val="num" w:pos="2880"/>
        </w:tabs>
        <w:ind w:left="2880" w:hanging="360"/>
      </w:pPr>
    </w:lvl>
    <w:lvl w:ilvl="4" w:tplc="480EB2A0" w:tentative="1">
      <w:start w:val="1"/>
      <w:numFmt w:val="decimal"/>
      <w:lvlText w:val="%5."/>
      <w:lvlJc w:val="left"/>
      <w:pPr>
        <w:tabs>
          <w:tab w:val="num" w:pos="3600"/>
        </w:tabs>
        <w:ind w:left="3600" w:hanging="360"/>
      </w:pPr>
    </w:lvl>
    <w:lvl w:ilvl="5" w:tplc="10EEF470" w:tentative="1">
      <w:start w:val="1"/>
      <w:numFmt w:val="decimal"/>
      <w:lvlText w:val="%6."/>
      <w:lvlJc w:val="left"/>
      <w:pPr>
        <w:tabs>
          <w:tab w:val="num" w:pos="4320"/>
        </w:tabs>
        <w:ind w:left="4320" w:hanging="360"/>
      </w:pPr>
    </w:lvl>
    <w:lvl w:ilvl="6" w:tplc="22A6B68A" w:tentative="1">
      <w:start w:val="1"/>
      <w:numFmt w:val="decimal"/>
      <w:lvlText w:val="%7."/>
      <w:lvlJc w:val="left"/>
      <w:pPr>
        <w:tabs>
          <w:tab w:val="num" w:pos="5040"/>
        </w:tabs>
        <w:ind w:left="5040" w:hanging="360"/>
      </w:pPr>
    </w:lvl>
    <w:lvl w:ilvl="7" w:tplc="5A281694" w:tentative="1">
      <w:start w:val="1"/>
      <w:numFmt w:val="decimal"/>
      <w:lvlText w:val="%8."/>
      <w:lvlJc w:val="left"/>
      <w:pPr>
        <w:tabs>
          <w:tab w:val="num" w:pos="5760"/>
        </w:tabs>
        <w:ind w:left="5760" w:hanging="360"/>
      </w:pPr>
    </w:lvl>
    <w:lvl w:ilvl="8" w:tplc="B3068B24" w:tentative="1">
      <w:start w:val="1"/>
      <w:numFmt w:val="decimal"/>
      <w:lvlText w:val="%9."/>
      <w:lvlJc w:val="left"/>
      <w:pPr>
        <w:tabs>
          <w:tab w:val="num" w:pos="6480"/>
        </w:tabs>
        <w:ind w:left="6480" w:hanging="360"/>
      </w:pPr>
    </w:lvl>
  </w:abstractNum>
  <w:abstractNum w:abstractNumId="40" w15:restartNumberingAfterBreak="0">
    <w:nsid w:val="7C356248"/>
    <w:multiLevelType w:val="hybridMultilevel"/>
    <w:tmpl w:val="CD7000E2"/>
    <w:lvl w:ilvl="0" w:tplc="F12CD9B0">
      <w:start w:val="1"/>
      <w:numFmt w:val="decimal"/>
      <w:pStyle w:val="Number1"/>
      <w:lvlText w:val="%1."/>
      <w:lvlJc w:val="left"/>
      <w:pPr>
        <w:tabs>
          <w:tab w:val="num" w:pos="1560"/>
        </w:tabs>
        <w:ind w:left="15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9"/>
  </w:num>
  <w:num w:numId="2">
    <w:abstractNumId w:val="6"/>
  </w:num>
  <w:num w:numId="3">
    <w:abstractNumId w:val="15"/>
  </w:num>
  <w:num w:numId="4">
    <w:abstractNumId w:val="40"/>
  </w:num>
  <w:num w:numId="5">
    <w:abstractNumId w:val="13"/>
  </w:num>
  <w:num w:numId="6">
    <w:abstractNumId w:val="28"/>
  </w:num>
  <w:num w:numId="7">
    <w:abstractNumId w:val="21"/>
  </w:num>
  <w:num w:numId="8">
    <w:abstractNumId w:val="2"/>
  </w:num>
  <w:num w:numId="9">
    <w:abstractNumId w:val="17"/>
  </w:num>
  <w:num w:numId="10">
    <w:abstractNumId w:val="19"/>
  </w:num>
  <w:num w:numId="11">
    <w:abstractNumId w:val="5"/>
  </w:num>
  <w:num w:numId="12">
    <w:abstractNumId w:val="26"/>
  </w:num>
  <w:num w:numId="13">
    <w:abstractNumId w:val="34"/>
  </w:num>
  <w:num w:numId="14">
    <w:abstractNumId w:val="24"/>
  </w:num>
  <w:num w:numId="15">
    <w:abstractNumId w:val="14"/>
  </w:num>
  <w:num w:numId="16">
    <w:abstractNumId w:val="30"/>
  </w:num>
  <w:num w:numId="17">
    <w:abstractNumId w:val="8"/>
  </w:num>
  <w:num w:numId="18">
    <w:abstractNumId w:val="27"/>
  </w:num>
  <w:num w:numId="19">
    <w:abstractNumId w:val="35"/>
  </w:num>
  <w:num w:numId="20">
    <w:abstractNumId w:val="10"/>
  </w:num>
  <w:num w:numId="21">
    <w:abstractNumId w:val="36"/>
  </w:num>
  <w:num w:numId="22">
    <w:abstractNumId w:val="16"/>
  </w:num>
  <w:num w:numId="23">
    <w:abstractNumId w:val="31"/>
  </w:num>
  <w:num w:numId="24">
    <w:abstractNumId w:val="9"/>
  </w:num>
  <w:num w:numId="25">
    <w:abstractNumId w:val="12"/>
  </w:num>
  <w:num w:numId="26">
    <w:abstractNumId w:val="37"/>
  </w:num>
  <w:num w:numId="27">
    <w:abstractNumId w:val="20"/>
  </w:num>
  <w:num w:numId="28">
    <w:abstractNumId w:val="32"/>
  </w:num>
  <w:num w:numId="29">
    <w:abstractNumId w:val="33"/>
  </w:num>
  <w:num w:numId="30">
    <w:abstractNumId w:val="11"/>
  </w:num>
  <w:num w:numId="31">
    <w:abstractNumId w:val="23"/>
  </w:num>
  <w:num w:numId="32">
    <w:abstractNumId w:val="29"/>
  </w:num>
  <w:num w:numId="33">
    <w:abstractNumId w:val="4"/>
  </w:num>
  <w:num w:numId="34">
    <w:abstractNumId w:val="38"/>
  </w:num>
  <w:num w:numId="35">
    <w:abstractNumId w:val="3"/>
  </w:num>
  <w:num w:numId="36">
    <w:abstractNumId w:val="25"/>
  </w:num>
  <w:num w:numId="37">
    <w:abstractNumId w:val="7"/>
  </w:num>
  <w:num w:numId="38">
    <w:abstractNumId w:val="22"/>
  </w:num>
  <w:num w:numId="39">
    <w:abstractNumId w:val="1"/>
  </w:num>
  <w:num w:numId="40">
    <w:abstractNumId w:val="18"/>
  </w:num>
  <w:num w:numId="4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8F8"/>
    <w:rsid w:val="00000F69"/>
    <w:rsid w:val="000019F0"/>
    <w:rsid w:val="000063BE"/>
    <w:rsid w:val="00006D67"/>
    <w:rsid w:val="000126FA"/>
    <w:rsid w:val="00014210"/>
    <w:rsid w:val="000240B8"/>
    <w:rsid w:val="000269E1"/>
    <w:rsid w:val="00033A55"/>
    <w:rsid w:val="00034DEB"/>
    <w:rsid w:val="00047654"/>
    <w:rsid w:val="000476F9"/>
    <w:rsid w:val="00075DA5"/>
    <w:rsid w:val="000763F3"/>
    <w:rsid w:val="0008331A"/>
    <w:rsid w:val="00090478"/>
    <w:rsid w:val="000908A0"/>
    <w:rsid w:val="000926FD"/>
    <w:rsid w:val="000958B8"/>
    <w:rsid w:val="00095A69"/>
    <w:rsid w:val="00096043"/>
    <w:rsid w:val="000977D4"/>
    <w:rsid w:val="000A196B"/>
    <w:rsid w:val="000A76BE"/>
    <w:rsid w:val="000B0BB6"/>
    <w:rsid w:val="000C4E8A"/>
    <w:rsid w:val="000C5717"/>
    <w:rsid w:val="000E00E7"/>
    <w:rsid w:val="000E45FA"/>
    <w:rsid w:val="000F036F"/>
    <w:rsid w:val="000F1F8A"/>
    <w:rsid w:val="000F3571"/>
    <w:rsid w:val="000F735A"/>
    <w:rsid w:val="00100855"/>
    <w:rsid w:val="001029AE"/>
    <w:rsid w:val="001168B3"/>
    <w:rsid w:val="001179AE"/>
    <w:rsid w:val="00123172"/>
    <w:rsid w:val="0012666F"/>
    <w:rsid w:val="00137117"/>
    <w:rsid w:val="00141B52"/>
    <w:rsid w:val="00150EC1"/>
    <w:rsid w:val="00151D8F"/>
    <w:rsid w:val="0015207F"/>
    <w:rsid w:val="00155262"/>
    <w:rsid w:val="00155339"/>
    <w:rsid w:val="00156ACF"/>
    <w:rsid w:val="00156BAF"/>
    <w:rsid w:val="00164AD1"/>
    <w:rsid w:val="00166B5F"/>
    <w:rsid w:val="001721EB"/>
    <w:rsid w:val="0017290A"/>
    <w:rsid w:val="0017390A"/>
    <w:rsid w:val="001804C0"/>
    <w:rsid w:val="00190265"/>
    <w:rsid w:val="00195F42"/>
    <w:rsid w:val="0019751B"/>
    <w:rsid w:val="001A09F1"/>
    <w:rsid w:val="001A1E4F"/>
    <w:rsid w:val="001A597C"/>
    <w:rsid w:val="001C149C"/>
    <w:rsid w:val="001C4D77"/>
    <w:rsid w:val="001C59F0"/>
    <w:rsid w:val="001E34E0"/>
    <w:rsid w:val="001E3B75"/>
    <w:rsid w:val="001F2976"/>
    <w:rsid w:val="001F717C"/>
    <w:rsid w:val="00201D1D"/>
    <w:rsid w:val="002236DA"/>
    <w:rsid w:val="00225467"/>
    <w:rsid w:val="00233482"/>
    <w:rsid w:val="0023625D"/>
    <w:rsid w:val="00240460"/>
    <w:rsid w:val="002572DB"/>
    <w:rsid w:val="00262515"/>
    <w:rsid w:val="00281B95"/>
    <w:rsid w:val="002A0AFB"/>
    <w:rsid w:val="002B19FC"/>
    <w:rsid w:val="002B1A05"/>
    <w:rsid w:val="002B4065"/>
    <w:rsid w:val="002B5E3F"/>
    <w:rsid w:val="002C04C0"/>
    <w:rsid w:val="002C0845"/>
    <w:rsid w:val="002D00FE"/>
    <w:rsid w:val="002D0988"/>
    <w:rsid w:val="002D3A62"/>
    <w:rsid w:val="002F046F"/>
    <w:rsid w:val="00302440"/>
    <w:rsid w:val="00303E5A"/>
    <w:rsid w:val="003113EF"/>
    <w:rsid w:val="00312C6A"/>
    <w:rsid w:val="003308F8"/>
    <w:rsid w:val="00332A79"/>
    <w:rsid w:val="00334B92"/>
    <w:rsid w:val="00337E6A"/>
    <w:rsid w:val="00367678"/>
    <w:rsid w:val="003800DB"/>
    <w:rsid w:val="00381D68"/>
    <w:rsid w:val="003938BD"/>
    <w:rsid w:val="00395294"/>
    <w:rsid w:val="00395FCB"/>
    <w:rsid w:val="003A0D06"/>
    <w:rsid w:val="003A129D"/>
    <w:rsid w:val="003B2A6D"/>
    <w:rsid w:val="003B366C"/>
    <w:rsid w:val="003C3F72"/>
    <w:rsid w:val="003C5A7F"/>
    <w:rsid w:val="003C5B31"/>
    <w:rsid w:val="003F0669"/>
    <w:rsid w:val="003F3EAD"/>
    <w:rsid w:val="003F6557"/>
    <w:rsid w:val="004027C9"/>
    <w:rsid w:val="0040490D"/>
    <w:rsid w:val="00405747"/>
    <w:rsid w:val="00406694"/>
    <w:rsid w:val="00407951"/>
    <w:rsid w:val="00412533"/>
    <w:rsid w:val="004337CA"/>
    <w:rsid w:val="004347D3"/>
    <w:rsid w:val="00437A62"/>
    <w:rsid w:val="00441809"/>
    <w:rsid w:val="00447438"/>
    <w:rsid w:val="004568E7"/>
    <w:rsid w:val="004649E1"/>
    <w:rsid w:val="004659DF"/>
    <w:rsid w:val="00470AA6"/>
    <w:rsid w:val="00470DDB"/>
    <w:rsid w:val="00472619"/>
    <w:rsid w:val="00472DB3"/>
    <w:rsid w:val="004860B0"/>
    <w:rsid w:val="004A7DCD"/>
    <w:rsid w:val="004B2970"/>
    <w:rsid w:val="004B79CB"/>
    <w:rsid w:val="004C3902"/>
    <w:rsid w:val="004D0F63"/>
    <w:rsid w:val="004E4F87"/>
    <w:rsid w:val="004E7445"/>
    <w:rsid w:val="004E7F9D"/>
    <w:rsid w:val="00514206"/>
    <w:rsid w:val="00517F4B"/>
    <w:rsid w:val="00520076"/>
    <w:rsid w:val="00530E5A"/>
    <w:rsid w:val="00533C98"/>
    <w:rsid w:val="0053544D"/>
    <w:rsid w:val="005460E7"/>
    <w:rsid w:val="00552298"/>
    <w:rsid w:val="00552AEE"/>
    <w:rsid w:val="00563E73"/>
    <w:rsid w:val="00575C79"/>
    <w:rsid w:val="005778C2"/>
    <w:rsid w:val="00593F46"/>
    <w:rsid w:val="005A785F"/>
    <w:rsid w:val="005B3604"/>
    <w:rsid w:val="005C37DE"/>
    <w:rsid w:val="005C4A4C"/>
    <w:rsid w:val="005D4827"/>
    <w:rsid w:val="005D4FAC"/>
    <w:rsid w:val="005E5169"/>
    <w:rsid w:val="005E5A8F"/>
    <w:rsid w:val="005E7574"/>
    <w:rsid w:val="005F2A44"/>
    <w:rsid w:val="005F3849"/>
    <w:rsid w:val="005F5D3E"/>
    <w:rsid w:val="00605B2D"/>
    <w:rsid w:val="00616247"/>
    <w:rsid w:val="0062492D"/>
    <w:rsid w:val="00625D6F"/>
    <w:rsid w:val="00625ECB"/>
    <w:rsid w:val="006349A0"/>
    <w:rsid w:val="00636666"/>
    <w:rsid w:val="006403D2"/>
    <w:rsid w:val="0064259A"/>
    <w:rsid w:val="0064586A"/>
    <w:rsid w:val="00652465"/>
    <w:rsid w:val="006547C9"/>
    <w:rsid w:val="006558D1"/>
    <w:rsid w:val="00667576"/>
    <w:rsid w:val="00667BB0"/>
    <w:rsid w:val="00672BF6"/>
    <w:rsid w:val="0067309F"/>
    <w:rsid w:val="00681E59"/>
    <w:rsid w:val="006904E3"/>
    <w:rsid w:val="006A615C"/>
    <w:rsid w:val="006B0A33"/>
    <w:rsid w:val="006B2A48"/>
    <w:rsid w:val="006C062A"/>
    <w:rsid w:val="006C0723"/>
    <w:rsid w:val="006C57D9"/>
    <w:rsid w:val="006D7F91"/>
    <w:rsid w:val="006E47FA"/>
    <w:rsid w:val="006F1565"/>
    <w:rsid w:val="007251E9"/>
    <w:rsid w:val="007432CC"/>
    <w:rsid w:val="00746203"/>
    <w:rsid w:val="00755A73"/>
    <w:rsid w:val="00773BF8"/>
    <w:rsid w:val="00775844"/>
    <w:rsid w:val="00775D51"/>
    <w:rsid w:val="00785E12"/>
    <w:rsid w:val="00790A92"/>
    <w:rsid w:val="00791AC0"/>
    <w:rsid w:val="007932AB"/>
    <w:rsid w:val="007A16C6"/>
    <w:rsid w:val="007B3948"/>
    <w:rsid w:val="007B4E6B"/>
    <w:rsid w:val="007C59F0"/>
    <w:rsid w:val="007C7699"/>
    <w:rsid w:val="007F00A8"/>
    <w:rsid w:val="007F5A63"/>
    <w:rsid w:val="007F6B29"/>
    <w:rsid w:val="008036AF"/>
    <w:rsid w:val="00805121"/>
    <w:rsid w:val="00832F6B"/>
    <w:rsid w:val="00850205"/>
    <w:rsid w:val="00873635"/>
    <w:rsid w:val="00881250"/>
    <w:rsid w:val="00882A5D"/>
    <w:rsid w:val="00897942"/>
    <w:rsid w:val="008A6642"/>
    <w:rsid w:val="008A6D4C"/>
    <w:rsid w:val="008A7999"/>
    <w:rsid w:val="008B4081"/>
    <w:rsid w:val="008B6B15"/>
    <w:rsid w:val="008C3099"/>
    <w:rsid w:val="008D1CF1"/>
    <w:rsid w:val="008D634D"/>
    <w:rsid w:val="008E4500"/>
    <w:rsid w:val="008E64C0"/>
    <w:rsid w:val="008F1EA4"/>
    <w:rsid w:val="0091275A"/>
    <w:rsid w:val="00913248"/>
    <w:rsid w:val="00935785"/>
    <w:rsid w:val="009410F1"/>
    <w:rsid w:val="00944087"/>
    <w:rsid w:val="00947A7F"/>
    <w:rsid w:val="009546AD"/>
    <w:rsid w:val="00974F4C"/>
    <w:rsid w:val="009768DB"/>
    <w:rsid w:val="00980046"/>
    <w:rsid w:val="00980273"/>
    <w:rsid w:val="009829D6"/>
    <w:rsid w:val="0098706E"/>
    <w:rsid w:val="009A6B54"/>
    <w:rsid w:val="009A7052"/>
    <w:rsid w:val="009B4999"/>
    <w:rsid w:val="009B7EB3"/>
    <w:rsid w:val="009C6FC6"/>
    <w:rsid w:val="009D1409"/>
    <w:rsid w:val="009D2AA4"/>
    <w:rsid w:val="009F3379"/>
    <w:rsid w:val="009F5790"/>
    <w:rsid w:val="00A10DE5"/>
    <w:rsid w:val="00A1407A"/>
    <w:rsid w:val="00A2562A"/>
    <w:rsid w:val="00A267A5"/>
    <w:rsid w:val="00A33C06"/>
    <w:rsid w:val="00A3401E"/>
    <w:rsid w:val="00A42641"/>
    <w:rsid w:val="00A44F50"/>
    <w:rsid w:val="00A57E38"/>
    <w:rsid w:val="00A62279"/>
    <w:rsid w:val="00A65EC7"/>
    <w:rsid w:val="00A96363"/>
    <w:rsid w:val="00A971EE"/>
    <w:rsid w:val="00AA0A25"/>
    <w:rsid w:val="00AA3B75"/>
    <w:rsid w:val="00AB4D72"/>
    <w:rsid w:val="00AC4943"/>
    <w:rsid w:val="00AC5B91"/>
    <w:rsid w:val="00AD055E"/>
    <w:rsid w:val="00AD5977"/>
    <w:rsid w:val="00AE0040"/>
    <w:rsid w:val="00AE0EA8"/>
    <w:rsid w:val="00AE2BDD"/>
    <w:rsid w:val="00AE5596"/>
    <w:rsid w:val="00AE6300"/>
    <w:rsid w:val="00AE6C7C"/>
    <w:rsid w:val="00AE6DB3"/>
    <w:rsid w:val="00AE763E"/>
    <w:rsid w:val="00AF402D"/>
    <w:rsid w:val="00AF5631"/>
    <w:rsid w:val="00B077E4"/>
    <w:rsid w:val="00B136BF"/>
    <w:rsid w:val="00B2155A"/>
    <w:rsid w:val="00B231E6"/>
    <w:rsid w:val="00B330B2"/>
    <w:rsid w:val="00B34985"/>
    <w:rsid w:val="00B34EB6"/>
    <w:rsid w:val="00B45EA4"/>
    <w:rsid w:val="00B664F1"/>
    <w:rsid w:val="00B677E5"/>
    <w:rsid w:val="00B75FFD"/>
    <w:rsid w:val="00B80750"/>
    <w:rsid w:val="00B80A61"/>
    <w:rsid w:val="00B8673A"/>
    <w:rsid w:val="00B95C16"/>
    <w:rsid w:val="00BB676D"/>
    <w:rsid w:val="00BC420B"/>
    <w:rsid w:val="00BE22FF"/>
    <w:rsid w:val="00C037B5"/>
    <w:rsid w:val="00C06128"/>
    <w:rsid w:val="00C13234"/>
    <w:rsid w:val="00C13A48"/>
    <w:rsid w:val="00C24AC2"/>
    <w:rsid w:val="00C2592A"/>
    <w:rsid w:val="00C3602B"/>
    <w:rsid w:val="00C37DC8"/>
    <w:rsid w:val="00C45055"/>
    <w:rsid w:val="00C5001E"/>
    <w:rsid w:val="00C561CF"/>
    <w:rsid w:val="00C57E5C"/>
    <w:rsid w:val="00C653F2"/>
    <w:rsid w:val="00C65776"/>
    <w:rsid w:val="00C65A03"/>
    <w:rsid w:val="00C77F9D"/>
    <w:rsid w:val="00C8144A"/>
    <w:rsid w:val="00C82F93"/>
    <w:rsid w:val="00C84AE8"/>
    <w:rsid w:val="00C9275B"/>
    <w:rsid w:val="00C934E4"/>
    <w:rsid w:val="00C97676"/>
    <w:rsid w:val="00CB1CCF"/>
    <w:rsid w:val="00CB53F9"/>
    <w:rsid w:val="00CD3D99"/>
    <w:rsid w:val="00CD7112"/>
    <w:rsid w:val="00CE7A74"/>
    <w:rsid w:val="00CF16FB"/>
    <w:rsid w:val="00CF258F"/>
    <w:rsid w:val="00D00798"/>
    <w:rsid w:val="00D0348C"/>
    <w:rsid w:val="00D06D60"/>
    <w:rsid w:val="00D12ADC"/>
    <w:rsid w:val="00D16345"/>
    <w:rsid w:val="00D316EB"/>
    <w:rsid w:val="00D318E1"/>
    <w:rsid w:val="00D3313B"/>
    <w:rsid w:val="00D40824"/>
    <w:rsid w:val="00D54035"/>
    <w:rsid w:val="00D55179"/>
    <w:rsid w:val="00D55A54"/>
    <w:rsid w:val="00D62EB9"/>
    <w:rsid w:val="00D73485"/>
    <w:rsid w:val="00D805E4"/>
    <w:rsid w:val="00DA1D79"/>
    <w:rsid w:val="00DA50D4"/>
    <w:rsid w:val="00DC10E3"/>
    <w:rsid w:val="00DC3B24"/>
    <w:rsid w:val="00DC40E6"/>
    <w:rsid w:val="00DD3832"/>
    <w:rsid w:val="00DD3DC0"/>
    <w:rsid w:val="00DE0D74"/>
    <w:rsid w:val="00DE6713"/>
    <w:rsid w:val="00DE7CE8"/>
    <w:rsid w:val="00DF0914"/>
    <w:rsid w:val="00E12319"/>
    <w:rsid w:val="00E12388"/>
    <w:rsid w:val="00E1404C"/>
    <w:rsid w:val="00E14DD9"/>
    <w:rsid w:val="00E16BB7"/>
    <w:rsid w:val="00E218F1"/>
    <w:rsid w:val="00E26304"/>
    <w:rsid w:val="00E367B0"/>
    <w:rsid w:val="00E36B88"/>
    <w:rsid w:val="00E433AC"/>
    <w:rsid w:val="00E85ABD"/>
    <w:rsid w:val="00EA36BC"/>
    <w:rsid w:val="00EB1193"/>
    <w:rsid w:val="00EB34F8"/>
    <w:rsid w:val="00EB6CD6"/>
    <w:rsid w:val="00ED7534"/>
    <w:rsid w:val="00EE0FEC"/>
    <w:rsid w:val="00EF1110"/>
    <w:rsid w:val="00EF1A5C"/>
    <w:rsid w:val="00F01F36"/>
    <w:rsid w:val="00F02E37"/>
    <w:rsid w:val="00F049DC"/>
    <w:rsid w:val="00F11BF2"/>
    <w:rsid w:val="00F24FDB"/>
    <w:rsid w:val="00F27F5E"/>
    <w:rsid w:val="00F31BF2"/>
    <w:rsid w:val="00F3202B"/>
    <w:rsid w:val="00F53256"/>
    <w:rsid w:val="00F54A18"/>
    <w:rsid w:val="00F56846"/>
    <w:rsid w:val="00F64A4A"/>
    <w:rsid w:val="00F65108"/>
    <w:rsid w:val="00F72EFB"/>
    <w:rsid w:val="00F76F15"/>
    <w:rsid w:val="00F8410D"/>
    <w:rsid w:val="00F8728A"/>
    <w:rsid w:val="00F921D4"/>
    <w:rsid w:val="00F94C03"/>
    <w:rsid w:val="00F9573D"/>
    <w:rsid w:val="00F97371"/>
    <w:rsid w:val="00FA69D6"/>
    <w:rsid w:val="00FB1AE4"/>
    <w:rsid w:val="00FB2BD9"/>
    <w:rsid w:val="00FC181B"/>
    <w:rsid w:val="00FC45A5"/>
    <w:rsid w:val="00FF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FB24E7F-5521-4EE0-B878-8BFAF2D87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6B2A48"/>
    <w:pPr>
      <w:tabs>
        <w:tab w:val="left" w:pos="9639"/>
      </w:tabs>
      <w:spacing w:after="0" w:line="240" w:lineRule="auto"/>
    </w:pPr>
    <w:rPr>
      <w:rFonts w:ascii="Trebuchet MS" w:eastAsia="Times New Roman" w:hAnsi="Trebuchet MS" w:cs="Arial"/>
      <w:sz w:val="20"/>
      <w:szCs w:val="20"/>
      <w:lang w:eastAsia="fr-FR" w:bidi="ar-SA"/>
    </w:rPr>
  </w:style>
  <w:style w:type="paragraph" w:styleId="Heading1">
    <w:name w:val="heading 1"/>
    <w:aliases w:val="H1,Main heading,1 Heading 1,Heading 10,Head1,h1,Section,GE Heading 1,Main Heading,l1,Header 1,Chapter Heading,Titre§,II+,I,Section Head,Perot,L1,MainHeader,ASAPHeading 1,ShaileshHeading 1,Part,Heading apps,BMS Heading 1,Part1,Part2"/>
    <w:basedOn w:val="Normal"/>
    <w:next w:val="Normal"/>
    <w:link w:val="Heading1Char"/>
    <w:qFormat/>
    <w:rsid w:val="00F56846"/>
    <w:pPr>
      <w:spacing w:before="300" w:after="40" w:line="276" w:lineRule="auto"/>
      <w:outlineLvl w:val="0"/>
    </w:pPr>
    <w:rPr>
      <w:rFonts w:asciiTheme="majorHAnsi" w:eastAsiaTheme="majorEastAsia" w:hAnsiTheme="majorHAnsi" w:cstheme="majorBidi"/>
      <w:b/>
      <w:bCs/>
      <w:color w:val="ED771A" w:themeColor="accent2"/>
      <w:sz w:val="24"/>
      <w:szCs w:val="22"/>
    </w:rPr>
  </w:style>
  <w:style w:type="paragraph" w:styleId="Heading2">
    <w:name w:val="heading 2"/>
    <w:basedOn w:val="Normal"/>
    <w:next w:val="Normal"/>
    <w:link w:val="Heading2Char"/>
    <w:unhideWhenUsed/>
    <w:qFormat/>
    <w:rsid w:val="00E26304"/>
    <w:pPr>
      <w:spacing w:before="300" w:after="40" w:line="276" w:lineRule="auto"/>
      <w:ind w:left="144"/>
      <w:contextualSpacing/>
      <w:outlineLvl w:val="1"/>
    </w:pPr>
    <w:rPr>
      <w:rFonts w:asciiTheme="majorHAnsi" w:eastAsiaTheme="majorEastAsia" w:hAnsiTheme="majorHAnsi" w:cstheme="majorBidi"/>
      <w:b/>
      <w:bCs/>
      <w:color w:val="ED771A" w:themeColor="accent2"/>
      <w:sz w:val="22"/>
      <w:szCs w:val="22"/>
    </w:rPr>
  </w:style>
  <w:style w:type="paragraph" w:styleId="Heading3">
    <w:name w:val="heading 3"/>
    <w:basedOn w:val="Normal"/>
    <w:next w:val="Normal"/>
    <w:link w:val="Heading3Char"/>
    <w:unhideWhenUsed/>
    <w:qFormat/>
    <w:rsid w:val="002D0988"/>
    <w:pPr>
      <w:pBdr>
        <w:left w:val="single" w:sz="48" w:space="2" w:color="ED771A" w:themeColor="accent2"/>
        <w:bottom w:val="single" w:sz="4" w:space="0" w:color="ED771A" w:themeColor="accent2"/>
      </w:pBdr>
      <w:spacing w:before="200" w:after="100"/>
      <w:ind w:left="144"/>
      <w:contextualSpacing/>
      <w:outlineLvl w:val="2"/>
    </w:pPr>
    <w:rPr>
      <w:rFonts w:asciiTheme="majorHAnsi" w:eastAsiaTheme="majorEastAsia" w:hAnsiTheme="majorHAnsi" w:cstheme="majorBidi"/>
      <w:b/>
      <w:bCs/>
      <w:color w:val="B6580E" w:themeColor="accent2" w:themeShade="BF"/>
      <w:sz w:val="22"/>
      <w:szCs w:val="22"/>
    </w:rPr>
  </w:style>
  <w:style w:type="paragraph" w:styleId="Heading4">
    <w:name w:val="heading 4"/>
    <w:basedOn w:val="Normal"/>
    <w:next w:val="Normal"/>
    <w:link w:val="Heading4Char"/>
    <w:unhideWhenUsed/>
    <w:qFormat/>
    <w:rsid w:val="002D0988"/>
    <w:pPr>
      <w:pBdr>
        <w:left w:val="single" w:sz="4" w:space="2" w:color="ED771A" w:themeColor="accent2"/>
        <w:bottom w:val="single" w:sz="4" w:space="2" w:color="ED771A" w:themeColor="accent2"/>
      </w:pBdr>
      <w:spacing w:before="200" w:after="100"/>
      <w:ind w:left="86"/>
      <w:contextualSpacing/>
      <w:outlineLvl w:val="3"/>
    </w:pPr>
    <w:rPr>
      <w:rFonts w:asciiTheme="majorHAnsi" w:eastAsiaTheme="majorEastAsia" w:hAnsiTheme="majorHAnsi" w:cstheme="majorBidi"/>
      <w:b/>
      <w:bCs/>
      <w:color w:val="B6580E" w:themeColor="accent2" w:themeShade="BF"/>
      <w:sz w:val="22"/>
      <w:szCs w:val="22"/>
    </w:rPr>
  </w:style>
  <w:style w:type="paragraph" w:styleId="Heading5">
    <w:name w:val="heading 5"/>
    <w:basedOn w:val="Normal"/>
    <w:next w:val="Normal"/>
    <w:link w:val="Heading5Char"/>
    <w:unhideWhenUsed/>
    <w:qFormat/>
    <w:rsid w:val="002D0988"/>
    <w:pPr>
      <w:pBdr>
        <w:left w:val="dotted" w:sz="4" w:space="2" w:color="ED771A" w:themeColor="accent2"/>
        <w:bottom w:val="dotted" w:sz="4" w:space="2" w:color="ED771A" w:themeColor="accent2"/>
      </w:pBdr>
      <w:spacing w:before="200" w:after="100"/>
      <w:ind w:left="86"/>
      <w:contextualSpacing/>
      <w:outlineLvl w:val="4"/>
    </w:pPr>
    <w:rPr>
      <w:rFonts w:asciiTheme="majorHAnsi" w:eastAsiaTheme="majorEastAsia" w:hAnsiTheme="majorHAnsi" w:cstheme="majorBidi"/>
      <w:b/>
      <w:bCs/>
      <w:color w:val="B6580E" w:themeColor="accent2" w:themeShade="BF"/>
      <w:sz w:val="22"/>
      <w:szCs w:val="22"/>
    </w:rPr>
  </w:style>
  <w:style w:type="paragraph" w:styleId="Heading6">
    <w:name w:val="heading 6"/>
    <w:basedOn w:val="Normal"/>
    <w:next w:val="Normal"/>
    <w:link w:val="Heading6Char"/>
    <w:unhideWhenUsed/>
    <w:qFormat/>
    <w:rsid w:val="002D0988"/>
    <w:pPr>
      <w:pBdr>
        <w:bottom w:val="single" w:sz="4" w:space="2" w:color="F7C8A3" w:themeColor="accent2" w:themeTint="66"/>
      </w:pBdr>
      <w:spacing w:before="200" w:after="100"/>
      <w:contextualSpacing/>
      <w:outlineLvl w:val="5"/>
    </w:pPr>
    <w:rPr>
      <w:rFonts w:asciiTheme="majorHAnsi" w:eastAsiaTheme="majorEastAsia" w:hAnsiTheme="majorHAnsi" w:cstheme="majorBidi"/>
      <w:color w:val="B6580E" w:themeColor="accent2" w:themeShade="BF"/>
      <w:sz w:val="22"/>
      <w:szCs w:val="22"/>
    </w:rPr>
  </w:style>
  <w:style w:type="paragraph" w:styleId="Heading7">
    <w:name w:val="heading 7"/>
    <w:basedOn w:val="Normal"/>
    <w:next w:val="Normal"/>
    <w:link w:val="Heading7Char"/>
    <w:unhideWhenUsed/>
    <w:qFormat/>
    <w:rsid w:val="002D0988"/>
    <w:pPr>
      <w:pBdr>
        <w:bottom w:val="dotted" w:sz="4" w:space="2" w:color="F4AD75" w:themeColor="accent2" w:themeTint="99"/>
      </w:pBdr>
      <w:spacing w:before="200" w:after="100"/>
      <w:contextualSpacing/>
      <w:outlineLvl w:val="6"/>
    </w:pPr>
    <w:rPr>
      <w:rFonts w:asciiTheme="majorHAnsi" w:eastAsiaTheme="majorEastAsia" w:hAnsiTheme="majorHAnsi" w:cstheme="majorBidi"/>
      <w:color w:val="B6580E" w:themeColor="accent2" w:themeShade="BF"/>
      <w:sz w:val="22"/>
      <w:szCs w:val="22"/>
    </w:rPr>
  </w:style>
  <w:style w:type="paragraph" w:styleId="Heading8">
    <w:name w:val="heading 8"/>
    <w:basedOn w:val="Normal"/>
    <w:next w:val="Normal"/>
    <w:link w:val="Heading8Char"/>
    <w:unhideWhenUsed/>
    <w:qFormat/>
    <w:rsid w:val="002D0988"/>
    <w:pPr>
      <w:spacing w:before="200" w:after="100"/>
      <w:contextualSpacing/>
      <w:outlineLvl w:val="7"/>
    </w:pPr>
    <w:rPr>
      <w:rFonts w:asciiTheme="majorHAnsi" w:eastAsiaTheme="majorEastAsia" w:hAnsiTheme="majorHAnsi" w:cstheme="majorBidi"/>
      <w:color w:val="ED771A" w:themeColor="accent2"/>
      <w:sz w:val="22"/>
      <w:szCs w:val="22"/>
    </w:rPr>
  </w:style>
  <w:style w:type="paragraph" w:styleId="Heading9">
    <w:name w:val="heading 9"/>
    <w:basedOn w:val="Normal"/>
    <w:next w:val="Normal"/>
    <w:link w:val="Heading9Char"/>
    <w:unhideWhenUsed/>
    <w:qFormat/>
    <w:rsid w:val="002D0988"/>
    <w:pPr>
      <w:spacing w:before="200" w:after="100"/>
      <w:contextualSpacing/>
      <w:outlineLvl w:val="8"/>
    </w:pPr>
    <w:rPr>
      <w:rFonts w:asciiTheme="majorHAnsi" w:eastAsiaTheme="majorEastAsia" w:hAnsiTheme="majorHAnsi" w:cstheme="majorBidi"/>
      <w:color w:val="ED771A"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Main heading Char,1 Heading 1 Char,Heading 10 Char,Head1 Char,h1 Char,Section Char,GE Heading 1 Char,Main Heading Char,l1 Char,Header 1 Char,Chapter Heading Char,Titre§ Char,II+ Char,I Char,Section Head Char,Perot Char,L1 Char"/>
    <w:basedOn w:val="DefaultParagraphFont"/>
    <w:link w:val="Heading1"/>
    <w:rsid w:val="00F56846"/>
    <w:rPr>
      <w:rFonts w:asciiTheme="majorHAnsi" w:eastAsiaTheme="majorEastAsia" w:hAnsiTheme="majorHAnsi" w:cstheme="majorBidi"/>
      <w:b/>
      <w:bCs/>
      <w:color w:val="ED771A" w:themeColor="accent2"/>
      <w:sz w:val="24"/>
      <w:lang w:eastAsia="fr-FR" w:bidi="ar-SA"/>
    </w:rPr>
  </w:style>
  <w:style w:type="character" w:customStyle="1" w:styleId="Heading2Char">
    <w:name w:val="Heading 2 Char"/>
    <w:basedOn w:val="DefaultParagraphFont"/>
    <w:link w:val="Heading2"/>
    <w:rsid w:val="00E26304"/>
    <w:rPr>
      <w:rFonts w:asciiTheme="majorHAnsi" w:eastAsiaTheme="majorEastAsia" w:hAnsiTheme="majorHAnsi" w:cstheme="majorBidi"/>
      <w:b/>
      <w:bCs/>
      <w:color w:val="ED771A" w:themeColor="accent2"/>
      <w:lang w:eastAsia="fr-FR" w:bidi="ar-SA"/>
    </w:rPr>
  </w:style>
  <w:style w:type="character" w:customStyle="1" w:styleId="Heading3Char">
    <w:name w:val="Heading 3 Char"/>
    <w:basedOn w:val="DefaultParagraphFont"/>
    <w:link w:val="Heading3"/>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4Char">
    <w:name w:val="Heading 4 Char"/>
    <w:basedOn w:val="DefaultParagraphFont"/>
    <w:link w:val="Heading4"/>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5Char">
    <w:name w:val="Heading 5 Char"/>
    <w:basedOn w:val="DefaultParagraphFont"/>
    <w:link w:val="Heading5"/>
    <w:uiPriority w:val="9"/>
    <w:semiHidden/>
    <w:rsid w:val="002D0988"/>
    <w:rPr>
      <w:rFonts w:asciiTheme="majorHAnsi" w:eastAsiaTheme="majorEastAsia" w:hAnsiTheme="majorHAnsi" w:cstheme="majorBidi"/>
      <w:b/>
      <w:bCs/>
      <w:i/>
      <w:iCs/>
      <w:color w:val="B6580E" w:themeColor="accent2" w:themeShade="BF"/>
    </w:rPr>
  </w:style>
  <w:style w:type="character" w:customStyle="1" w:styleId="Heading6Char">
    <w:name w:val="Heading 6 Char"/>
    <w:basedOn w:val="DefaultParagraphFont"/>
    <w:link w:val="Heading6"/>
    <w:uiPriority w:val="9"/>
    <w:semiHidden/>
    <w:rsid w:val="002D0988"/>
    <w:rPr>
      <w:rFonts w:asciiTheme="majorHAnsi" w:eastAsiaTheme="majorEastAsia" w:hAnsiTheme="majorHAnsi" w:cstheme="majorBidi"/>
      <w:i/>
      <w:iCs/>
      <w:color w:val="B6580E" w:themeColor="accent2" w:themeShade="BF"/>
    </w:rPr>
  </w:style>
  <w:style w:type="character" w:customStyle="1" w:styleId="Heading7Char">
    <w:name w:val="Heading 7 Char"/>
    <w:basedOn w:val="DefaultParagraphFont"/>
    <w:link w:val="Heading7"/>
    <w:uiPriority w:val="9"/>
    <w:semiHidden/>
    <w:rsid w:val="002D0988"/>
    <w:rPr>
      <w:rFonts w:asciiTheme="majorHAnsi" w:eastAsiaTheme="majorEastAsia" w:hAnsiTheme="majorHAnsi" w:cstheme="majorBidi"/>
      <w:i/>
      <w:iCs/>
      <w:color w:val="B6580E" w:themeColor="accent2" w:themeShade="BF"/>
    </w:rPr>
  </w:style>
  <w:style w:type="character" w:customStyle="1" w:styleId="Heading8Char">
    <w:name w:val="Heading 8 Char"/>
    <w:basedOn w:val="DefaultParagraphFont"/>
    <w:link w:val="Heading8"/>
    <w:uiPriority w:val="9"/>
    <w:semiHidden/>
    <w:rsid w:val="002D0988"/>
    <w:rPr>
      <w:rFonts w:asciiTheme="majorHAnsi" w:eastAsiaTheme="majorEastAsia" w:hAnsiTheme="majorHAnsi" w:cstheme="majorBidi"/>
      <w:i/>
      <w:iCs/>
      <w:color w:val="ED771A" w:themeColor="accent2"/>
    </w:rPr>
  </w:style>
  <w:style w:type="character" w:customStyle="1" w:styleId="Heading9Char">
    <w:name w:val="Heading 9 Char"/>
    <w:basedOn w:val="DefaultParagraphFont"/>
    <w:link w:val="Heading9"/>
    <w:uiPriority w:val="9"/>
    <w:semiHidden/>
    <w:rsid w:val="002D0988"/>
    <w:rPr>
      <w:rFonts w:asciiTheme="majorHAnsi" w:eastAsiaTheme="majorEastAsia" w:hAnsiTheme="majorHAnsi" w:cstheme="majorBidi"/>
      <w:i/>
      <w:iCs/>
      <w:color w:val="ED771A" w:themeColor="accent2"/>
      <w:sz w:val="20"/>
      <w:szCs w:val="20"/>
    </w:rPr>
  </w:style>
  <w:style w:type="paragraph" w:styleId="Caption">
    <w:name w:val="caption"/>
    <w:aliases w:val="FigureCaption"/>
    <w:basedOn w:val="Normal"/>
    <w:next w:val="Normal"/>
    <w:unhideWhenUsed/>
    <w:qFormat/>
    <w:rsid w:val="00F27F5E"/>
    <w:rPr>
      <w:rFonts w:ascii="Arial Bold" w:hAnsi="Arial Bold"/>
      <w:b/>
      <w:bCs/>
      <w:sz w:val="18"/>
      <w:szCs w:val="18"/>
    </w:rPr>
  </w:style>
  <w:style w:type="paragraph" w:styleId="Title">
    <w:name w:val="Title"/>
    <w:basedOn w:val="Normal"/>
    <w:next w:val="Normal"/>
    <w:link w:val="TitleChar"/>
    <w:qFormat/>
    <w:rsid w:val="002D0988"/>
    <w:pPr>
      <w:pBdr>
        <w:top w:val="single" w:sz="48" w:space="0" w:color="ED771A" w:themeColor="accent2"/>
        <w:bottom w:val="single" w:sz="48" w:space="0" w:color="ED771A" w:themeColor="accent2"/>
      </w:pBdr>
      <w:shd w:val="clear" w:color="auto" w:fill="ED771A"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rsid w:val="002D0988"/>
    <w:rPr>
      <w:rFonts w:asciiTheme="majorHAnsi" w:eastAsiaTheme="majorEastAsia" w:hAnsiTheme="majorHAnsi" w:cstheme="majorBidi"/>
      <w:i/>
      <w:iCs/>
      <w:color w:val="FFFFFF" w:themeColor="background1"/>
      <w:spacing w:val="10"/>
      <w:sz w:val="48"/>
      <w:szCs w:val="48"/>
      <w:shd w:val="clear" w:color="auto" w:fill="ED771A" w:themeFill="accent2"/>
    </w:rPr>
  </w:style>
  <w:style w:type="paragraph" w:styleId="Subtitle">
    <w:name w:val="Subtitle"/>
    <w:basedOn w:val="Normal"/>
    <w:next w:val="Normal"/>
    <w:link w:val="SubtitleChar"/>
    <w:uiPriority w:val="11"/>
    <w:qFormat/>
    <w:rsid w:val="002D0988"/>
    <w:pPr>
      <w:pBdr>
        <w:bottom w:val="dotted" w:sz="8" w:space="10" w:color="ED771A" w:themeColor="accent2"/>
      </w:pBdr>
      <w:spacing w:before="200" w:after="900"/>
      <w:jc w:val="center"/>
    </w:pPr>
    <w:rPr>
      <w:rFonts w:asciiTheme="majorHAnsi" w:eastAsiaTheme="majorEastAsia" w:hAnsiTheme="majorHAnsi" w:cstheme="majorBidi"/>
      <w:color w:val="793A09" w:themeColor="accent2" w:themeShade="7F"/>
      <w:sz w:val="24"/>
      <w:szCs w:val="24"/>
    </w:rPr>
  </w:style>
  <w:style w:type="character" w:customStyle="1" w:styleId="SubtitleChar">
    <w:name w:val="Subtitle Char"/>
    <w:basedOn w:val="DefaultParagraphFont"/>
    <w:link w:val="Subtitle"/>
    <w:uiPriority w:val="11"/>
    <w:rsid w:val="002D0988"/>
    <w:rPr>
      <w:rFonts w:asciiTheme="majorHAnsi" w:eastAsiaTheme="majorEastAsia" w:hAnsiTheme="majorHAnsi" w:cstheme="majorBidi"/>
      <w:i/>
      <w:iCs/>
      <w:color w:val="793A09" w:themeColor="accent2" w:themeShade="7F"/>
      <w:sz w:val="24"/>
      <w:szCs w:val="24"/>
    </w:rPr>
  </w:style>
  <w:style w:type="character" w:styleId="Strong">
    <w:name w:val="Strong"/>
    <w:uiPriority w:val="22"/>
    <w:qFormat/>
    <w:rsid w:val="002D0988"/>
    <w:rPr>
      <w:b/>
      <w:bCs/>
      <w:spacing w:val="0"/>
    </w:rPr>
  </w:style>
  <w:style w:type="character" w:styleId="Emphasis">
    <w:name w:val="Emphasis"/>
    <w:qFormat/>
    <w:rsid w:val="002D0988"/>
    <w:rPr>
      <w:rFonts w:asciiTheme="majorHAnsi" w:eastAsiaTheme="majorEastAsia" w:hAnsiTheme="majorHAnsi" w:cstheme="majorBidi"/>
      <w:b/>
      <w:bCs/>
      <w:i/>
      <w:iCs/>
      <w:color w:val="ED771A" w:themeColor="accent2"/>
      <w:bdr w:val="single" w:sz="18" w:space="0" w:color="FBE3D0" w:themeColor="accent2" w:themeTint="33"/>
      <w:shd w:val="clear" w:color="auto" w:fill="FBE3D0" w:themeFill="accent2" w:themeFillTint="33"/>
    </w:rPr>
  </w:style>
  <w:style w:type="paragraph" w:styleId="NoSpacing">
    <w:name w:val="No Spacing"/>
    <w:basedOn w:val="Normal"/>
    <w:link w:val="NoSpacingChar"/>
    <w:uiPriority w:val="1"/>
    <w:qFormat/>
    <w:rsid w:val="002D0988"/>
  </w:style>
  <w:style w:type="character" w:customStyle="1" w:styleId="NoSpacingChar">
    <w:name w:val="No Spacing Char"/>
    <w:basedOn w:val="DefaultParagraphFont"/>
    <w:link w:val="NoSpacing"/>
    <w:uiPriority w:val="1"/>
    <w:locked/>
    <w:rsid w:val="002D0988"/>
    <w:rPr>
      <w:i/>
      <w:iCs/>
      <w:sz w:val="20"/>
      <w:szCs w:val="20"/>
    </w:rPr>
  </w:style>
  <w:style w:type="paragraph" w:styleId="ListParagraph">
    <w:name w:val="List Paragraph"/>
    <w:basedOn w:val="Normal"/>
    <w:uiPriority w:val="34"/>
    <w:qFormat/>
    <w:rsid w:val="002D0988"/>
    <w:pPr>
      <w:ind w:left="720"/>
      <w:contextualSpacing/>
    </w:pPr>
  </w:style>
  <w:style w:type="paragraph" w:styleId="Quote">
    <w:name w:val="Quote"/>
    <w:basedOn w:val="Normal"/>
    <w:next w:val="Normal"/>
    <w:link w:val="QuoteChar"/>
    <w:uiPriority w:val="29"/>
    <w:qFormat/>
    <w:rsid w:val="002D0988"/>
    <w:rPr>
      <w:color w:val="B6580E" w:themeColor="accent2" w:themeShade="BF"/>
    </w:rPr>
  </w:style>
  <w:style w:type="character" w:customStyle="1" w:styleId="QuoteChar">
    <w:name w:val="Quote Char"/>
    <w:basedOn w:val="DefaultParagraphFont"/>
    <w:link w:val="Quote"/>
    <w:uiPriority w:val="29"/>
    <w:rsid w:val="002D0988"/>
    <w:rPr>
      <w:color w:val="B6580E" w:themeColor="accent2" w:themeShade="BF"/>
      <w:sz w:val="20"/>
      <w:szCs w:val="20"/>
    </w:rPr>
  </w:style>
  <w:style w:type="paragraph" w:styleId="IntenseQuote">
    <w:name w:val="Intense Quote"/>
    <w:basedOn w:val="Normal"/>
    <w:next w:val="Normal"/>
    <w:link w:val="IntenseQuoteChar"/>
    <w:uiPriority w:val="30"/>
    <w:qFormat/>
    <w:rsid w:val="002D0988"/>
    <w:pPr>
      <w:pBdr>
        <w:top w:val="dotted" w:sz="8" w:space="10" w:color="ED771A" w:themeColor="accent2"/>
        <w:bottom w:val="dotted" w:sz="8" w:space="10" w:color="ED771A" w:themeColor="accent2"/>
      </w:pBdr>
      <w:spacing w:line="300" w:lineRule="auto"/>
      <w:ind w:left="2160" w:right="2160"/>
      <w:jc w:val="center"/>
    </w:pPr>
    <w:rPr>
      <w:rFonts w:asciiTheme="majorHAnsi" w:eastAsiaTheme="majorEastAsia" w:hAnsiTheme="majorHAnsi" w:cstheme="majorBidi"/>
      <w:b/>
      <w:bCs/>
      <w:color w:val="ED771A" w:themeColor="accent2"/>
    </w:rPr>
  </w:style>
  <w:style w:type="character" w:customStyle="1" w:styleId="IntenseQuoteChar">
    <w:name w:val="Intense Quote Char"/>
    <w:basedOn w:val="DefaultParagraphFont"/>
    <w:link w:val="IntenseQuote"/>
    <w:uiPriority w:val="30"/>
    <w:rsid w:val="002D0988"/>
    <w:rPr>
      <w:rFonts w:asciiTheme="majorHAnsi" w:eastAsiaTheme="majorEastAsia" w:hAnsiTheme="majorHAnsi" w:cstheme="majorBidi"/>
      <w:b/>
      <w:bCs/>
      <w:i/>
      <w:iCs/>
      <w:color w:val="ED771A" w:themeColor="accent2"/>
      <w:sz w:val="20"/>
      <w:szCs w:val="20"/>
    </w:rPr>
  </w:style>
  <w:style w:type="character" w:styleId="SubtleEmphasis">
    <w:name w:val="Subtle Emphasis"/>
    <w:uiPriority w:val="19"/>
    <w:qFormat/>
    <w:rsid w:val="002D0988"/>
    <w:rPr>
      <w:rFonts w:asciiTheme="majorHAnsi" w:eastAsiaTheme="majorEastAsia" w:hAnsiTheme="majorHAnsi" w:cstheme="majorBidi"/>
      <w:i/>
      <w:iCs/>
      <w:color w:val="ED771A" w:themeColor="accent2"/>
    </w:rPr>
  </w:style>
  <w:style w:type="character" w:styleId="IntenseEmphasis">
    <w:name w:val="Intense Emphasis"/>
    <w:uiPriority w:val="21"/>
    <w:qFormat/>
    <w:rsid w:val="002D0988"/>
    <w:rPr>
      <w:rFonts w:asciiTheme="majorHAnsi" w:eastAsiaTheme="majorEastAsia" w:hAnsiTheme="majorHAnsi" w:cstheme="majorBidi"/>
      <w:b/>
      <w:bCs/>
      <w:i/>
      <w:iCs/>
      <w:dstrike w:val="0"/>
      <w:color w:val="FFFFFF" w:themeColor="background1"/>
      <w:bdr w:val="single" w:sz="18" w:space="0" w:color="ED771A" w:themeColor="accent2"/>
      <w:shd w:val="clear" w:color="auto" w:fill="ED771A" w:themeFill="accent2"/>
      <w:vertAlign w:val="baseline"/>
    </w:rPr>
  </w:style>
  <w:style w:type="character" w:styleId="SubtleReference">
    <w:name w:val="Subtle Reference"/>
    <w:uiPriority w:val="31"/>
    <w:qFormat/>
    <w:rsid w:val="002D0988"/>
    <w:rPr>
      <w:i/>
      <w:iCs/>
      <w:smallCaps/>
      <w:color w:val="ED771A" w:themeColor="accent2"/>
      <w:u w:color="ED771A" w:themeColor="accent2"/>
    </w:rPr>
  </w:style>
  <w:style w:type="character" w:styleId="IntenseReference">
    <w:name w:val="Intense Reference"/>
    <w:uiPriority w:val="32"/>
    <w:qFormat/>
    <w:rsid w:val="002D0988"/>
    <w:rPr>
      <w:b/>
      <w:bCs/>
      <w:i/>
      <w:iCs/>
      <w:smallCaps/>
      <w:color w:val="ED771A" w:themeColor="accent2"/>
      <w:u w:color="ED771A" w:themeColor="accent2"/>
    </w:rPr>
  </w:style>
  <w:style w:type="character" w:styleId="BookTitle">
    <w:name w:val="Book Title"/>
    <w:uiPriority w:val="33"/>
    <w:qFormat/>
    <w:rsid w:val="002D0988"/>
    <w:rPr>
      <w:rFonts w:asciiTheme="majorHAnsi" w:eastAsiaTheme="majorEastAsia" w:hAnsiTheme="majorHAnsi" w:cstheme="majorBidi"/>
      <w:b/>
      <w:bCs/>
      <w:i/>
      <w:iCs/>
      <w:smallCaps/>
      <w:color w:val="B6580E" w:themeColor="accent2" w:themeShade="BF"/>
      <w:u w:val="single"/>
    </w:rPr>
  </w:style>
  <w:style w:type="paragraph" w:styleId="TOCHeading">
    <w:name w:val="TOC Heading"/>
    <w:basedOn w:val="Heading1"/>
    <w:next w:val="Normal"/>
    <w:uiPriority w:val="39"/>
    <w:unhideWhenUsed/>
    <w:qFormat/>
    <w:rsid w:val="002D0988"/>
    <w:pPr>
      <w:outlineLvl w:val="9"/>
    </w:pPr>
  </w:style>
  <w:style w:type="paragraph" w:styleId="Header">
    <w:name w:val="header"/>
    <w:basedOn w:val="Normal"/>
    <w:next w:val="Normal"/>
    <w:link w:val="HeaderChar"/>
    <w:autoRedefine/>
    <w:rsid w:val="003308F8"/>
    <w:pPr>
      <w:tabs>
        <w:tab w:val="left" w:pos="8505"/>
      </w:tabs>
      <w:spacing w:before="300" w:after="720"/>
      <w:jc w:val="right"/>
    </w:pPr>
    <w:rPr>
      <w:iCs/>
      <w:smallCaps/>
      <w:color w:val="909090" w:themeColor="background2"/>
      <w:sz w:val="28"/>
    </w:rPr>
  </w:style>
  <w:style w:type="character" w:customStyle="1" w:styleId="HeaderChar">
    <w:name w:val="Header Char"/>
    <w:basedOn w:val="DefaultParagraphFont"/>
    <w:link w:val="Header"/>
    <w:semiHidden/>
    <w:rsid w:val="003308F8"/>
    <w:rPr>
      <w:rFonts w:ascii="Arial" w:eastAsia="Times New Roman" w:hAnsi="Arial" w:cs="Arial"/>
      <w:iCs/>
      <w:smallCaps/>
      <w:color w:val="909090" w:themeColor="background2"/>
      <w:sz w:val="28"/>
      <w:szCs w:val="16"/>
      <w:lang w:eastAsia="fr-FR" w:bidi="ar-SA"/>
    </w:rPr>
  </w:style>
  <w:style w:type="paragraph" w:styleId="Footer">
    <w:name w:val="footer"/>
    <w:basedOn w:val="Normal"/>
    <w:link w:val="FooterChar"/>
    <w:unhideWhenUsed/>
    <w:rsid w:val="00B45EA4"/>
    <w:pPr>
      <w:tabs>
        <w:tab w:val="center" w:pos="4536"/>
        <w:tab w:val="right" w:pos="9072"/>
      </w:tabs>
    </w:pPr>
  </w:style>
  <w:style w:type="character" w:customStyle="1" w:styleId="FooterChar">
    <w:name w:val="Footer Char"/>
    <w:basedOn w:val="DefaultParagraphFont"/>
    <w:link w:val="Footer"/>
    <w:uiPriority w:val="99"/>
    <w:rsid w:val="00B45EA4"/>
    <w:rPr>
      <w:i/>
      <w:iCs/>
      <w:sz w:val="20"/>
      <w:szCs w:val="20"/>
    </w:rPr>
  </w:style>
  <w:style w:type="table" w:styleId="TableGrid">
    <w:name w:val="Table Grid"/>
    <w:basedOn w:val="TableNormal"/>
    <w:uiPriority w:val="59"/>
    <w:rsid w:val="00B45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_Header"/>
    <w:basedOn w:val="Normal"/>
    <w:rsid w:val="003308F8"/>
    <w:pPr>
      <w:shd w:val="pct20" w:color="auto" w:fill="FFFFFF"/>
      <w:tabs>
        <w:tab w:val="clear" w:pos="9639"/>
      </w:tabs>
      <w:autoSpaceDE w:val="0"/>
      <w:autoSpaceDN w:val="0"/>
    </w:pPr>
    <w:rPr>
      <w:lang w:eastAsia="en-US"/>
    </w:rPr>
  </w:style>
  <w:style w:type="paragraph" w:styleId="BalloonText">
    <w:name w:val="Balloon Text"/>
    <w:basedOn w:val="Normal"/>
    <w:link w:val="BalloonTextChar"/>
    <w:semiHidden/>
    <w:unhideWhenUsed/>
    <w:rsid w:val="00C57E5C"/>
    <w:rPr>
      <w:rFonts w:ascii="Tahoma" w:hAnsi="Tahoma" w:cs="Tahoma"/>
    </w:rPr>
  </w:style>
  <w:style w:type="character" w:customStyle="1" w:styleId="BalloonTextChar">
    <w:name w:val="Balloon Text Char"/>
    <w:basedOn w:val="DefaultParagraphFont"/>
    <w:link w:val="BalloonText"/>
    <w:uiPriority w:val="99"/>
    <w:semiHidden/>
    <w:rsid w:val="00C57E5C"/>
    <w:rPr>
      <w:rFonts w:ascii="Tahoma" w:eastAsia="Times New Roman" w:hAnsi="Tahoma" w:cs="Tahoma"/>
      <w:sz w:val="16"/>
      <w:szCs w:val="16"/>
      <w:lang w:eastAsia="fr-FR" w:bidi="ar-SA"/>
    </w:rPr>
  </w:style>
  <w:style w:type="paragraph" w:styleId="TOC1">
    <w:name w:val="toc 1"/>
    <w:basedOn w:val="Normal"/>
    <w:next w:val="Normal"/>
    <w:autoRedefine/>
    <w:uiPriority w:val="39"/>
    <w:unhideWhenUsed/>
    <w:rsid w:val="004C3902"/>
    <w:pPr>
      <w:tabs>
        <w:tab w:val="clear" w:pos="9639"/>
      </w:tabs>
      <w:spacing w:after="100"/>
    </w:pPr>
  </w:style>
  <w:style w:type="character" w:styleId="Hyperlink">
    <w:name w:val="Hyperlink"/>
    <w:uiPriority w:val="99"/>
    <w:rsid w:val="004C3902"/>
    <w:rPr>
      <w:color w:val="0000FF"/>
      <w:u w:val="single"/>
    </w:rPr>
  </w:style>
  <w:style w:type="paragraph" w:customStyle="1" w:styleId="Default">
    <w:name w:val="Default"/>
    <w:rsid w:val="00B231E6"/>
    <w:pPr>
      <w:autoSpaceDE w:val="0"/>
      <w:autoSpaceDN w:val="0"/>
      <w:adjustRightInd w:val="0"/>
      <w:spacing w:after="0" w:line="240" w:lineRule="auto"/>
    </w:pPr>
    <w:rPr>
      <w:rFonts w:ascii="Arial" w:eastAsia="Times New Roman" w:hAnsi="Arial" w:cs="Arial"/>
      <w:color w:val="000000"/>
      <w:sz w:val="24"/>
      <w:szCs w:val="24"/>
      <w:lang w:bidi="ar-SA"/>
    </w:rPr>
  </w:style>
  <w:style w:type="paragraph" w:styleId="TOC2">
    <w:name w:val="toc 2"/>
    <w:basedOn w:val="Normal"/>
    <w:next w:val="Normal"/>
    <w:autoRedefine/>
    <w:uiPriority w:val="39"/>
    <w:unhideWhenUsed/>
    <w:rsid w:val="00137117"/>
    <w:pPr>
      <w:tabs>
        <w:tab w:val="clear" w:pos="9639"/>
      </w:tabs>
      <w:spacing w:after="100"/>
      <w:ind w:left="160"/>
    </w:pPr>
  </w:style>
  <w:style w:type="paragraph" w:styleId="TOC3">
    <w:name w:val="toc 3"/>
    <w:basedOn w:val="Normal"/>
    <w:next w:val="Normal"/>
    <w:autoRedefine/>
    <w:unhideWhenUsed/>
    <w:rsid w:val="00164AD1"/>
    <w:pPr>
      <w:tabs>
        <w:tab w:val="clear" w:pos="9639"/>
      </w:tabs>
      <w:spacing w:after="100"/>
      <w:ind w:left="320"/>
    </w:pPr>
  </w:style>
  <w:style w:type="paragraph" w:customStyle="1" w:styleId="List1Exp">
    <w:name w:val="List1_Exp"/>
    <w:basedOn w:val="Normal"/>
    <w:rsid w:val="00164AD1"/>
    <w:pPr>
      <w:keepLines/>
      <w:tabs>
        <w:tab w:val="clear" w:pos="9639"/>
      </w:tabs>
      <w:spacing w:before="20"/>
      <w:ind w:left="1080"/>
    </w:pPr>
    <w:rPr>
      <w:rFonts w:eastAsia="MS Mincho" w:cs="Times New Roman"/>
      <w:szCs w:val="21"/>
      <w:lang w:eastAsia="en-US"/>
    </w:rPr>
  </w:style>
  <w:style w:type="paragraph" w:customStyle="1" w:styleId="TableText">
    <w:name w:val="TableText"/>
    <w:basedOn w:val="Normal"/>
    <w:rsid w:val="00164AD1"/>
    <w:pPr>
      <w:keepLines/>
      <w:tabs>
        <w:tab w:val="clear" w:pos="9639"/>
      </w:tabs>
      <w:spacing w:before="40" w:after="40"/>
    </w:pPr>
    <w:rPr>
      <w:rFonts w:eastAsia="MS Mincho" w:cs="Times New Roman"/>
      <w:sz w:val="18"/>
      <w:lang w:eastAsia="en-US"/>
    </w:rPr>
  </w:style>
  <w:style w:type="paragraph" w:customStyle="1" w:styleId="TableHead">
    <w:name w:val="TableHead"/>
    <w:basedOn w:val="TableText"/>
    <w:rsid w:val="00164AD1"/>
    <w:pPr>
      <w:keepNext/>
      <w:spacing w:after="60"/>
      <w:jc w:val="center"/>
    </w:pPr>
    <w:rPr>
      <w:rFonts w:ascii="Arial Bold" w:hAnsi="Arial Bold"/>
      <w:b/>
      <w:sz w:val="20"/>
    </w:rPr>
  </w:style>
  <w:style w:type="paragraph" w:customStyle="1" w:styleId="Title1">
    <w:name w:val="Title1"/>
    <w:basedOn w:val="Normal"/>
    <w:next w:val="Normal"/>
    <w:rsid w:val="00164AD1"/>
    <w:pPr>
      <w:tabs>
        <w:tab w:val="clear" w:pos="9639"/>
      </w:tabs>
      <w:spacing w:before="480"/>
      <w:ind w:left="1915" w:hanging="1915"/>
      <w:jc w:val="center"/>
    </w:pPr>
    <w:rPr>
      <w:rFonts w:eastAsia="MS Mincho" w:cs="Times New Roman"/>
      <w:b/>
      <w:bCs/>
      <w:caps/>
      <w:spacing w:val="-4"/>
      <w:sz w:val="36"/>
      <w:szCs w:val="48"/>
      <w:lang w:eastAsia="ja-JP"/>
    </w:rPr>
  </w:style>
  <w:style w:type="paragraph" w:customStyle="1" w:styleId="Subtitle1">
    <w:name w:val="Subtitle1"/>
    <w:basedOn w:val="Normal"/>
    <w:next w:val="List1Exp"/>
    <w:rsid w:val="00164AD1"/>
    <w:pPr>
      <w:tabs>
        <w:tab w:val="clear" w:pos="9639"/>
      </w:tabs>
      <w:spacing w:before="40" w:line="280" w:lineRule="atLeast"/>
      <w:ind w:left="720"/>
      <w:jc w:val="center"/>
      <w:outlineLvl w:val="1"/>
    </w:pPr>
    <w:rPr>
      <w:rFonts w:eastAsia="MS Mincho"/>
      <w:b/>
      <w:bCs/>
      <w:caps/>
      <w:spacing w:val="-4"/>
      <w:szCs w:val="32"/>
      <w:lang w:eastAsia="en-US"/>
    </w:rPr>
  </w:style>
  <w:style w:type="paragraph" w:customStyle="1" w:styleId="Normal1">
    <w:name w:val="Normal1"/>
    <w:basedOn w:val="Normal"/>
    <w:rsid w:val="00164AD1"/>
    <w:pPr>
      <w:tabs>
        <w:tab w:val="clear" w:pos="9639"/>
      </w:tabs>
      <w:spacing w:before="120"/>
      <w:ind w:left="720"/>
    </w:pPr>
    <w:rPr>
      <w:rFonts w:eastAsia="MS Mincho" w:cs="Times New Roman"/>
      <w:szCs w:val="24"/>
      <w:lang w:eastAsia="en-US"/>
    </w:rPr>
  </w:style>
  <w:style w:type="paragraph" w:customStyle="1" w:styleId="RevisionTitle1">
    <w:name w:val="RevisionTitle1"/>
    <w:basedOn w:val="Normal"/>
    <w:rsid w:val="00164AD1"/>
    <w:pPr>
      <w:pageBreakBefore/>
      <w:tabs>
        <w:tab w:val="clear" w:pos="9639"/>
      </w:tabs>
      <w:spacing w:before="400" w:after="120"/>
      <w:ind w:left="720"/>
      <w:jc w:val="center"/>
    </w:pPr>
    <w:rPr>
      <w:rFonts w:ascii="Arial Bold" w:hAnsi="Arial Bold"/>
      <w:b/>
      <w:sz w:val="32"/>
      <w:szCs w:val="22"/>
      <w:lang w:eastAsia="en-US"/>
    </w:rPr>
  </w:style>
  <w:style w:type="paragraph" w:customStyle="1" w:styleId="Subhead">
    <w:name w:val="Subhead"/>
    <w:basedOn w:val="Normal"/>
    <w:rsid w:val="00164AD1"/>
    <w:pPr>
      <w:tabs>
        <w:tab w:val="clear" w:pos="9639"/>
      </w:tabs>
      <w:spacing w:before="60"/>
      <w:ind w:left="720"/>
    </w:pPr>
    <w:rPr>
      <w:rFonts w:eastAsia="MS Mincho" w:cs="Times New Roman"/>
      <w:b/>
      <w:szCs w:val="24"/>
      <w:lang w:eastAsia="en-US"/>
    </w:rPr>
  </w:style>
  <w:style w:type="paragraph" w:customStyle="1" w:styleId="Instructions">
    <w:name w:val="Instructions"/>
    <w:basedOn w:val="Normal"/>
    <w:next w:val="Normal"/>
    <w:link w:val="InstructionsChar"/>
    <w:rsid w:val="00164AD1"/>
    <w:pPr>
      <w:tabs>
        <w:tab w:val="clear" w:pos="9639"/>
      </w:tabs>
      <w:overflowPunct w:val="0"/>
      <w:autoSpaceDE w:val="0"/>
      <w:autoSpaceDN w:val="0"/>
      <w:adjustRightInd w:val="0"/>
      <w:spacing w:before="120" w:after="120"/>
      <w:ind w:left="720"/>
      <w:textAlignment w:val="baseline"/>
    </w:pPr>
    <w:rPr>
      <w:rFonts w:cs="Times New Roman"/>
      <w:i/>
      <w:color w:val="FF0000"/>
      <w:lang w:val="en-CA" w:eastAsia="en-US"/>
    </w:rPr>
  </w:style>
  <w:style w:type="character" w:customStyle="1" w:styleId="InstructionsChar">
    <w:name w:val="Instructions Char"/>
    <w:link w:val="Instructions"/>
    <w:rsid w:val="00164AD1"/>
    <w:rPr>
      <w:rFonts w:ascii="Arial" w:eastAsia="Times New Roman" w:hAnsi="Arial" w:cs="Times New Roman"/>
      <w:i/>
      <w:color w:val="FF0000"/>
      <w:sz w:val="20"/>
      <w:szCs w:val="20"/>
      <w:lang w:val="en-CA" w:bidi="ar-SA"/>
    </w:rPr>
  </w:style>
  <w:style w:type="paragraph" w:customStyle="1" w:styleId="NormalNotesBulleted">
    <w:name w:val="Normal Notes Bulleted"/>
    <w:basedOn w:val="Normal"/>
    <w:rsid w:val="00164AD1"/>
    <w:pPr>
      <w:numPr>
        <w:numId w:val="1"/>
      </w:numPr>
      <w:tabs>
        <w:tab w:val="clear" w:pos="9639"/>
      </w:tabs>
    </w:pPr>
    <w:rPr>
      <w:rFonts w:cs="Times New Roman"/>
      <w:bCs/>
      <w:color w:val="000000"/>
      <w:szCs w:val="22"/>
      <w:lang w:eastAsia="en-US"/>
    </w:rPr>
  </w:style>
  <w:style w:type="paragraph" w:customStyle="1" w:styleId="Bullet1">
    <w:name w:val="Bullet1"/>
    <w:basedOn w:val="List1Exp"/>
    <w:rsid w:val="00D55179"/>
    <w:pPr>
      <w:tabs>
        <w:tab w:val="num" w:pos="360"/>
        <w:tab w:val="num" w:pos="720"/>
      </w:tabs>
      <w:ind w:hanging="360"/>
    </w:pPr>
  </w:style>
  <w:style w:type="paragraph" w:customStyle="1" w:styleId="Figure">
    <w:name w:val="Figure"/>
    <w:basedOn w:val="List1Exp"/>
    <w:next w:val="Caption"/>
    <w:rsid w:val="00D55179"/>
    <w:pPr>
      <w:keepNext/>
      <w:numPr>
        <w:numId w:val="3"/>
      </w:numPr>
      <w:tabs>
        <w:tab w:val="clear" w:pos="1560"/>
      </w:tabs>
      <w:ind w:left="720" w:firstLine="0"/>
    </w:pPr>
  </w:style>
  <w:style w:type="paragraph" w:customStyle="1" w:styleId="Number1">
    <w:name w:val="Number1"/>
    <w:basedOn w:val="Bullet1"/>
    <w:rsid w:val="00D55179"/>
    <w:pPr>
      <w:numPr>
        <w:numId w:val="4"/>
      </w:numPr>
      <w:spacing w:before="60"/>
    </w:pPr>
  </w:style>
  <w:style w:type="paragraph" w:customStyle="1" w:styleId="Bullet2">
    <w:name w:val="Bullet2"/>
    <w:basedOn w:val="Normal"/>
    <w:rsid w:val="00D55179"/>
    <w:pPr>
      <w:keepLines/>
      <w:numPr>
        <w:numId w:val="2"/>
      </w:numPr>
      <w:tabs>
        <w:tab w:val="clear" w:pos="9639"/>
        <w:tab w:val="num" w:pos="360"/>
      </w:tabs>
      <w:spacing w:before="60"/>
      <w:ind w:left="1800"/>
    </w:pPr>
    <w:rPr>
      <w:rFonts w:eastAsia="MS Mincho" w:cs="Times New Roman"/>
      <w:szCs w:val="21"/>
      <w:lang w:eastAsia="en-US"/>
    </w:rPr>
  </w:style>
  <w:style w:type="paragraph" w:customStyle="1" w:styleId="fpTableHeader">
    <w:name w:val="fpTableHeader"/>
    <w:basedOn w:val="TableText"/>
    <w:rsid w:val="00D55179"/>
    <w:pPr>
      <w:autoSpaceDE w:val="0"/>
      <w:autoSpaceDN w:val="0"/>
    </w:pPr>
    <w:rPr>
      <w:rFonts w:ascii="Arial Bold" w:eastAsia="Times New Roman" w:hAnsi="Arial Bold"/>
      <w:b/>
      <w:bCs/>
      <w:sz w:val="20"/>
    </w:rPr>
  </w:style>
  <w:style w:type="paragraph" w:customStyle="1" w:styleId="List2Exp">
    <w:name w:val="List2_Exp"/>
    <w:basedOn w:val="List1Exp"/>
    <w:rsid w:val="00D55179"/>
    <w:pPr>
      <w:ind w:left="1800"/>
    </w:pPr>
  </w:style>
  <w:style w:type="paragraph" w:styleId="BodyTextIndent3">
    <w:name w:val="Body Text Indent 3"/>
    <w:basedOn w:val="Normal"/>
    <w:link w:val="BodyTextIndent3Char"/>
    <w:rsid w:val="004E7445"/>
    <w:pPr>
      <w:tabs>
        <w:tab w:val="clear" w:pos="9639"/>
      </w:tabs>
      <w:ind w:left="720"/>
    </w:pPr>
    <w:rPr>
      <w:rFonts w:cs="Times New Roman"/>
      <w:szCs w:val="24"/>
      <w:lang w:eastAsia="en-US"/>
    </w:rPr>
  </w:style>
  <w:style w:type="character" w:customStyle="1" w:styleId="BodyTextIndent3Char">
    <w:name w:val="Body Text Indent 3 Char"/>
    <w:basedOn w:val="DefaultParagraphFont"/>
    <w:link w:val="BodyTextIndent3"/>
    <w:rsid w:val="004E7445"/>
    <w:rPr>
      <w:rFonts w:ascii="Trebuchet MS" w:eastAsia="Times New Roman" w:hAnsi="Trebuchet MS" w:cs="Times New Roman"/>
      <w:sz w:val="20"/>
      <w:szCs w:val="24"/>
      <w:lang w:bidi="ar-SA"/>
    </w:rPr>
  </w:style>
  <w:style w:type="paragraph" w:styleId="BodyTextIndent">
    <w:name w:val="Body Text Indent"/>
    <w:basedOn w:val="Normal"/>
    <w:link w:val="BodyTextIndentChar"/>
    <w:rsid w:val="004E7445"/>
    <w:pPr>
      <w:tabs>
        <w:tab w:val="clear" w:pos="9639"/>
      </w:tabs>
      <w:spacing w:before="60" w:after="120"/>
      <w:ind w:left="360"/>
    </w:pPr>
    <w:rPr>
      <w:rFonts w:eastAsia="MS Mincho" w:cs="Times New Roman"/>
      <w:szCs w:val="24"/>
      <w:lang w:eastAsia="en-US"/>
    </w:rPr>
  </w:style>
  <w:style w:type="character" w:customStyle="1" w:styleId="BodyTextIndentChar">
    <w:name w:val="Body Text Indent Char"/>
    <w:basedOn w:val="DefaultParagraphFont"/>
    <w:link w:val="BodyTextIndent"/>
    <w:rsid w:val="004E7445"/>
    <w:rPr>
      <w:rFonts w:ascii="Arial" w:eastAsia="MS Mincho" w:hAnsi="Arial" w:cs="Times New Roman"/>
      <w:sz w:val="20"/>
      <w:szCs w:val="24"/>
      <w:lang w:bidi="ar-SA"/>
    </w:rPr>
  </w:style>
  <w:style w:type="paragraph" w:styleId="NormalWeb">
    <w:name w:val="Normal (Web)"/>
    <w:basedOn w:val="Normal"/>
    <w:unhideWhenUsed/>
    <w:rsid w:val="004E7445"/>
    <w:pPr>
      <w:tabs>
        <w:tab w:val="clear" w:pos="9639"/>
      </w:tabs>
      <w:spacing w:before="100" w:beforeAutospacing="1" w:after="100" w:afterAutospacing="1"/>
    </w:pPr>
    <w:rPr>
      <w:rFonts w:ascii="Times New Roman" w:eastAsiaTheme="minorEastAsia" w:hAnsi="Times New Roman" w:cs="Times New Roman"/>
      <w:sz w:val="24"/>
      <w:szCs w:val="24"/>
      <w:lang w:eastAsia="en-US"/>
    </w:rPr>
  </w:style>
  <w:style w:type="character" w:styleId="CommentReference">
    <w:name w:val="annotation reference"/>
    <w:semiHidden/>
    <w:rsid w:val="002F046F"/>
    <w:rPr>
      <w:rFonts w:ascii="Trebuchet MS" w:hAnsi="Trebuchet MS"/>
      <w:sz w:val="16"/>
    </w:rPr>
  </w:style>
  <w:style w:type="paragraph" w:styleId="CommentText">
    <w:name w:val="annotation text"/>
    <w:basedOn w:val="Normal"/>
    <w:link w:val="CommentTextChar"/>
    <w:semiHidden/>
    <w:rsid w:val="002F046F"/>
    <w:pPr>
      <w:tabs>
        <w:tab w:val="clear" w:pos="9639"/>
      </w:tabs>
      <w:spacing w:before="60"/>
      <w:ind w:left="720"/>
    </w:pPr>
    <w:rPr>
      <w:rFonts w:eastAsia="MS Mincho" w:cs="Times New Roman"/>
      <w:lang w:eastAsia="en-US"/>
    </w:rPr>
  </w:style>
  <w:style w:type="character" w:customStyle="1" w:styleId="CommentTextChar">
    <w:name w:val="Comment Text Char"/>
    <w:basedOn w:val="DefaultParagraphFont"/>
    <w:link w:val="CommentText"/>
    <w:semiHidden/>
    <w:rsid w:val="002F046F"/>
    <w:rPr>
      <w:rFonts w:ascii="Trebuchet MS" w:eastAsia="MS Mincho" w:hAnsi="Trebuchet MS" w:cs="Times New Roman"/>
      <w:sz w:val="20"/>
      <w:szCs w:val="20"/>
      <w:lang w:bidi="ar-SA"/>
    </w:rPr>
  </w:style>
  <w:style w:type="character" w:styleId="EndnoteReference">
    <w:name w:val="endnote reference"/>
    <w:semiHidden/>
    <w:rsid w:val="002F046F"/>
    <w:rPr>
      <w:vertAlign w:val="superscript"/>
    </w:rPr>
  </w:style>
  <w:style w:type="paragraph" w:styleId="EndnoteText">
    <w:name w:val="endnote text"/>
    <w:basedOn w:val="Normal"/>
    <w:link w:val="EndnoteTextChar"/>
    <w:semiHidden/>
    <w:rsid w:val="002F046F"/>
    <w:pPr>
      <w:tabs>
        <w:tab w:val="clear" w:pos="9639"/>
      </w:tabs>
      <w:spacing w:before="220"/>
      <w:ind w:left="720"/>
    </w:pPr>
    <w:rPr>
      <w:rFonts w:eastAsia="MS Mincho" w:cs="Times New Roman"/>
      <w:szCs w:val="24"/>
      <w:lang w:eastAsia="en-US"/>
    </w:rPr>
  </w:style>
  <w:style w:type="character" w:customStyle="1" w:styleId="EndnoteTextChar">
    <w:name w:val="Endnote Text Char"/>
    <w:basedOn w:val="DefaultParagraphFont"/>
    <w:link w:val="EndnoteText"/>
    <w:semiHidden/>
    <w:rsid w:val="002F046F"/>
    <w:rPr>
      <w:rFonts w:ascii="Arial" w:eastAsia="MS Mincho" w:hAnsi="Arial" w:cs="Times New Roman"/>
      <w:sz w:val="20"/>
      <w:szCs w:val="24"/>
      <w:lang w:bidi="ar-SA"/>
    </w:rPr>
  </w:style>
  <w:style w:type="character" w:styleId="FootnoteReference">
    <w:name w:val="footnote reference"/>
    <w:basedOn w:val="DefaultParagraphFont"/>
    <w:semiHidden/>
    <w:rsid w:val="002F046F"/>
  </w:style>
  <w:style w:type="paragraph" w:styleId="FootnoteText">
    <w:name w:val="footnote text"/>
    <w:basedOn w:val="Normal"/>
    <w:link w:val="FootnoteTextChar"/>
    <w:semiHidden/>
    <w:rsid w:val="002F046F"/>
    <w:pPr>
      <w:tabs>
        <w:tab w:val="clear" w:pos="9639"/>
      </w:tabs>
      <w:spacing w:before="60" w:line="240" w:lineRule="exact"/>
      <w:ind w:left="120" w:hanging="120"/>
    </w:pPr>
    <w:rPr>
      <w:rFonts w:eastAsia="MS Mincho" w:cs="Times New Roman"/>
      <w:szCs w:val="24"/>
      <w:lang w:eastAsia="en-US"/>
    </w:rPr>
  </w:style>
  <w:style w:type="character" w:customStyle="1" w:styleId="FootnoteTextChar">
    <w:name w:val="Footnote Text Char"/>
    <w:basedOn w:val="DefaultParagraphFont"/>
    <w:link w:val="FootnoteText"/>
    <w:semiHidden/>
    <w:rsid w:val="002F046F"/>
    <w:rPr>
      <w:rFonts w:ascii="Arial" w:eastAsia="MS Mincho" w:hAnsi="Arial" w:cs="Times New Roman"/>
      <w:sz w:val="20"/>
      <w:szCs w:val="24"/>
      <w:lang w:bidi="ar-SA"/>
    </w:rPr>
  </w:style>
  <w:style w:type="paragraph" w:styleId="Index1">
    <w:name w:val="index 1"/>
    <w:basedOn w:val="Normal"/>
    <w:autoRedefine/>
    <w:semiHidden/>
    <w:rsid w:val="002F046F"/>
    <w:pPr>
      <w:tabs>
        <w:tab w:val="clear" w:pos="9639"/>
      </w:tabs>
      <w:spacing w:before="60" w:line="180" w:lineRule="atLeast"/>
      <w:ind w:left="240" w:hanging="240"/>
    </w:pPr>
    <w:rPr>
      <w:rFonts w:ascii="Verdana" w:eastAsia="MS Mincho" w:hAnsi="Verdana" w:cs="Times New Roman"/>
      <w:sz w:val="18"/>
      <w:szCs w:val="18"/>
      <w:lang w:eastAsia="en-US"/>
    </w:rPr>
  </w:style>
  <w:style w:type="paragraph" w:styleId="Index2">
    <w:name w:val="index 2"/>
    <w:basedOn w:val="Index1"/>
    <w:autoRedefine/>
    <w:semiHidden/>
    <w:rsid w:val="002F046F"/>
    <w:pPr>
      <w:ind w:left="480"/>
    </w:pPr>
  </w:style>
  <w:style w:type="paragraph" w:styleId="IndexHeading">
    <w:name w:val="index heading"/>
    <w:basedOn w:val="Normal"/>
    <w:next w:val="Index1"/>
    <w:semiHidden/>
    <w:rsid w:val="002F046F"/>
    <w:pPr>
      <w:tabs>
        <w:tab w:val="clear" w:pos="9639"/>
      </w:tabs>
      <w:spacing w:before="60"/>
      <w:ind w:left="720"/>
    </w:pPr>
    <w:rPr>
      <w:rFonts w:eastAsia="MS Mincho" w:cs="Times New Roman"/>
      <w:noProof/>
      <w:szCs w:val="24"/>
      <w:lang w:eastAsia="en-US"/>
    </w:rPr>
  </w:style>
  <w:style w:type="paragraph" w:customStyle="1" w:styleId="Number2">
    <w:name w:val="Number2"/>
    <w:rsid w:val="002F046F"/>
    <w:pPr>
      <w:keepLines/>
      <w:numPr>
        <w:numId w:val="5"/>
      </w:numPr>
      <w:spacing w:before="60" w:after="0" w:line="240" w:lineRule="auto"/>
    </w:pPr>
    <w:rPr>
      <w:rFonts w:ascii="Arial" w:eastAsia="MS Mincho" w:hAnsi="Arial" w:cs="Times New Roman"/>
      <w:sz w:val="20"/>
      <w:szCs w:val="24"/>
      <w:lang w:eastAsia="ja-JP" w:bidi="ar-SA"/>
    </w:rPr>
  </w:style>
  <w:style w:type="paragraph" w:customStyle="1" w:styleId="Logo">
    <w:name w:val="Logo"/>
    <w:basedOn w:val="Normal"/>
    <w:next w:val="Normal"/>
    <w:rsid w:val="002F046F"/>
    <w:pPr>
      <w:tabs>
        <w:tab w:val="clear" w:pos="9639"/>
      </w:tabs>
      <w:spacing w:before="60"/>
    </w:pPr>
    <w:rPr>
      <w:rFonts w:eastAsia="MS Mincho" w:cs="Times New Roman"/>
      <w:lang w:eastAsia="en-US"/>
    </w:rPr>
  </w:style>
  <w:style w:type="paragraph" w:customStyle="1" w:styleId="TableTitle">
    <w:name w:val="TableTitle"/>
    <w:basedOn w:val="Caption"/>
    <w:next w:val="TableText"/>
    <w:rsid w:val="002F046F"/>
    <w:pPr>
      <w:keepNext/>
      <w:keepLines/>
      <w:tabs>
        <w:tab w:val="clear" w:pos="9639"/>
        <w:tab w:val="left" w:pos="2640"/>
      </w:tabs>
      <w:spacing w:before="240" w:after="120"/>
      <w:ind w:left="2160" w:hanging="1440"/>
    </w:pPr>
    <w:rPr>
      <w:rFonts w:eastAsia="MS Mincho" w:cs="Times New Roman"/>
      <w:bCs w:val="0"/>
      <w:sz w:val="22"/>
      <w:szCs w:val="22"/>
      <w:lang w:eastAsia="en-US"/>
    </w:rPr>
  </w:style>
  <w:style w:type="paragraph" w:styleId="TOC4">
    <w:name w:val="toc 4"/>
    <w:basedOn w:val="TOC3"/>
    <w:next w:val="Normal"/>
    <w:autoRedefine/>
    <w:semiHidden/>
    <w:rsid w:val="002F046F"/>
    <w:pPr>
      <w:tabs>
        <w:tab w:val="right" w:leader="dot" w:pos="9600"/>
      </w:tabs>
      <w:spacing w:after="0" w:line="240" w:lineRule="atLeast"/>
      <w:ind w:left="1920" w:hanging="480"/>
    </w:pPr>
    <w:rPr>
      <w:rFonts w:ascii="Tahoma" w:eastAsia="MS Mincho" w:hAnsi="Tahoma" w:cs="Times New Roman"/>
      <w:noProof/>
      <w:sz w:val="24"/>
      <w:szCs w:val="24"/>
      <w:lang w:eastAsia="en-US"/>
    </w:rPr>
  </w:style>
  <w:style w:type="paragraph" w:styleId="TOC5">
    <w:name w:val="toc 5"/>
    <w:basedOn w:val="TOC4"/>
    <w:next w:val="Normal"/>
    <w:autoRedefine/>
    <w:semiHidden/>
    <w:rsid w:val="002F046F"/>
    <w:pPr>
      <w:ind w:left="2400"/>
    </w:pPr>
  </w:style>
  <w:style w:type="paragraph" w:styleId="TOC6">
    <w:name w:val="toc 6"/>
    <w:basedOn w:val="Normal"/>
    <w:next w:val="Normal"/>
    <w:autoRedefine/>
    <w:semiHidden/>
    <w:rsid w:val="002F046F"/>
    <w:pPr>
      <w:tabs>
        <w:tab w:val="clear" w:pos="9639"/>
      </w:tabs>
      <w:spacing w:before="60"/>
      <w:ind w:left="1200"/>
    </w:pPr>
    <w:rPr>
      <w:rFonts w:eastAsia="MS Mincho" w:cs="Times New Roman"/>
      <w:szCs w:val="24"/>
      <w:lang w:eastAsia="en-US"/>
    </w:rPr>
  </w:style>
  <w:style w:type="paragraph" w:styleId="TOC7">
    <w:name w:val="toc 7"/>
    <w:basedOn w:val="Normal"/>
    <w:next w:val="Normal"/>
    <w:autoRedefine/>
    <w:semiHidden/>
    <w:rsid w:val="002F046F"/>
    <w:pPr>
      <w:tabs>
        <w:tab w:val="clear" w:pos="9639"/>
      </w:tabs>
      <w:spacing w:before="60"/>
      <w:ind w:left="1440"/>
    </w:pPr>
    <w:rPr>
      <w:rFonts w:eastAsia="MS Mincho" w:cs="Times New Roman"/>
      <w:szCs w:val="24"/>
      <w:lang w:eastAsia="en-US"/>
    </w:rPr>
  </w:style>
  <w:style w:type="paragraph" w:styleId="TOC8">
    <w:name w:val="toc 8"/>
    <w:basedOn w:val="Normal"/>
    <w:next w:val="Normal"/>
    <w:autoRedefine/>
    <w:semiHidden/>
    <w:rsid w:val="002F046F"/>
    <w:pPr>
      <w:tabs>
        <w:tab w:val="clear" w:pos="9639"/>
      </w:tabs>
      <w:spacing w:before="60"/>
      <w:ind w:left="1680"/>
    </w:pPr>
    <w:rPr>
      <w:rFonts w:eastAsia="MS Mincho" w:cs="Times New Roman"/>
      <w:szCs w:val="24"/>
      <w:lang w:eastAsia="en-US"/>
    </w:rPr>
  </w:style>
  <w:style w:type="paragraph" w:styleId="TOC9">
    <w:name w:val="toc 9"/>
    <w:basedOn w:val="Normal"/>
    <w:next w:val="Normal"/>
    <w:autoRedefine/>
    <w:semiHidden/>
    <w:rsid w:val="002F046F"/>
    <w:pPr>
      <w:tabs>
        <w:tab w:val="clear" w:pos="9639"/>
      </w:tabs>
      <w:spacing w:before="60"/>
      <w:ind w:left="1920"/>
    </w:pPr>
    <w:rPr>
      <w:rFonts w:eastAsia="MS Mincho" w:cs="Times New Roman"/>
      <w:szCs w:val="24"/>
      <w:lang w:eastAsia="en-US"/>
    </w:rPr>
  </w:style>
  <w:style w:type="paragraph" w:customStyle="1" w:styleId="a1Anchor1">
    <w:name w:val="a1Anchor1"/>
    <w:basedOn w:val="Figure"/>
    <w:next w:val="Normal"/>
    <w:rsid w:val="002F046F"/>
    <w:pPr>
      <w:keepNext w:val="0"/>
      <w:numPr>
        <w:numId w:val="0"/>
      </w:numPr>
      <w:spacing w:before="120"/>
      <w:ind w:left="1560"/>
    </w:pPr>
  </w:style>
  <w:style w:type="paragraph" w:customStyle="1" w:styleId="a2Anchor2">
    <w:name w:val="a2Anchor2"/>
    <w:basedOn w:val="a1Anchor1"/>
    <w:next w:val="Normal"/>
    <w:rsid w:val="002F046F"/>
    <w:pPr>
      <w:spacing w:before="100"/>
      <w:ind w:left="1920"/>
    </w:pPr>
  </w:style>
  <w:style w:type="character" w:styleId="PageNumber">
    <w:name w:val="page number"/>
    <w:rsid w:val="002F046F"/>
    <w:rPr>
      <w:rFonts w:ascii="Verdana" w:hAnsi="Verdana"/>
      <w:b/>
      <w:sz w:val="18"/>
      <w:szCs w:val="18"/>
    </w:rPr>
  </w:style>
  <w:style w:type="table" w:customStyle="1" w:styleId="TableAlign">
    <w:name w:val="TableAlign"/>
    <w:basedOn w:val="TableNormal"/>
    <w:rsid w:val="002F046F"/>
    <w:pPr>
      <w:spacing w:after="0" w:line="240" w:lineRule="auto"/>
    </w:pPr>
    <w:rPr>
      <w:rFonts w:ascii="Verdana" w:eastAsia="Times New Roman" w:hAnsi="Verdana" w:cs="Times New Roman"/>
      <w:sz w:val="16"/>
      <w:szCs w:val="20"/>
      <w:lang w:val="en-IN" w:eastAsia="en-IN" w:bidi="ar-SA"/>
    </w:rPr>
    <w:tblPr>
      <w:tblInd w:w="864" w:type="dxa"/>
      <w:tblBorders>
        <w:top w:val="single" w:sz="12" w:space="0" w:color="auto"/>
        <w:left w:val="single" w:sz="4" w:space="0" w:color="auto"/>
        <w:bottom w:val="single" w:sz="12" w:space="0" w:color="auto"/>
        <w:right w:val="single" w:sz="4" w:space="0" w:color="auto"/>
        <w:insideH w:val="single" w:sz="4" w:space="0" w:color="auto"/>
        <w:insideV w:val="single" w:sz="4" w:space="0" w:color="auto"/>
      </w:tblBorders>
    </w:tblPr>
    <w:trPr>
      <w:cantSplit/>
    </w:trPr>
    <w:tblStylePr w:type="firstRow">
      <w:tblPr/>
      <w:tcPr>
        <w:tcBorders>
          <w:top w:val="single" w:sz="12" w:space="0" w:color="auto"/>
          <w:left w:val="single" w:sz="6" w:space="0" w:color="auto"/>
          <w:bottom w:val="single" w:sz="12" w:space="0" w:color="auto"/>
          <w:right w:val="single" w:sz="6" w:space="0" w:color="auto"/>
          <w:insideH w:val="nil"/>
          <w:insideV w:val="single" w:sz="6" w:space="0" w:color="auto"/>
          <w:tl2br w:val="nil"/>
          <w:tr2bl w:val="nil"/>
        </w:tcBorders>
        <w:shd w:val="pct10" w:color="auto" w:fill="auto"/>
      </w:tcPr>
    </w:tblStylePr>
  </w:style>
  <w:style w:type="paragraph" w:customStyle="1" w:styleId="FigureTitle">
    <w:name w:val="FigureTitle"/>
    <w:basedOn w:val="Caption"/>
    <w:next w:val="Figure"/>
    <w:rsid w:val="002F046F"/>
    <w:pPr>
      <w:keepNext/>
      <w:keepLines/>
      <w:tabs>
        <w:tab w:val="clear" w:pos="9639"/>
      </w:tabs>
      <w:spacing w:before="240"/>
      <w:ind w:left="2160" w:hanging="1440"/>
    </w:pPr>
    <w:rPr>
      <w:rFonts w:eastAsia="MS Mincho" w:cs="Times New Roman"/>
      <w:bCs w:val="0"/>
      <w:sz w:val="22"/>
      <w:szCs w:val="22"/>
      <w:lang w:eastAsia="en-US"/>
    </w:rPr>
  </w:style>
  <w:style w:type="paragraph" w:customStyle="1" w:styleId="Caption1">
    <w:name w:val="Caption1"/>
    <w:basedOn w:val="Normal"/>
    <w:next w:val="Heading1"/>
    <w:rsid w:val="002F046F"/>
    <w:pPr>
      <w:tabs>
        <w:tab w:val="clear" w:pos="9639"/>
      </w:tabs>
      <w:spacing w:before="400" w:after="120"/>
      <w:ind w:left="720"/>
      <w:jc w:val="center"/>
    </w:pPr>
    <w:rPr>
      <w:rFonts w:ascii="Arial Bold" w:hAnsi="Arial Bold"/>
      <w:b/>
      <w:sz w:val="22"/>
      <w:szCs w:val="22"/>
      <w:lang w:eastAsia="en-US"/>
    </w:rPr>
  </w:style>
  <w:style w:type="paragraph" w:customStyle="1" w:styleId="FooterLine2">
    <w:name w:val="FooterLine2"/>
    <w:basedOn w:val="Footer"/>
    <w:rsid w:val="002F046F"/>
    <w:pPr>
      <w:tabs>
        <w:tab w:val="clear" w:pos="4536"/>
        <w:tab w:val="clear" w:pos="9072"/>
        <w:tab w:val="clear" w:pos="9639"/>
        <w:tab w:val="center" w:pos="4800"/>
        <w:tab w:val="right" w:pos="9600"/>
      </w:tabs>
      <w:spacing w:before="20" w:after="20"/>
      <w:jc w:val="center"/>
    </w:pPr>
    <w:rPr>
      <w:rFonts w:ascii="Arial Bold" w:eastAsia="MS Mincho" w:hAnsi="Arial Bold" w:cs="Times New Roman"/>
      <w:b/>
      <w:sz w:val="18"/>
      <w:szCs w:val="18"/>
      <w:lang w:eastAsia="en-US"/>
    </w:rPr>
  </w:style>
  <w:style w:type="paragraph" w:customStyle="1" w:styleId="SubheadExp">
    <w:name w:val="Subhead_Exp"/>
    <w:basedOn w:val="Normal"/>
    <w:rsid w:val="002F046F"/>
    <w:pPr>
      <w:tabs>
        <w:tab w:val="clear" w:pos="9639"/>
      </w:tabs>
      <w:spacing w:before="60"/>
      <w:ind w:left="1080"/>
    </w:pPr>
    <w:rPr>
      <w:rFonts w:eastAsia="MS Mincho" w:cs="Times New Roman"/>
      <w:szCs w:val="24"/>
      <w:lang w:eastAsia="en-US"/>
    </w:rPr>
  </w:style>
  <w:style w:type="paragraph" w:styleId="BodyText">
    <w:name w:val="Body Text"/>
    <w:basedOn w:val="Normal"/>
    <w:link w:val="BodyTextChar"/>
    <w:rsid w:val="002F046F"/>
    <w:pPr>
      <w:tabs>
        <w:tab w:val="clear" w:pos="9639"/>
      </w:tabs>
    </w:pPr>
    <w:rPr>
      <w:rFonts w:cs="Times New Roman"/>
      <w:color w:val="000000"/>
      <w:lang w:eastAsia="ko-KR" w:bidi="hi-IN"/>
    </w:rPr>
  </w:style>
  <w:style w:type="character" w:customStyle="1" w:styleId="BodyTextChar">
    <w:name w:val="Body Text Char"/>
    <w:basedOn w:val="DefaultParagraphFont"/>
    <w:link w:val="BodyText"/>
    <w:rsid w:val="002F046F"/>
    <w:rPr>
      <w:rFonts w:ascii="Trebuchet MS" w:eastAsia="Times New Roman" w:hAnsi="Trebuchet MS" w:cs="Times New Roman"/>
      <w:color w:val="000000"/>
      <w:sz w:val="20"/>
      <w:szCs w:val="20"/>
      <w:lang w:eastAsia="ko-KR" w:bidi="hi-IN"/>
    </w:rPr>
  </w:style>
  <w:style w:type="paragraph" w:styleId="BlockText">
    <w:name w:val="Block Text"/>
    <w:basedOn w:val="Normal"/>
    <w:rsid w:val="002F046F"/>
    <w:pPr>
      <w:tabs>
        <w:tab w:val="clear" w:pos="9639"/>
      </w:tabs>
      <w:spacing w:before="60" w:after="60"/>
      <w:ind w:left="540" w:right="1102"/>
    </w:pPr>
    <w:rPr>
      <w:rFonts w:cs="Times New Roman"/>
      <w:lang w:eastAsia="en-US"/>
    </w:rPr>
  </w:style>
  <w:style w:type="paragraph" w:customStyle="1" w:styleId="cqapm00lm00">
    <w:name w:val="cqa_pm00lm00"/>
    <w:basedOn w:val="Normal"/>
    <w:rsid w:val="002F046F"/>
    <w:pPr>
      <w:tabs>
        <w:tab w:val="clear" w:pos="9639"/>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80" w:lineRule="atLeast"/>
    </w:pPr>
    <w:rPr>
      <w:rFonts w:cs="Times New Roman"/>
      <w:sz w:val="24"/>
      <w:lang w:eastAsia="ko-KR" w:bidi="hi-IN"/>
    </w:rPr>
  </w:style>
  <w:style w:type="paragraph" w:styleId="BodyTextIndent2">
    <w:name w:val="Body Text Indent 2"/>
    <w:basedOn w:val="Normal"/>
    <w:link w:val="BodyTextIndent2Char"/>
    <w:rsid w:val="002F046F"/>
    <w:pPr>
      <w:tabs>
        <w:tab w:val="clear" w:pos="9639"/>
      </w:tabs>
      <w:spacing w:before="60" w:after="120" w:line="480" w:lineRule="auto"/>
      <w:ind w:left="360"/>
    </w:pPr>
    <w:rPr>
      <w:rFonts w:eastAsia="MS Mincho" w:cs="Times New Roman"/>
      <w:szCs w:val="24"/>
      <w:lang w:eastAsia="en-US"/>
    </w:rPr>
  </w:style>
  <w:style w:type="character" w:customStyle="1" w:styleId="BodyTextIndent2Char">
    <w:name w:val="Body Text Indent 2 Char"/>
    <w:basedOn w:val="DefaultParagraphFont"/>
    <w:link w:val="BodyTextIndent2"/>
    <w:rsid w:val="002F046F"/>
    <w:rPr>
      <w:rFonts w:ascii="Arial" w:eastAsia="MS Mincho" w:hAnsi="Arial" w:cs="Times New Roman"/>
      <w:sz w:val="20"/>
      <w:szCs w:val="24"/>
      <w:lang w:bidi="ar-SA"/>
    </w:rPr>
  </w:style>
  <w:style w:type="paragraph" w:customStyle="1" w:styleId="cqapm06lm06">
    <w:name w:val="cqa_pm06lm06"/>
    <w:basedOn w:val="Normal"/>
    <w:rsid w:val="002F046F"/>
    <w:pPr>
      <w:tabs>
        <w:tab w:val="clear" w:pos="9639"/>
        <w:tab w:val="left" w:pos="720"/>
        <w:tab w:val="left" w:pos="1584"/>
        <w:tab w:val="left" w:pos="2736"/>
        <w:tab w:val="left" w:pos="3600"/>
        <w:tab w:val="left" w:pos="4320"/>
        <w:tab w:val="left" w:pos="5040"/>
        <w:tab w:val="left" w:pos="5760"/>
        <w:tab w:val="left" w:pos="6480"/>
        <w:tab w:val="left" w:pos="7200"/>
        <w:tab w:val="left" w:pos="7920"/>
        <w:tab w:val="left" w:pos="8640"/>
        <w:tab w:val="left" w:pos="9360"/>
      </w:tabs>
      <w:spacing w:line="160" w:lineRule="atLeast"/>
    </w:pPr>
    <w:rPr>
      <w:rFonts w:cs="Times New Roman"/>
      <w:sz w:val="24"/>
      <w:lang w:eastAsia="ko-KR" w:bidi="hi-IN"/>
    </w:rPr>
  </w:style>
  <w:style w:type="paragraph" w:customStyle="1" w:styleId="NormalBold">
    <w:name w:val="Normal Bold"/>
    <w:basedOn w:val="Normal"/>
    <w:rsid w:val="002F046F"/>
    <w:pPr>
      <w:tabs>
        <w:tab w:val="clear" w:pos="9639"/>
      </w:tabs>
    </w:pPr>
    <w:rPr>
      <w:rFonts w:cs="Times New Roman"/>
      <w:b/>
      <w:color w:val="000080"/>
      <w:szCs w:val="24"/>
      <w:lang w:eastAsia="en-US"/>
    </w:rPr>
  </w:style>
  <w:style w:type="paragraph" w:styleId="BodyText2">
    <w:name w:val="Body Text 2"/>
    <w:basedOn w:val="Normal"/>
    <w:link w:val="BodyText2Char"/>
    <w:rsid w:val="002F046F"/>
    <w:pPr>
      <w:tabs>
        <w:tab w:val="clear" w:pos="9639"/>
      </w:tabs>
      <w:spacing w:before="60" w:after="120" w:line="480" w:lineRule="auto"/>
      <w:ind w:left="720"/>
    </w:pPr>
    <w:rPr>
      <w:rFonts w:eastAsia="MS Mincho" w:cs="Times New Roman"/>
      <w:szCs w:val="24"/>
      <w:lang w:eastAsia="en-US"/>
    </w:rPr>
  </w:style>
  <w:style w:type="character" w:customStyle="1" w:styleId="BodyText2Char">
    <w:name w:val="Body Text 2 Char"/>
    <w:basedOn w:val="DefaultParagraphFont"/>
    <w:link w:val="BodyText2"/>
    <w:rsid w:val="002F046F"/>
    <w:rPr>
      <w:rFonts w:ascii="Arial" w:eastAsia="MS Mincho" w:hAnsi="Arial" w:cs="Times New Roman"/>
      <w:sz w:val="20"/>
      <w:szCs w:val="24"/>
      <w:lang w:bidi="ar-SA"/>
    </w:rPr>
  </w:style>
  <w:style w:type="paragraph" w:styleId="CommentSubject">
    <w:name w:val="annotation subject"/>
    <w:basedOn w:val="CommentText"/>
    <w:next w:val="CommentText"/>
    <w:link w:val="CommentSubjectChar"/>
    <w:rsid w:val="002F046F"/>
    <w:pPr>
      <w:spacing w:before="0"/>
      <w:ind w:left="0"/>
    </w:pPr>
    <w:rPr>
      <w:rFonts w:eastAsia="Times New Roman"/>
      <w:b/>
      <w:bCs/>
      <w:lang w:val="x-none" w:eastAsia="x-none"/>
    </w:rPr>
  </w:style>
  <w:style w:type="character" w:customStyle="1" w:styleId="CommentSubjectChar">
    <w:name w:val="Comment Subject Char"/>
    <w:basedOn w:val="CommentTextChar"/>
    <w:link w:val="CommentSubject"/>
    <w:rsid w:val="002F046F"/>
    <w:rPr>
      <w:rFonts w:ascii="Trebuchet MS" w:eastAsia="Times New Roman" w:hAnsi="Trebuchet MS" w:cs="Times New Roman"/>
      <w:b/>
      <w:bCs/>
      <w:sz w:val="20"/>
      <w:szCs w:val="20"/>
      <w:lang w:val="x-none" w:eastAsia="x-none" w:bidi="ar-SA"/>
    </w:rPr>
  </w:style>
  <w:style w:type="paragraph" w:styleId="BodyText3">
    <w:name w:val="Body Text 3"/>
    <w:basedOn w:val="Normal"/>
    <w:link w:val="BodyText3Char"/>
    <w:unhideWhenUsed/>
    <w:rsid w:val="009F5790"/>
    <w:pPr>
      <w:spacing w:after="120"/>
    </w:pPr>
  </w:style>
  <w:style w:type="character" w:customStyle="1" w:styleId="BodyText3Char">
    <w:name w:val="Body Text 3 Char"/>
    <w:basedOn w:val="DefaultParagraphFont"/>
    <w:link w:val="BodyText3"/>
    <w:uiPriority w:val="99"/>
    <w:semiHidden/>
    <w:rsid w:val="009F5790"/>
    <w:rPr>
      <w:rFonts w:ascii="Arial" w:eastAsia="Times New Roman" w:hAnsi="Arial" w:cs="Arial"/>
      <w:sz w:val="16"/>
      <w:szCs w:val="16"/>
      <w:lang w:eastAsia="fr-FR" w:bidi="ar-SA"/>
    </w:rPr>
  </w:style>
  <w:style w:type="paragraph" w:customStyle="1" w:styleId="infoblue">
    <w:name w:val="infoblue"/>
    <w:basedOn w:val="Normal"/>
    <w:rsid w:val="009F5790"/>
    <w:pPr>
      <w:tabs>
        <w:tab w:val="clear" w:pos="9639"/>
      </w:tabs>
      <w:spacing w:after="120" w:line="240" w:lineRule="atLeast"/>
    </w:pPr>
    <w:rPr>
      <w:rFonts w:cs="Times New Roman"/>
      <w:i/>
      <w:iCs/>
      <w:color w:val="0000FF"/>
      <w:lang w:val="en-GB" w:eastAsia="en-US"/>
    </w:rPr>
  </w:style>
  <w:style w:type="paragraph" w:customStyle="1" w:styleId="PageTitle">
    <w:name w:val="Page Title"/>
    <w:basedOn w:val="Normal"/>
    <w:next w:val="Title"/>
    <w:rsid w:val="009F5790"/>
    <w:pPr>
      <w:tabs>
        <w:tab w:val="clear" w:pos="9639"/>
      </w:tabs>
      <w:jc w:val="center"/>
    </w:pPr>
    <w:rPr>
      <w:rFonts w:cs="Times New Roman"/>
      <w:sz w:val="36"/>
      <w:szCs w:val="36"/>
      <w:lang w:val="en-GB" w:eastAsia="en-US"/>
    </w:rPr>
  </w:style>
  <w:style w:type="character" w:customStyle="1" w:styleId="ftextindentedl1">
    <w:name w:val="f_textindentedl1"/>
    <w:rsid w:val="009F5790"/>
    <w:rPr>
      <w:color w:val="000000"/>
    </w:rPr>
  </w:style>
  <w:style w:type="character" w:customStyle="1" w:styleId="ftipornoteinnumlist">
    <w:name w:val="f_tipornoteinnumlist"/>
    <w:rsid w:val="009F5790"/>
    <w:rPr>
      <w:i/>
      <w:iCs/>
      <w:color w:val="000000"/>
    </w:rPr>
  </w:style>
  <w:style w:type="paragraph" w:customStyle="1" w:styleId="StyleHeading1H1Mainheading1Heading1Heading10Head1h1Sec">
    <w:name w:val="Style Heading 1H1Main heading1 Heading 1Heading 10Head1h1Sec..."/>
    <w:basedOn w:val="Heading1"/>
    <w:link w:val="StyleHeading1H1Mainheading1Heading1Heading10Head1h1SecChar"/>
    <w:autoRedefine/>
    <w:rsid w:val="00137117"/>
    <w:pPr>
      <w:keepNext/>
      <w:numPr>
        <w:numId w:val="6"/>
      </w:numPr>
      <w:tabs>
        <w:tab w:val="clear" w:pos="1776"/>
        <w:tab w:val="clear" w:pos="9639"/>
      </w:tabs>
      <w:spacing w:before="240" w:after="240" w:line="288" w:lineRule="auto"/>
      <w:ind w:left="1620"/>
    </w:pPr>
    <w:rPr>
      <w:rFonts w:ascii="Arial" w:eastAsia="MS Mincho" w:hAnsi="Arial" w:cs="Arial"/>
      <w:smallCaps/>
      <w:kern w:val="32"/>
      <w:szCs w:val="32"/>
    </w:rPr>
  </w:style>
  <w:style w:type="character" w:customStyle="1" w:styleId="StyleHeading1H1Mainheading1Heading1Heading10Head1h1SecChar">
    <w:name w:val="Style Heading 1H1Main heading1 Heading 1Heading 10Head1h1Sec... Char"/>
    <w:basedOn w:val="Heading1Char"/>
    <w:link w:val="StyleHeading1H1Mainheading1Heading1Heading10Head1h1Sec"/>
    <w:rsid w:val="00137117"/>
    <w:rPr>
      <w:rFonts w:ascii="Arial" w:eastAsia="MS Mincho" w:hAnsi="Arial" w:cs="Arial"/>
      <w:b/>
      <w:bCs/>
      <w:smallCaps/>
      <w:color w:val="ED771A" w:themeColor="accent2"/>
      <w:kern w:val="32"/>
      <w:sz w:val="24"/>
      <w:szCs w:val="32"/>
      <w:lang w:eastAsia="fr-FR" w:bidi="ar-SA"/>
    </w:rPr>
  </w:style>
  <w:style w:type="paragraph" w:customStyle="1" w:styleId="StyleHeading2Sub-headingH2ChapterNumberAppendixLetterchnh">
    <w:name w:val="Style Heading 2Sub-headingH2Chapter Number/Appendix Letterchnh..."/>
    <w:basedOn w:val="Heading2"/>
    <w:autoRedefine/>
    <w:rsid w:val="00240460"/>
    <w:pPr>
      <w:keepNext/>
      <w:tabs>
        <w:tab w:val="clear" w:pos="9639"/>
      </w:tabs>
      <w:spacing w:before="240" w:after="60" w:line="240" w:lineRule="auto"/>
      <w:ind w:left="1170" w:hanging="360"/>
      <w:contextualSpacing w:val="0"/>
    </w:pPr>
    <w:rPr>
      <w:rFonts w:ascii="Arial" w:eastAsia="Times New Roman" w:hAnsi="Arial" w:cs="Arial"/>
      <w:iCs/>
      <w:smallCaps/>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83462">
      <w:bodyDiv w:val="1"/>
      <w:marLeft w:val="0"/>
      <w:marRight w:val="0"/>
      <w:marTop w:val="0"/>
      <w:marBottom w:val="0"/>
      <w:divBdr>
        <w:top w:val="none" w:sz="0" w:space="0" w:color="auto"/>
        <w:left w:val="none" w:sz="0" w:space="0" w:color="auto"/>
        <w:bottom w:val="none" w:sz="0" w:space="0" w:color="auto"/>
        <w:right w:val="none" w:sz="0" w:space="0" w:color="auto"/>
      </w:divBdr>
      <w:divsChild>
        <w:div w:id="1887985109">
          <w:marLeft w:val="360"/>
          <w:marRight w:val="0"/>
          <w:marTop w:val="0"/>
          <w:marBottom w:val="0"/>
          <w:divBdr>
            <w:top w:val="none" w:sz="0" w:space="0" w:color="auto"/>
            <w:left w:val="none" w:sz="0" w:space="0" w:color="auto"/>
            <w:bottom w:val="none" w:sz="0" w:space="0" w:color="auto"/>
            <w:right w:val="none" w:sz="0" w:space="0" w:color="auto"/>
          </w:divBdr>
        </w:div>
        <w:div w:id="12328">
          <w:marLeft w:val="360"/>
          <w:marRight w:val="0"/>
          <w:marTop w:val="0"/>
          <w:marBottom w:val="0"/>
          <w:divBdr>
            <w:top w:val="none" w:sz="0" w:space="0" w:color="auto"/>
            <w:left w:val="none" w:sz="0" w:space="0" w:color="auto"/>
            <w:bottom w:val="none" w:sz="0" w:space="0" w:color="auto"/>
            <w:right w:val="none" w:sz="0" w:space="0" w:color="auto"/>
          </w:divBdr>
        </w:div>
        <w:div w:id="1632709030">
          <w:marLeft w:val="360"/>
          <w:marRight w:val="0"/>
          <w:marTop w:val="0"/>
          <w:marBottom w:val="0"/>
          <w:divBdr>
            <w:top w:val="none" w:sz="0" w:space="0" w:color="auto"/>
            <w:left w:val="none" w:sz="0" w:space="0" w:color="auto"/>
            <w:bottom w:val="none" w:sz="0" w:space="0" w:color="auto"/>
            <w:right w:val="none" w:sz="0" w:space="0" w:color="auto"/>
          </w:divBdr>
        </w:div>
        <w:div w:id="1127166461">
          <w:marLeft w:val="360"/>
          <w:marRight w:val="0"/>
          <w:marTop w:val="0"/>
          <w:marBottom w:val="0"/>
          <w:divBdr>
            <w:top w:val="none" w:sz="0" w:space="0" w:color="auto"/>
            <w:left w:val="none" w:sz="0" w:space="0" w:color="auto"/>
            <w:bottom w:val="none" w:sz="0" w:space="0" w:color="auto"/>
            <w:right w:val="none" w:sz="0" w:space="0" w:color="auto"/>
          </w:divBdr>
        </w:div>
        <w:div w:id="155583117">
          <w:marLeft w:val="360"/>
          <w:marRight w:val="0"/>
          <w:marTop w:val="0"/>
          <w:marBottom w:val="0"/>
          <w:divBdr>
            <w:top w:val="none" w:sz="0" w:space="0" w:color="auto"/>
            <w:left w:val="none" w:sz="0" w:space="0" w:color="auto"/>
            <w:bottom w:val="none" w:sz="0" w:space="0" w:color="auto"/>
            <w:right w:val="none" w:sz="0" w:space="0" w:color="auto"/>
          </w:divBdr>
        </w:div>
        <w:div w:id="166096990">
          <w:marLeft w:val="547"/>
          <w:marRight w:val="0"/>
          <w:marTop w:val="0"/>
          <w:marBottom w:val="0"/>
          <w:divBdr>
            <w:top w:val="none" w:sz="0" w:space="0" w:color="auto"/>
            <w:left w:val="none" w:sz="0" w:space="0" w:color="auto"/>
            <w:bottom w:val="none" w:sz="0" w:space="0" w:color="auto"/>
            <w:right w:val="none" w:sz="0" w:space="0" w:color="auto"/>
          </w:divBdr>
        </w:div>
        <w:div w:id="956526288">
          <w:marLeft w:val="547"/>
          <w:marRight w:val="0"/>
          <w:marTop w:val="0"/>
          <w:marBottom w:val="0"/>
          <w:divBdr>
            <w:top w:val="none" w:sz="0" w:space="0" w:color="auto"/>
            <w:left w:val="none" w:sz="0" w:space="0" w:color="auto"/>
            <w:bottom w:val="none" w:sz="0" w:space="0" w:color="auto"/>
            <w:right w:val="none" w:sz="0" w:space="0" w:color="auto"/>
          </w:divBdr>
        </w:div>
        <w:div w:id="1984311278">
          <w:marLeft w:val="547"/>
          <w:marRight w:val="0"/>
          <w:marTop w:val="0"/>
          <w:marBottom w:val="0"/>
          <w:divBdr>
            <w:top w:val="none" w:sz="0" w:space="0" w:color="auto"/>
            <w:left w:val="none" w:sz="0" w:space="0" w:color="auto"/>
            <w:bottom w:val="none" w:sz="0" w:space="0" w:color="auto"/>
            <w:right w:val="none" w:sz="0" w:space="0" w:color="auto"/>
          </w:divBdr>
        </w:div>
        <w:div w:id="1187208253">
          <w:marLeft w:val="360"/>
          <w:marRight w:val="0"/>
          <w:marTop w:val="0"/>
          <w:marBottom w:val="0"/>
          <w:divBdr>
            <w:top w:val="none" w:sz="0" w:space="0" w:color="auto"/>
            <w:left w:val="none" w:sz="0" w:space="0" w:color="auto"/>
            <w:bottom w:val="none" w:sz="0" w:space="0" w:color="auto"/>
            <w:right w:val="none" w:sz="0" w:space="0" w:color="auto"/>
          </w:divBdr>
        </w:div>
        <w:div w:id="297416138">
          <w:marLeft w:val="547"/>
          <w:marRight w:val="0"/>
          <w:marTop w:val="0"/>
          <w:marBottom w:val="0"/>
          <w:divBdr>
            <w:top w:val="none" w:sz="0" w:space="0" w:color="auto"/>
            <w:left w:val="none" w:sz="0" w:space="0" w:color="auto"/>
            <w:bottom w:val="none" w:sz="0" w:space="0" w:color="auto"/>
            <w:right w:val="none" w:sz="0" w:space="0" w:color="auto"/>
          </w:divBdr>
        </w:div>
        <w:div w:id="633222195">
          <w:marLeft w:val="547"/>
          <w:marRight w:val="0"/>
          <w:marTop w:val="0"/>
          <w:marBottom w:val="0"/>
          <w:divBdr>
            <w:top w:val="none" w:sz="0" w:space="0" w:color="auto"/>
            <w:left w:val="none" w:sz="0" w:space="0" w:color="auto"/>
            <w:bottom w:val="none" w:sz="0" w:space="0" w:color="auto"/>
            <w:right w:val="none" w:sz="0" w:space="0" w:color="auto"/>
          </w:divBdr>
        </w:div>
        <w:div w:id="530338148">
          <w:marLeft w:val="547"/>
          <w:marRight w:val="0"/>
          <w:marTop w:val="0"/>
          <w:marBottom w:val="0"/>
          <w:divBdr>
            <w:top w:val="none" w:sz="0" w:space="0" w:color="auto"/>
            <w:left w:val="none" w:sz="0" w:space="0" w:color="auto"/>
            <w:bottom w:val="none" w:sz="0" w:space="0" w:color="auto"/>
            <w:right w:val="none" w:sz="0" w:space="0" w:color="auto"/>
          </w:divBdr>
        </w:div>
      </w:divsChild>
    </w:div>
    <w:div w:id="12634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2015-New\4th%20Quarter\Capgemini%20rebranding\Internal_Memo_Capgemini.dotx" TargetMode="External"/></Relationships>
</file>

<file path=word/theme/theme1.xml><?xml version="1.0" encoding="utf-8"?>
<a:theme xmlns:a="http://schemas.openxmlformats.org/drawingml/2006/main" name="Capgemini template">
  <a:themeElements>
    <a:clrScheme name="Capgemini Palette NEW">
      <a:dk1>
        <a:srgbClr val="00264A"/>
      </a:dk1>
      <a:lt1>
        <a:sysClr val="window" lastClr="FFFFFF"/>
      </a:lt1>
      <a:dk2>
        <a:srgbClr val="9F958F"/>
      </a:dk2>
      <a:lt2>
        <a:srgbClr val="909090"/>
      </a:lt2>
      <a:accent1>
        <a:srgbClr val="F9BE01"/>
      </a:accent1>
      <a:accent2>
        <a:srgbClr val="ED771A"/>
      </a:accent2>
      <a:accent3>
        <a:srgbClr val="B70132"/>
      </a:accent3>
      <a:accent4>
        <a:srgbClr val="691E7C"/>
      </a:accent4>
      <a:accent5>
        <a:srgbClr val="0098CC"/>
      </a:accent5>
      <a:accent6>
        <a:srgbClr val="BDBD00"/>
      </a:accent6>
      <a:hlink>
        <a:srgbClr val="7DAFA5"/>
      </a:hlink>
      <a:folHlink>
        <a:srgbClr val="BB0065"/>
      </a:folHlink>
    </a:clrScheme>
    <a:fontScheme name="Capgemini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solidFill>
            <a:schemeClr val="tx2"/>
          </a:solidFill>
        </a:ln>
      </a:spPr>
      <a:bodyPr rtlCol="0" anchor="ctr"/>
      <a:lstStyle>
        <a:defPPr algn="ctr">
          <a:defRPr sz="2400" dirty="0" err="1" smtClean="0">
            <a:solidFill>
              <a:schemeClr val="tx2">
                <a:lumMod val="50000"/>
              </a:schemeClr>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2"/>
          </a:solidFill>
          <a:prstDash val="solid"/>
        </a:ln>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defRPr sz="1400" dirty="0" err="1" smtClean="0">
            <a:solidFill>
              <a:schemeClr val="tx2">
                <a:lumMod val="50000"/>
              </a:schemeClr>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F318D849CDA541B8B3A545F6A4761B" ma:contentTypeVersion="0" ma:contentTypeDescription="Create a new document." ma:contentTypeScope="" ma:versionID="6efd7cde36d9c6011e594c079fde1fd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FCCAC-807E-4208-834B-A753229B13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7BDACA-E8F5-44BA-9FBF-563ED612AFC7}">
  <ds:schemaRefs>
    <ds:schemaRef ds:uri="http://schemas.microsoft.com/sharepoint/v3/contenttype/forms"/>
  </ds:schemaRefs>
</ds:datastoreItem>
</file>

<file path=customXml/itemProps3.xml><?xml version="1.0" encoding="utf-8"?>
<ds:datastoreItem xmlns:ds="http://schemas.openxmlformats.org/officeDocument/2006/customXml" ds:itemID="{1C751F15-5798-400F-B618-CD4F268CD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E2C2ABC-DCEC-4FF5-A6AA-3006DFFB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Internal_Memo_Capgemini.dotx</Template>
  <TotalTime>445</TotalTime>
  <Pages>15</Pages>
  <Words>3015</Words>
  <Characters>17189</Characters>
  <Application>Microsoft Office Word</Application>
  <DocSecurity>0</DocSecurity>
  <Lines>143</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Internal Memo</vt:lpstr>
      <vt:lpstr/>
    </vt:vector>
  </TitlesOfParts>
  <Company>CAPGEMINI</Company>
  <LinksUpToDate>false</LinksUpToDate>
  <CharactersWithSpaces>20164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Memo</dc:title>
  <dc:subject>Word Template</dc:subject>
  <dc:creator>Nithin P Thulaseedharan</dc:creator>
  <cp:lastModifiedBy>Indukuri, Sarada Devi</cp:lastModifiedBy>
  <cp:revision>199</cp:revision>
  <dcterms:created xsi:type="dcterms:W3CDTF">2018-06-09T04:34:00Z</dcterms:created>
  <dcterms:modified xsi:type="dcterms:W3CDTF">2018-06-12T04:12:00Z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0x01010055F318D849CDA541B8B3A545F6A4761B</vt:lpwstr>
  </property>
</Properties>
</file>